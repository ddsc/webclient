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281693" w14:textId="77777777" w:rsidR="008A1175" w:rsidRDefault="00F6194D">
      <w:pPr>
        <w:sectPr w:rsidR="008A1175" w:rsidSect="00BC27DB">
          <w:footerReference w:type="even" r:id="rId9"/>
          <w:pgSz w:w="11906" w:h="16838" w:code="9"/>
          <w:pgMar w:top="1701" w:right="1701" w:bottom="1701" w:left="3119" w:header="851" w:footer="851" w:gutter="0"/>
          <w:cols w:space="720"/>
          <w:docGrid w:linePitch="360"/>
        </w:sectPr>
      </w:pPr>
      <w:r>
        <w:rPr>
          <w:noProof/>
        </w:rPr>
        <w:drawing>
          <wp:anchor distT="0" distB="0" distL="114300" distR="114300" simplePos="0" relativeHeight="251664896" behindDoc="1" locked="0" layoutInCell="1" allowOverlap="1" wp14:anchorId="798FEF62" wp14:editId="21DF6C07">
            <wp:simplePos x="0" y="0"/>
            <wp:positionH relativeFrom="column">
              <wp:posOffset>-1228242</wp:posOffset>
            </wp:positionH>
            <wp:positionV relativeFrom="paragraph">
              <wp:posOffset>2920365</wp:posOffset>
            </wp:positionV>
            <wp:extent cx="6115202" cy="4590993"/>
            <wp:effectExtent l="19050" t="0" r="0" b="0"/>
            <wp:wrapNone/>
            <wp:docPr id="28" name="Afbeelding 27" descr="Voorkant folder_iPad op dij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orkant folder_iPad op dijk-1.jpg"/>
                    <pic:cNvPicPr/>
                  </pic:nvPicPr>
                  <pic:blipFill>
                    <a:blip r:embed="rId10"/>
                    <a:stretch>
                      <a:fillRect/>
                    </a:stretch>
                  </pic:blipFill>
                  <pic:spPr>
                    <a:xfrm>
                      <a:off x="0" y="0"/>
                      <a:ext cx="6115276" cy="4591049"/>
                    </a:xfrm>
                    <a:prstGeom prst="rect">
                      <a:avLst/>
                    </a:prstGeom>
                  </pic:spPr>
                </pic:pic>
              </a:graphicData>
            </a:graphic>
          </wp:anchor>
        </w:drawing>
      </w:r>
      <w:r w:rsidR="00097A1F">
        <w:rPr>
          <w:noProof/>
        </w:rPr>
        <mc:AlternateContent>
          <mc:Choice Requires="wpg">
            <w:drawing>
              <wp:anchor distT="0" distB="0" distL="114300" distR="114300" simplePos="0" relativeHeight="251659776" behindDoc="0" locked="0" layoutInCell="1" allowOverlap="1" wp14:anchorId="134011E7" wp14:editId="1BFB77BA">
                <wp:simplePos x="0" y="0"/>
                <wp:positionH relativeFrom="column">
                  <wp:posOffset>-2027555</wp:posOffset>
                </wp:positionH>
                <wp:positionV relativeFrom="paragraph">
                  <wp:posOffset>6549390</wp:posOffset>
                </wp:positionV>
                <wp:extent cx="7562850" cy="1876425"/>
                <wp:effectExtent l="3810" t="0" r="2540" b="6350"/>
                <wp:wrapNone/>
                <wp:docPr id="4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876425"/>
                          <a:chOff x="0" y="0"/>
                          <a:chExt cx="75628" cy="18764"/>
                        </a:xfrm>
                      </wpg:grpSpPr>
                      <wpg:grpSp>
                        <wpg:cNvPr id="47" name="Group 9"/>
                        <wpg:cNvGrpSpPr>
                          <a:grpSpLocks/>
                        </wpg:cNvGrpSpPr>
                        <wpg:grpSpPr bwMode="auto">
                          <a:xfrm>
                            <a:off x="0" y="0"/>
                            <a:ext cx="75628" cy="18764"/>
                            <a:chOff x="0" y="0"/>
                            <a:chExt cx="75628" cy="18764"/>
                          </a:xfrm>
                        </wpg:grpSpPr>
                        <pic:pic xmlns:pic="http://schemas.openxmlformats.org/drawingml/2006/picture">
                          <pic:nvPicPr>
                            <pic:cNvPr id="48" name="Picture 40" descr="WittePijlen_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28" cy="187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5337" y="10191"/>
                              <a:ext cx="17431" cy="8097"/>
                            </a:xfrm>
                            <a:prstGeom prst="rect">
                              <a:avLst/>
                            </a:prstGeom>
                            <a:noFill/>
                            <a:extLst>
                              <a:ext uri="{909E8E84-426E-40DD-AFC4-6F175D3DCCD1}">
                                <a14:hiddenFill xmlns:a14="http://schemas.microsoft.com/office/drawing/2010/main">
                                  <a:solidFill>
                                    <a:srgbClr val="FFFFFF"/>
                                  </a:solidFill>
                                </a14:hiddenFill>
                              </a:ext>
                            </a:extLst>
                          </pic:spPr>
                        </pic:pic>
                      </wpg:grpSp>
                      <wps:wsp>
                        <wps:cNvPr id="51" name="Text Box 2"/>
                        <wps:cNvSpPr txBox="1">
                          <a:spLocks noChangeArrowheads="1"/>
                        </wps:cNvSpPr>
                        <wps:spPr bwMode="auto">
                          <a:xfrm>
                            <a:off x="7334" y="10858"/>
                            <a:ext cx="24111" cy="6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3E520" w14:textId="77777777" w:rsidR="004011CA" w:rsidRPr="005C1A15" w:rsidRDefault="004011CA" w:rsidP="003E787F">
                              <w:pPr>
                                <w:spacing w:line="240" w:lineRule="auto"/>
                                <w:jc w:val="right"/>
                                <w:rPr>
                                  <w:b/>
                                  <w:color w:val="008986"/>
                                  <w:sz w:val="28"/>
                                  <w:szCs w:val="28"/>
                                </w:rPr>
                              </w:pPr>
                              <w:fldSimple w:instr=" DOCPROPERTY  Opdrachtgever  \* MERGEFORMAT ">
                                <w:r w:rsidRPr="00B45DB3">
                                  <w:rPr>
                                    <w:b/>
                                    <w:color w:val="008986"/>
                                    <w:sz w:val="28"/>
                                    <w:szCs w:val="28"/>
                                  </w:rPr>
                                  <w:t>Stichting IJkdijk</w:t>
                                </w:r>
                              </w:fldSimple>
                            </w:p>
                            <w:p w14:paraId="1FE9DD36" w14:textId="77777777" w:rsidR="004011CA" w:rsidRPr="00D51371" w:rsidRDefault="004011CA" w:rsidP="003E787F">
                              <w:pPr>
                                <w:spacing w:line="240" w:lineRule="auto"/>
                                <w:jc w:val="right"/>
                                <w:rPr>
                                  <w:b/>
                                  <w:sz w:val="24"/>
                                  <w:szCs w:val="24"/>
                                </w:rPr>
                              </w:pPr>
                            </w:p>
                            <w:p w14:paraId="69D81943" w14:textId="77777777" w:rsidR="004011CA" w:rsidRDefault="004011CA"/>
                            <w:p w14:paraId="224E0578" w14:textId="77777777" w:rsidR="004011CA" w:rsidRPr="005C1A15" w:rsidRDefault="004011CA" w:rsidP="003E787F">
                              <w:pPr>
                                <w:spacing w:line="240" w:lineRule="auto"/>
                                <w:jc w:val="right"/>
                                <w:rPr>
                                  <w:b/>
                                  <w:color w:val="008986"/>
                                  <w:sz w:val="28"/>
                                  <w:szCs w:val="28"/>
                                </w:rPr>
                              </w:pPr>
                              <w:fldSimple w:instr=" DOCPROPERTY  Opdrachtgever  \* MERGEFORMAT ">
                                <w:r w:rsidRPr="00D3540D">
                                  <w:rPr>
                                    <w:b/>
                                    <w:color w:val="008986"/>
                                    <w:sz w:val="28"/>
                                    <w:szCs w:val="28"/>
                                  </w:rPr>
                                  <w:t>[Opdrachtgever]</w:t>
                                </w:r>
                              </w:fldSimple>
                            </w:p>
                            <w:p w14:paraId="2634962D" w14:textId="77777777" w:rsidR="004011CA" w:rsidRPr="00D51371" w:rsidRDefault="004011CA" w:rsidP="003E787F">
                              <w:pPr>
                                <w:spacing w:line="240" w:lineRule="auto"/>
                                <w:jc w:val="right"/>
                                <w:rPr>
                                  <w:b/>
                                  <w:sz w:val="24"/>
                                  <w:szCs w:val="24"/>
                                </w:rPr>
                              </w:pPr>
                            </w:p>
                          </w:txbxContent>
                        </wps:txbx>
                        <wps:bodyPr rot="0" vert="horz" wrap="square" lIns="91440" tIns="45720" rIns="91440" bIns="45720" anchor="t" anchorCtr="0" upright="1">
                          <a:noAutofit/>
                        </wps:bodyPr>
                      </wps:wsp>
                      <wps:wsp>
                        <wps:cNvPr id="52" name="Text Box 10"/>
                        <wps:cNvSpPr txBox="1">
                          <a:spLocks noChangeArrowheads="1"/>
                        </wps:cNvSpPr>
                        <wps:spPr bwMode="auto">
                          <a:xfrm>
                            <a:off x="20955" y="285"/>
                            <a:ext cx="45999" cy="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C6AC1" w14:textId="77777777" w:rsidR="004011CA" w:rsidRPr="00D06FDA" w:rsidRDefault="004011CA" w:rsidP="00BF7562">
                              <w:pPr>
                                <w:spacing w:line="240" w:lineRule="auto"/>
                                <w:jc w:val="right"/>
                                <w:rPr>
                                  <w:b/>
                                  <w:color w:val="008986" w:themeColor="accent1"/>
                                  <w:sz w:val="48"/>
                                  <w:szCs w:val="48"/>
                                </w:rPr>
                              </w:pPr>
                              <w:fldSimple w:instr=" DOCPROPERTY  Titel  \* MERGEFORMAT ">
                                <w:r w:rsidRPr="00D3540D">
                                  <w:rPr>
                                    <w:b/>
                                    <w:color w:val="008986" w:themeColor="accent1"/>
                                    <w:sz w:val="48"/>
                                    <w:szCs w:val="48"/>
                                  </w:rPr>
                                  <w:t>Dijk Data</w:t>
                                </w:r>
                                <w:r>
                                  <w:rPr>
                                    <w:b/>
                                    <w:color w:val="008986" w:themeColor="accent1"/>
                                    <w:sz w:val="48"/>
                                    <w:szCs w:val="48"/>
                                  </w:rPr>
                                  <w:t xml:space="preserve"> </w:t>
                                </w:r>
                                <w:r w:rsidRPr="00D3540D">
                                  <w:rPr>
                                    <w:b/>
                                    <w:color w:val="008986" w:themeColor="accent1"/>
                                    <w:sz w:val="48"/>
                                    <w:szCs w:val="48"/>
                                  </w:rPr>
                                  <w:t>Service Centrum</w:t>
                                </w:r>
                                <w:r>
                                  <w:t xml:space="preserve"> </w:t>
                                </w:r>
                              </w:fldSimple>
                              <w:r w:rsidRPr="00D06FDA">
                                <w:rPr>
                                  <w:b/>
                                  <w:color w:val="008986" w:themeColor="accent1"/>
                                  <w:sz w:val="48"/>
                                  <w:szCs w:val="48"/>
                                </w:rPr>
                                <w:t xml:space="preserve"> </w:t>
                              </w:r>
                            </w:p>
                            <w:p w14:paraId="4D0837C4" w14:textId="77777777" w:rsidR="004011CA" w:rsidRPr="00D06FDA" w:rsidRDefault="004011CA" w:rsidP="001B441F">
                              <w:pPr>
                                <w:spacing w:line="240" w:lineRule="auto"/>
                                <w:jc w:val="right"/>
                                <w:rPr>
                                  <w:color w:val="008986" w:themeColor="accent1"/>
                                  <w:sz w:val="32"/>
                                  <w:szCs w:val="32"/>
                                </w:rPr>
                              </w:pPr>
                              <w:fldSimple w:instr=" DOCPROPERTY  Ondertitel  \* MERGEFORMAT ">
                                <w:r w:rsidRPr="00D3540D">
                                  <w:rPr>
                                    <w:color w:val="008986" w:themeColor="accent1"/>
                                    <w:sz w:val="32"/>
                                    <w:szCs w:val="32"/>
                                  </w:rPr>
                                  <w:t>Gebruikershandleiding</w:t>
                                </w:r>
                              </w:fldSimple>
                            </w:p>
                            <w:p w14:paraId="4F50493F" w14:textId="77777777" w:rsidR="004011CA" w:rsidRDefault="004011CA" w:rsidP="009A7421">
                              <w:pPr>
                                <w:jc w:val="right"/>
                              </w:pPr>
                            </w:p>
                            <w:p w14:paraId="5616D711" w14:textId="77777777" w:rsidR="004011CA" w:rsidRPr="005C1A15" w:rsidRDefault="004011CA" w:rsidP="00BF7562">
                              <w:pPr>
                                <w:spacing w:line="240" w:lineRule="auto"/>
                                <w:jc w:val="right"/>
                                <w:rPr>
                                  <w:b/>
                                  <w:color w:val="008986"/>
                                  <w:sz w:val="48"/>
                                  <w:szCs w:val="48"/>
                                </w:rPr>
                              </w:pPr>
                              <w:fldSimple w:instr=" TITLE  Titel  \* MERGEFORMAT ">
                                <w:r w:rsidRPr="00D3540D">
                                  <w:rPr>
                                    <w:b/>
                                    <w:color w:val="008986"/>
                                    <w:sz w:val="48"/>
                                    <w:szCs w:val="48"/>
                                  </w:rPr>
                                  <w:t>Titel</w:t>
                                </w:r>
                              </w:fldSimple>
                            </w:p>
                            <w:p w14:paraId="45459791" w14:textId="77777777" w:rsidR="004011CA" w:rsidRPr="005C1A15" w:rsidRDefault="004011CA" w:rsidP="001B441F">
                              <w:pPr>
                                <w:spacing w:line="240" w:lineRule="auto"/>
                                <w:jc w:val="right"/>
                                <w:rPr>
                                  <w:color w:val="008986"/>
                                  <w:sz w:val="32"/>
                                  <w:szCs w:val="32"/>
                                </w:rPr>
                              </w:pPr>
                              <w:fldSimple w:instr=" SUBJECT  Ondertitel  \* MERGEFORMAT ">
                                <w:r w:rsidRPr="00D3540D">
                                  <w:rPr>
                                    <w:color w:val="008986"/>
                                    <w:sz w:val="32"/>
                                    <w:szCs w:val="32"/>
                                  </w:rPr>
                                  <w:t>Ondertitel</w:t>
                                </w:r>
                              </w:fldSimple>
                            </w:p>
                          </w:txbxContent>
                        </wps:txbx>
                        <wps:bodyPr rot="0" vert="horz" wrap="square" lIns="0" tIns="0" rIns="0" bIns="0" anchor="t" anchorCtr="0" upright="1">
                          <a:noAutofit/>
                        </wps:bodyPr>
                      </wps:wsp>
                      <wps:wsp>
                        <wps:cNvPr id="53" name="Text Box 2"/>
                        <wps:cNvSpPr txBox="1">
                          <a:spLocks noChangeArrowheads="1"/>
                        </wps:cNvSpPr>
                        <wps:spPr bwMode="auto">
                          <a:xfrm>
                            <a:off x="49053" y="11144"/>
                            <a:ext cx="17952" cy="5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D4E1C" w14:textId="2A72CE3D" w:rsidR="004011CA" w:rsidRPr="00D06FDA" w:rsidRDefault="004011CA" w:rsidP="003E787F">
                              <w:pPr>
                                <w:jc w:val="right"/>
                                <w:rPr>
                                  <w:color w:val="008986" w:themeColor="accent1"/>
                                </w:rPr>
                              </w:pPr>
                              <w:fldSimple w:instr=" DOCPROPERTY  Status  \* MERGEFORMAT ">
                                <w:bookmarkStart w:id="0" w:name="_GoBack"/>
                                <w:bookmarkEnd w:id="0"/>
                                <w:r w:rsidR="006E74B4">
                                  <w:rPr>
                                    <w:color w:val="008986" w:themeColor="accent1"/>
                                  </w:rPr>
                                  <w:t>Definitief</w:t>
                                </w:r>
                              </w:fldSimple>
                            </w:p>
                            <w:p w14:paraId="645A2DB6" w14:textId="77777777" w:rsidR="004011CA" w:rsidRPr="005C1A15" w:rsidRDefault="004011CA" w:rsidP="003E787F">
                              <w:pPr>
                                <w:jc w:val="right"/>
                                <w:rPr>
                                  <w:color w:val="008986"/>
                                </w:rPr>
                              </w:pPr>
                              <w:fldSimple w:instr=" DOCPROPERTY versie \* MERGEFORMAT ">
                                <w:r w:rsidRPr="00B45DB3">
                                  <w:rPr>
                                    <w:color w:val="008986"/>
                                  </w:rPr>
                                  <w:t>16 apr</w:t>
                                </w:r>
                                <w:r>
                                  <w:rPr>
                                    <w:color w:val="008986"/>
                                  </w:rPr>
                                  <w:t xml:space="preserve">il </w:t>
                                </w:r>
                                <w:r w:rsidRPr="00B45DB3">
                                  <w:rPr>
                                    <w:color w:val="008986"/>
                                  </w:rPr>
                                  <w:t>2013</w:t>
                                </w:r>
                                <w:r>
                                  <w:t xml:space="preserve"> </w:t>
                                </w:r>
                              </w:fldSimple>
                            </w:p>
                            <w:p w14:paraId="72987907" w14:textId="77777777" w:rsidR="004011CA" w:rsidRPr="008A6E9A" w:rsidRDefault="004011CA" w:rsidP="003E787F">
                              <w:pPr>
                                <w:rPr>
                                  <w:lang w:val="en-US"/>
                                </w:rPr>
                              </w:pPr>
                            </w:p>
                            <w:p w14:paraId="5E68008B" w14:textId="77777777" w:rsidR="004011CA" w:rsidRDefault="004011CA"/>
                            <w:p w14:paraId="56E9D034" w14:textId="77777777" w:rsidR="004011CA" w:rsidRPr="005C1A15" w:rsidRDefault="004011CA" w:rsidP="003E787F">
                              <w:pPr>
                                <w:jc w:val="right"/>
                                <w:rPr>
                                  <w:caps/>
                                  <w:color w:val="008986"/>
                                </w:rPr>
                              </w:pPr>
                              <w:fldSimple w:instr=" DOCPROPERTY  Status  \* MERGEFORMAT ">
                                <w:r w:rsidRPr="00D3540D">
                                  <w:rPr>
                                    <w:caps/>
                                    <w:color w:val="008986"/>
                                  </w:rPr>
                                  <w:t>[</w:t>
                                </w:r>
                                <w:r>
                                  <w:t>Status]</w:t>
                                </w:r>
                              </w:fldSimple>
                            </w:p>
                            <w:p w14:paraId="62E53075" w14:textId="77777777" w:rsidR="004011CA" w:rsidRPr="005C1A15" w:rsidRDefault="004011CA" w:rsidP="003E787F">
                              <w:pPr>
                                <w:jc w:val="right"/>
                                <w:rPr>
                                  <w:color w:val="008986"/>
                                </w:rPr>
                              </w:pPr>
                              <w:fldSimple w:instr=" DOCPROPERTY versie \* MERGEFORMAT ">
                                <w:r w:rsidRPr="00D3540D">
                                  <w:rPr>
                                    <w:color w:val="008986"/>
                                  </w:rPr>
                                  <w:t>[Datum]</w:t>
                                </w:r>
                              </w:fldSimple>
                            </w:p>
                            <w:p w14:paraId="0D80E2FB" w14:textId="77777777" w:rsidR="004011CA" w:rsidRPr="008A6E9A" w:rsidRDefault="004011CA" w:rsidP="003E787F">
                              <w:pPr>
                                <w:rPr>
                                  <w:lang w:val="en-US"/>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159.65pt;margin-top:515.7pt;width:595.5pt;height:147.75pt;z-index:251659776" coordsize="75628,1876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">
                <v:group id="Group 9" o:spid="_x0000_s1027" style="position:absolute;width:75628;height:18764" coordsize="75628,18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alt="WittePijlen_2" style="position:absolute;width:7562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YzvDAAAA2wAAAA8AAABkcnMvZG93bnJldi54bWxET8tqwkAU3Qv+w3CF7nRiW62kTkIrSLVQ&#10;0NSNu9vMzQMzd0JmatK/7ywEl4fzXqeDacSVOldbVjCfRSCIc6trLhWcvrfTFQjnkTU2lknBHzlI&#10;k/FojbG2PR/pmvlShBB2MSqovG9jKV1ekUE3sy1x4ArbGfQBdqXUHfYh3DTyMYqW0mDNoaHCljYV&#10;5Zfs1yh4yTbFz6I/PxX77Wr3/nX4/IiOqNTDZHh7BeFp8Hfxzb3TCp7D2PAl/ACZ/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FjO8MAAADbAAAADwAAAAAAAAAAAAAAAACf&#10;AgAAZHJzL2Rvd25yZXYueG1sUEsFBgAAAAAEAAQA9wAAAI8DAAAAAA==&#10;">
                    <v:imagedata r:id="rId13" o:title="WittePijlen_2"/>
                    <v:path arrowok="t"/>
                  </v:shape>
                  <v:shape id="Picture 3" o:spid="_x0000_s1029" type="#_x0000_t75" style="position:absolute;left:35337;top:10191;width:17431;height: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ghoTDAAAA2wAAAA8AAABkcnMvZG93bnJldi54bWxET89rwjAUvg/2P4Q32GXY1A1FOqPoQJiw&#10;S6vg9dm8tmHNS2mytvOvXw4Djx/f7/V2sq0YqPfGsYJ5koIgLp02XCs4nw6zFQgfkDW2jknBL3nY&#10;bh4f1phpN3JOQxFqEUPYZ6igCaHLpPRlQxZ94jriyFWutxgi7GupexxjuG3la5oupUXDsaHBjj4a&#10;Kr+LH6vgYvJqKPb56Xo9vnzdirfW7MeDUs9P0+4dRKAp3MX/7k+tYBHXxy/x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6CGhMMAAADbAAAADwAAAAAAAAAAAAAAAACf&#10;AgAAZHJzL2Rvd25yZXYueG1sUEsFBgAAAAAEAAQA9wAAAI8DAAAAAA==&#10;">
                    <v:imagedata r:id="rId14" o:title=""/>
                    <v:path arrowok="t"/>
                  </v:shape>
                </v:group>
                <v:shapetype id="_x0000_t202" coordsize="21600,21600" o:spt="202" path="m,l,21600r21600,l21600,xe">
                  <v:stroke joinstyle="miter"/>
                  <v:path gradientshapeok="t" o:connecttype="rect"/>
                </v:shapetype>
                <v:shape id="Text Box 2" o:spid="_x0000_s1030" type="#_x0000_t202" style="position:absolute;left:7334;top:10858;width:24111;height:6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14:paraId="5633E520" w14:textId="77777777" w:rsidR="004011CA" w:rsidRPr="005C1A15" w:rsidRDefault="004011CA" w:rsidP="003E787F">
                        <w:pPr>
                          <w:spacing w:line="240" w:lineRule="auto"/>
                          <w:jc w:val="right"/>
                          <w:rPr>
                            <w:b/>
                            <w:color w:val="008986"/>
                            <w:sz w:val="28"/>
                            <w:szCs w:val="28"/>
                          </w:rPr>
                        </w:pPr>
                        <w:fldSimple w:instr=" DOCPROPERTY  Opdrachtgever  \* MERGEFORMAT ">
                          <w:r w:rsidRPr="00B45DB3">
                            <w:rPr>
                              <w:b/>
                              <w:color w:val="008986"/>
                              <w:sz w:val="28"/>
                              <w:szCs w:val="28"/>
                            </w:rPr>
                            <w:t>Stichting IJkdijk</w:t>
                          </w:r>
                        </w:fldSimple>
                      </w:p>
                      <w:p w14:paraId="1FE9DD36" w14:textId="77777777" w:rsidR="004011CA" w:rsidRPr="00D51371" w:rsidRDefault="004011CA" w:rsidP="003E787F">
                        <w:pPr>
                          <w:spacing w:line="240" w:lineRule="auto"/>
                          <w:jc w:val="right"/>
                          <w:rPr>
                            <w:b/>
                            <w:sz w:val="24"/>
                            <w:szCs w:val="24"/>
                          </w:rPr>
                        </w:pPr>
                      </w:p>
                      <w:p w14:paraId="69D81943" w14:textId="77777777" w:rsidR="004011CA" w:rsidRDefault="004011CA"/>
                      <w:p w14:paraId="224E0578" w14:textId="77777777" w:rsidR="004011CA" w:rsidRPr="005C1A15" w:rsidRDefault="004011CA" w:rsidP="003E787F">
                        <w:pPr>
                          <w:spacing w:line="240" w:lineRule="auto"/>
                          <w:jc w:val="right"/>
                          <w:rPr>
                            <w:b/>
                            <w:color w:val="008986"/>
                            <w:sz w:val="28"/>
                            <w:szCs w:val="28"/>
                          </w:rPr>
                        </w:pPr>
                        <w:fldSimple w:instr=" DOCPROPERTY  Opdrachtgever  \* MERGEFORMAT ">
                          <w:r w:rsidRPr="00D3540D">
                            <w:rPr>
                              <w:b/>
                              <w:color w:val="008986"/>
                              <w:sz w:val="28"/>
                              <w:szCs w:val="28"/>
                            </w:rPr>
                            <w:t>[Opdrachtgever]</w:t>
                          </w:r>
                        </w:fldSimple>
                      </w:p>
                      <w:p w14:paraId="2634962D" w14:textId="77777777" w:rsidR="004011CA" w:rsidRPr="00D51371" w:rsidRDefault="004011CA" w:rsidP="003E787F">
                        <w:pPr>
                          <w:spacing w:line="240" w:lineRule="auto"/>
                          <w:jc w:val="right"/>
                          <w:rPr>
                            <w:b/>
                            <w:sz w:val="24"/>
                            <w:szCs w:val="24"/>
                          </w:rPr>
                        </w:pPr>
                      </w:p>
                    </w:txbxContent>
                  </v:textbox>
                </v:shape>
                <v:shape id="Text Box 10" o:spid="_x0000_s1031" type="#_x0000_t202" style="position:absolute;left:20955;top:285;width:45999;height:8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14:paraId="122C6AC1" w14:textId="77777777" w:rsidR="004011CA" w:rsidRPr="00D06FDA" w:rsidRDefault="004011CA" w:rsidP="00BF7562">
                        <w:pPr>
                          <w:spacing w:line="240" w:lineRule="auto"/>
                          <w:jc w:val="right"/>
                          <w:rPr>
                            <w:b/>
                            <w:color w:val="008986" w:themeColor="accent1"/>
                            <w:sz w:val="48"/>
                            <w:szCs w:val="48"/>
                          </w:rPr>
                        </w:pPr>
                        <w:fldSimple w:instr=" DOCPROPERTY  Titel  \* MERGEFORMAT ">
                          <w:r w:rsidRPr="00D3540D">
                            <w:rPr>
                              <w:b/>
                              <w:color w:val="008986" w:themeColor="accent1"/>
                              <w:sz w:val="48"/>
                              <w:szCs w:val="48"/>
                            </w:rPr>
                            <w:t>Dijk Data</w:t>
                          </w:r>
                          <w:r>
                            <w:rPr>
                              <w:b/>
                              <w:color w:val="008986" w:themeColor="accent1"/>
                              <w:sz w:val="48"/>
                              <w:szCs w:val="48"/>
                            </w:rPr>
                            <w:t xml:space="preserve"> </w:t>
                          </w:r>
                          <w:r w:rsidRPr="00D3540D">
                            <w:rPr>
                              <w:b/>
                              <w:color w:val="008986" w:themeColor="accent1"/>
                              <w:sz w:val="48"/>
                              <w:szCs w:val="48"/>
                            </w:rPr>
                            <w:t>Service Centrum</w:t>
                          </w:r>
                          <w:r>
                            <w:t xml:space="preserve"> </w:t>
                          </w:r>
                        </w:fldSimple>
                        <w:r w:rsidRPr="00D06FDA">
                          <w:rPr>
                            <w:b/>
                            <w:color w:val="008986" w:themeColor="accent1"/>
                            <w:sz w:val="48"/>
                            <w:szCs w:val="48"/>
                          </w:rPr>
                          <w:t xml:space="preserve"> </w:t>
                        </w:r>
                      </w:p>
                      <w:p w14:paraId="4D0837C4" w14:textId="77777777" w:rsidR="004011CA" w:rsidRPr="00D06FDA" w:rsidRDefault="004011CA" w:rsidP="001B441F">
                        <w:pPr>
                          <w:spacing w:line="240" w:lineRule="auto"/>
                          <w:jc w:val="right"/>
                          <w:rPr>
                            <w:color w:val="008986" w:themeColor="accent1"/>
                            <w:sz w:val="32"/>
                            <w:szCs w:val="32"/>
                          </w:rPr>
                        </w:pPr>
                        <w:fldSimple w:instr=" DOCPROPERTY  Ondertitel  \* MERGEFORMAT ">
                          <w:r w:rsidRPr="00D3540D">
                            <w:rPr>
                              <w:color w:val="008986" w:themeColor="accent1"/>
                              <w:sz w:val="32"/>
                              <w:szCs w:val="32"/>
                            </w:rPr>
                            <w:t>Gebruikershandleiding</w:t>
                          </w:r>
                        </w:fldSimple>
                      </w:p>
                      <w:p w14:paraId="4F50493F" w14:textId="77777777" w:rsidR="004011CA" w:rsidRDefault="004011CA" w:rsidP="009A7421">
                        <w:pPr>
                          <w:jc w:val="right"/>
                        </w:pPr>
                      </w:p>
                      <w:p w14:paraId="5616D711" w14:textId="77777777" w:rsidR="004011CA" w:rsidRPr="005C1A15" w:rsidRDefault="004011CA" w:rsidP="00BF7562">
                        <w:pPr>
                          <w:spacing w:line="240" w:lineRule="auto"/>
                          <w:jc w:val="right"/>
                          <w:rPr>
                            <w:b/>
                            <w:color w:val="008986"/>
                            <w:sz w:val="48"/>
                            <w:szCs w:val="48"/>
                          </w:rPr>
                        </w:pPr>
                        <w:fldSimple w:instr=" TITLE  Titel  \* MERGEFORMAT ">
                          <w:r w:rsidRPr="00D3540D">
                            <w:rPr>
                              <w:b/>
                              <w:color w:val="008986"/>
                              <w:sz w:val="48"/>
                              <w:szCs w:val="48"/>
                            </w:rPr>
                            <w:t>Titel</w:t>
                          </w:r>
                        </w:fldSimple>
                      </w:p>
                      <w:p w14:paraId="45459791" w14:textId="77777777" w:rsidR="004011CA" w:rsidRPr="005C1A15" w:rsidRDefault="004011CA" w:rsidP="001B441F">
                        <w:pPr>
                          <w:spacing w:line="240" w:lineRule="auto"/>
                          <w:jc w:val="right"/>
                          <w:rPr>
                            <w:color w:val="008986"/>
                            <w:sz w:val="32"/>
                            <w:szCs w:val="32"/>
                          </w:rPr>
                        </w:pPr>
                        <w:fldSimple w:instr=" SUBJECT  Ondertitel  \* MERGEFORMAT ">
                          <w:r w:rsidRPr="00D3540D">
                            <w:rPr>
                              <w:color w:val="008986"/>
                              <w:sz w:val="32"/>
                              <w:szCs w:val="32"/>
                            </w:rPr>
                            <w:t>Ondertitel</w:t>
                          </w:r>
                        </w:fldSimple>
                      </w:p>
                    </w:txbxContent>
                  </v:textbox>
                </v:shape>
                <v:shape id="Text Box 2" o:spid="_x0000_s1032" type="#_x0000_t202" style="position:absolute;left:49053;top:11144;width:17952;height:5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14:paraId="086D4E1C" w14:textId="2A72CE3D" w:rsidR="004011CA" w:rsidRPr="00D06FDA" w:rsidRDefault="004011CA" w:rsidP="003E787F">
                        <w:pPr>
                          <w:jc w:val="right"/>
                          <w:rPr>
                            <w:color w:val="008986" w:themeColor="accent1"/>
                          </w:rPr>
                        </w:pPr>
                        <w:fldSimple w:instr=" DOCPROPERTY  Status  \* MERGEFORMAT ">
                          <w:bookmarkStart w:id="1" w:name="_GoBack"/>
                          <w:bookmarkEnd w:id="1"/>
                          <w:r w:rsidR="006E74B4">
                            <w:rPr>
                              <w:color w:val="008986" w:themeColor="accent1"/>
                            </w:rPr>
                            <w:t>Definitief</w:t>
                          </w:r>
                        </w:fldSimple>
                      </w:p>
                      <w:p w14:paraId="645A2DB6" w14:textId="77777777" w:rsidR="004011CA" w:rsidRPr="005C1A15" w:rsidRDefault="004011CA" w:rsidP="003E787F">
                        <w:pPr>
                          <w:jc w:val="right"/>
                          <w:rPr>
                            <w:color w:val="008986"/>
                          </w:rPr>
                        </w:pPr>
                        <w:fldSimple w:instr=" DOCPROPERTY versie \* MERGEFORMAT ">
                          <w:r w:rsidRPr="00B45DB3">
                            <w:rPr>
                              <w:color w:val="008986"/>
                            </w:rPr>
                            <w:t>16 apr</w:t>
                          </w:r>
                          <w:r>
                            <w:rPr>
                              <w:color w:val="008986"/>
                            </w:rPr>
                            <w:t xml:space="preserve">il </w:t>
                          </w:r>
                          <w:r w:rsidRPr="00B45DB3">
                            <w:rPr>
                              <w:color w:val="008986"/>
                            </w:rPr>
                            <w:t>2013</w:t>
                          </w:r>
                          <w:r>
                            <w:t xml:space="preserve"> </w:t>
                          </w:r>
                        </w:fldSimple>
                      </w:p>
                      <w:p w14:paraId="72987907" w14:textId="77777777" w:rsidR="004011CA" w:rsidRPr="008A6E9A" w:rsidRDefault="004011CA" w:rsidP="003E787F">
                        <w:pPr>
                          <w:rPr>
                            <w:lang w:val="en-US"/>
                          </w:rPr>
                        </w:pPr>
                      </w:p>
                      <w:p w14:paraId="5E68008B" w14:textId="77777777" w:rsidR="004011CA" w:rsidRDefault="004011CA"/>
                      <w:p w14:paraId="56E9D034" w14:textId="77777777" w:rsidR="004011CA" w:rsidRPr="005C1A15" w:rsidRDefault="004011CA" w:rsidP="003E787F">
                        <w:pPr>
                          <w:jc w:val="right"/>
                          <w:rPr>
                            <w:caps/>
                            <w:color w:val="008986"/>
                          </w:rPr>
                        </w:pPr>
                        <w:fldSimple w:instr=" DOCPROPERTY  Status  \* MERGEFORMAT ">
                          <w:r w:rsidRPr="00D3540D">
                            <w:rPr>
                              <w:caps/>
                              <w:color w:val="008986"/>
                            </w:rPr>
                            <w:t>[</w:t>
                          </w:r>
                          <w:r>
                            <w:t>Status]</w:t>
                          </w:r>
                        </w:fldSimple>
                      </w:p>
                      <w:p w14:paraId="62E53075" w14:textId="77777777" w:rsidR="004011CA" w:rsidRPr="005C1A15" w:rsidRDefault="004011CA" w:rsidP="003E787F">
                        <w:pPr>
                          <w:jc w:val="right"/>
                          <w:rPr>
                            <w:color w:val="008986"/>
                          </w:rPr>
                        </w:pPr>
                        <w:fldSimple w:instr=" DOCPROPERTY versie \* MERGEFORMAT ">
                          <w:r w:rsidRPr="00D3540D">
                            <w:rPr>
                              <w:color w:val="008986"/>
                            </w:rPr>
                            <w:t>[Datum]</w:t>
                          </w:r>
                        </w:fldSimple>
                      </w:p>
                      <w:p w14:paraId="0D80E2FB" w14:textId="77777777" w:rsidR="004011CA" w:rsidRPr="008A6E9A" w:rsidRDefault="004011CA" w:rsidP="003E787F">
                        <w:pPr>
                          <w:rPr>
                            <w:lang w:val="en-US"/>
                          </w:rPr>
                        </w:pPr>
                      </w:p>
                    </w:txbxContent>
                  </v:textbox>
                </v:shape>
              </v:group>
            </w:pict>
          </mc:Fallback>
        </mc:AlternateContent>
      </w:r>
    </w:p>
    <w:p w14:paraId="6DF6AA6A" w14:textId="77777777" w:rsidR="0031263D" w:rsidRPr="005C1A15" w:rsidRDefault="0031263D" w:rsidP="00E603CB">
      <w:pPr>
        <w:framePr w:w="6781" w:wrap="around" w:vAnchor="page" w:hAnchor="page" w:x="3211" w:y="8131" w:anchorLock="1"/>
        <w:spacing w:before="0"/>
        <w:jc w:val="right"/>
        <w:rPr>
          <w:b/>
          <w:bCs/>
          <w:color w:val="008986"/>
        </w:rPr>
      </w:pPr>
      <w:r w:rsidRPr="005C1A15">
        <w:rPr>
          <w:b/>
          <w:bCs/>
          <w:color w:val="008986"/>
        </w:rPr>
        <w:lastRenderedPageBreak/>
        <w:t>Opdrachtgever</w:t>
      </w:r>
    </w:p>
    <w:p w14:paraId="2AF49A5F" w14:textId="77777777" w:rsidR="0031263D" w:rsidRPr="005C1A15" w:rsidRDefault="008654A1" w:rsidP="00E603CB">
      <w:pPr>
        <w:framePr w:w="6781" w:wrap="around" w:vAnchor="page" w:hAnchor="page" w:x="3211" w:y="8131" w:anchorLock="1"/>
        <w:spacing w:before="60"/>
        <w:jc w:val="right"/>
        <w:rPr>
          <w:color w:val="008986"/>
        </w:rPr>
      </w:pPr>
      <w:fldSimple w:instr=" DOCPROPERTY  Opdrachtgever  \* MERGEFORMAT ">
        <w:r w:rsidR="00D3540D" w:rsidRPr="00D3540D">
          <w:rPr>
            <w:color w:val="008986"/>
          </w:rPr>
          <w:t>Stichting IJkdijk</w:t>
        </w:r>
      </w:fldSimple>
    </w:p>
    <w:p w14:paraId="04D2FDB7" w14:textId="77777777" w:rsidR="0031263D" w:rsidRPr="005C1A15" w:rsidRDefault="00F6194D" w:rsidP="00E603CB">
      <w:pPr>
        <w:framePr w:w="6781" w:wrap="around" w:vAnchor="page" w:hAnchor="page" w:x="3211" w:y="8131" w:anchorLock="1"/>
        <w:spacing w:before="60"/>
        <w:jc w:val="right"/>
        <w:rPr>
          <w:color w:val="008986"/>
        </w:rPr>
      </w:pPr>
      <w:r w:rsidRPr="00F6194D">
        <w:rPr>
          <w:color w:val="008986"/>
        </w:rPr>
        <w:t>Postbus 424</w:t>
      </w:r>
    </w:p>
    <w:p w14:paraId="2D5C08BC" w14:textId="77777777" w:rsidR="0031263D" w:rsidRPr="0031263D" w:rsidRDefault="00F6194D" w:rsidP="00E603CB">
      <w:pPr>
        <w:framePr w:w="6781" w:wrap="around" w:vAnchor="page" w:hAnchor="page" w:x="3211" w:y="8131" w:anchorLock="1"/>
        <w:spacing w:before="60"/>
        <w:jc w:val="right"/>
        <w:rPr>
          <w:color w:val="008675"/>
        </w:rPr>
      </w:pPr>
      <w:r w:rsidRPr="00F6194D">
        <w:rPr>
          <w:color w:val="008986"/>
        </w:rPr>
        <w:t>9700 AK  Groningen</w:t>
      </w:r>
    </w:p>
    <w:p w14:paraId="3EC7D110" w14:textId="77777777" w:rsidR="0031263D" w:rsidRPr="0031263D" w:rsidRDefault="0031263D" w:rsidP="00E603CB">
      <w:pPr>
        <w:framePr w:w="6781" w:wrap="around" w:vAnchor="page" w:hAnchor="page" w:x="3211" w:y="8131" w:anchorLock="1"/>
        <w:jc w:val="right"/>
        <w:rPr>
          <w:bCs/>
          <w:color w:val="008675"/>
        </w:rPr>
      </w:pPr>
    </w:p>
    <w:p w14:paraId="12AC3891" w14:textId="77777777" w:rsidR="0031263D" w:rsidRPr="00390399" w:rsidRDefault="0031263D" w:rsidP="007D4CCA">
      <w:pPr>
        <w:framePr w:w="6781" w:wrap="around" w:vAnchor="page" w:hAnchor="page" w:x="3211" w:y="8131" w:anchorLock="1"/>
        <w:rPr>
          <w:bCs/>
          <w:color w:val="06477E" w:themeColor="accent2"/>
        </w:rPr>
      </w:pPr>
    </w:p>
    <w:p w14:paraId="7402DFC6" w14:textId="77777777" w:rsidR="0031263D" w:rsidRPr="00D70568" w:rsidRDefault="0031263D" w:rsidP="007D4CCA">
      <w:pPr>
        <w:framePr w:w="6781" w:wrap="around" w:vAnchor="page" w:hAnchor="page" w:x="3211" w:y="8131" w:anchorLock="1"/>
        <w:spacing w:before="0"/>
        <w:rPr>
          <w:b/>
          <w:color w:val="06477E"/>
        </w:rPr>
      </w:pPr>
      <w:r w:rsidRPr="00D70568">
        <w:rPr>
          <w:b/>
          <w:bCs/>
          <w:color w:val="06477E"/>
        </w:rPr>
        <w:t xml:space="preserve">Nelen &amp; Schuurmans </w:t>
      </w:r>
    </w:p>
    <w:p w14:paraId="2D4FAB9D" w14:textId="77777777" w:rsidR="0031263D" w:rsidRPr="00D70568" w:rsidRDefault="0031263D" w:rsidP="007D4CCA">
      <w:pPr>
        <w:framePr w:w="6781" w:wrap="around" w:vAnchor="page" w:hAnchor="page" w:x="3211" w:y="8131" w:anchorLock="1"/>
        <w:spacing w:before="0"/>
        <w:rPr>
          <w:color w:val="06477E"/>
        </w:rPr>
      </w:pPr>
      <w:r w:rsidRPr="00D70568">
        <w:rPr>
          <w:color w:val="06477E"/>
        </w:rPr>
        <w:t>Postbus 1219</w:t>
      </w:r>
    </w:p>
    <w:p w14:paraId="6477631A" w14:textId="77777777" w:rsidR="0031263D" w:rsidRPr="00D70568" w:rsidRDefault="0031263D" w:rsidP="007D4CCA">
      <w:pPr>
        <w:framePr w:w="6781" w:wrap="around" w:vAnchor="page" w:hAnchor="page" w:x="3211" w:y="8131" w:anchorLock="1"/>
        <w:spacing w:before="0"/>
        <w:rPr>
          <w:color w:val="06477E"/>
        </w:rPr>
      </w:pPr>
      <w:r w:rsidRPr="00D70568">
        <w:rPr>
          <w:color w:val="06477E"/>
        </w:rPr>
        <w:t>3500 BE Utrecht</w:t>
      </w:r>
    </w:p>
    <w:p w14:paraId="5321B7B5" w14:textId="77777777" w:rsidR="0031263D" w:rsidRPr="005C1A15" w:rsidRDefault="0031263D" w:rsidP="007D4CCA">
      <w:pPr>
        <w:framePr w:w="6781" w:wrap="around" w:vAnchor="page" w:hAnchor="page" w:x="3211" w:y="8131" w:anchorLock="1"/>
        <w:spacing w:before="0"/>
        <w:rPr>
          <w:color w:val="06477E"/>
          <w:lang w:val="es-ES_tradnl"/>
        </w:rPr>
      </w:pPr>
    </w:p>
    <w:p w14:paraId="4F917DBC" w14:textId="77777777" w:rsidR="0031263D" w:rsidRPr="005C1A15" w:rsidRDefault="0031263D" w:rsidP="007D4CCA">
      <w:pPr>
        <w:framePr w:w="6781" w:wrap="around" w:vAnchor="page" w:hAnchor="page" w:x="3211" w:y="8131" w:anchorLock="1"/>
        <w:spacing w:before="0"/>
        <w:rPr>
          <w:color w:val="06477E"/>
          <w:lang w:val="es-ES_tradnl"/>
        </w:rPr>
      </w:pPr>
      <w:r w:rsidRPr="005C1A15">
        <w:rPr>
          <w:color w:val="06477E"/>
          <w:lang w:val="es-ES_tradnl"/>
        </w:rPr>
        <w:t>www.nelen-schuurmans.nl</w:t>
      </w:r>
    </w:p>
    <w:p w14:paraId="1B916D1E" w14:textId="77777777" w:rsidR="0031263D" w:rsidRPr="005C1A15" w:rsidRDefault="0031263D" w:rsidP="007D4CCA">
      <w:pPr>
        <w:framePr w:w="6781" w:wrap="around" w:vAnchor="page" w:hAnchor="page" w:x="3211" w:y="8131" w:anchorLock="1"/>
        <w:spacing w:before="0"/>
        <w:rPr>
          <w:color w:val="06477E"/>
          <w:lang w:val="es-ES_tradnl"/>
        </w:rPr>
      </w:pPr>
    </w:p>
    <w:p w14:paraId="3513C6E1" w14:textId="77777777" w:rsidR="0031263D" w:rsidRPr="005C1A15" w:rsidRDefault="0031263D" w:rsidP="007D4CCA">
      <w:pPr>
        <w:framePr w:w="6781" w:wrap="around" w:vAnchor="page" w:hAnchor="page" w:x="3211" w:y="8131" w:anchorLock="1"/>
        <w:rPr>
          <w:bCs/>
          <w:color w:val="06477E"/>
          <w:lang w:val="es-ES_tradnl"/>
        </w:rPr>
      </w:pPr>
    </w:p>
    <w:p w14:paraId="52C17B4E" w14:textId="77777777" w:rsidR="00134071" w:rsidRPr="005C1A15" w:rsidRDefault="0031263D" w:rsidP="007D4CCA">
      <w:pPr>
        <w:framePr w:w="6781" w:wrap="around" w:vAnchor="page" w:hAnchor="page" w:x="3211" w:y="8131" w:anchorLock="1"/>
        <w:spacing w:after="120"/>
        <w:rPr>
          <w:b/>
          <w:bCs/>
          <w:color w:val="06477E"/>
          <w:lang w:val="es-ES_tradnl"/>
        </w:rPr>
      </w:pPr>
      <w:r w:rsidRPr="005C1A15">
        <w:rPr>
          <w:b/>
          <w:bCs/>
          <w:color w:val="06477E"/>
          <w:lang w:val="es-ES_tradnl"/>
        </w:rPr>
        <w:t>Projectgegevens</w:t>
      </w:r>
    </w:p>
    <w:p w14:paraId="63A449CF" w14:textId="77777777" w:rsidR="00134071" w:rsidRPr="00D70568" w:rsidRDefault="00134071" w:rsidP="007D4CCA">
      <w:pPr>
        <w:framePr w:w="6781" w:wrap="around" w:vAnchor="page" w:hAnchor="page" w:x="3211" w:y="8131" w:anchorLock="1"/>
        <w:tabs>
          <w:tab w:val="left" w:pos="709"/>
        </w:tabs>
        <w:spacing w:before="60"/>
        <w:rPr>
          <w:color w:val="06477E"/>
        </w:rPr>
      </w:pPr>
      <w:r w:rsidRPr="005C1A15">
        <w:rPr>
          <w:color w:val="06477E"/>
          <w:lang w:val="es-ES_tradnl"/>
        </w:rPr>
        <w:t>Dossier</w:t>
      </w:r>
      <w:r w:rsidRPr="005C1A15">
        <w:rPr>
          <w:color w:val="06477E"/>
          <w:lang w:val="es-ES_tradnl"/>
        </w:rPr>
        <w:tab/>
        <w:t>:</w:t>
      </w:r>
      <w:r w:rsidRPr="005C1A15">
        <w:rPr>
          <w:color w:val="06477E"/>
          <w:lang w:val="es-ES_tradnl"/>
        </w:rPr>
        <w:tab/>
      </w:r>
      <w:r w:rsidR="00D372FD">
        <w:fldChar w:fldCharType="begin"/>
      </w:r>
      <w:r w:rsidR="00D372FD" w:rsidRPr="00D70568">
        <w:instrText xml:space="preserve"> DOCPROPERTY  Dossier  \* MERGEFORMAT </w:instrText>
      </w:r>
      <w:r w:rsidR="00D372FD">
        <w:fldChar w:fldCharType="separate"/>
      </w:r>
      <w:r w:rsidR="00D3540D" w:rsidRPr="00D70568">
        <w:rPr>
          <w:color w:val="06477E"/>
        </w:rPr>
        <w:t>N0035</w:t>
      </w:r>
      <w:r w:rsidR="00D372FD">
        <w:rPr>
          <w:color w:val="06477E"/>
        </w:rPr>
        <w:fldChar w:fldCharType="end"/>
      </w:r>
    </w:p>
    <w:p w14:paraId="30B0684F" w14:textId="0283E661" w:rsidR="00134071" w:rsidRPr="00D70568" w:rsidRDefault="00134071" w:rsidP="007D4CCA">
      <w:pPr>
        <w:framePr w:w="6781" w:wrap="around" w:vAnchor="page" w:hAnchor="page" w:x="3211" w:y="8131" w:anchorLock="1"/>
        <w:tabs>
          <w:tab w:val="left" w:pos="709"/>
        </w:tabs>
        <w:spacing w:before="60"/>
        <w:rPr>
          <w:color w:val="06477E"/>
        </w:rPr>
      </w:pPr>
      <w:r w:rsidRPr="00D70568">
        <w:rPr>
          <w:color w:val="06477E"/>
        </w:rPr>
        <w:t>Datum</w:t>
      </w:r>
      <w:r w:rsidRPr="00D70568">
        <w:rPr>
          <w:color w:val="06477E"/>
        </w:rPr>
        <w:tab/>
        <w:t>:</w:t>
      </w:r>
      <w:r w:rsidRPr="00D70568">
        <w:rPr>
          <w:color w:val="06477E"/>
        </w:rPr>
        <w:tab/>
      </w:r>
      <w:r w:rsidR="00F6194D" w:rsidRPr="00D70568">
        <w:rPr>
          <w:color w:val="06477E"/>
        </w:rPr>
        <w:t xml:space="preserve">16 </w:t>
      </w:r>
      <w:r w:rsidR="004011CA" w:rsidRPr="00D70568">
        <w:rPr>
          <w:color w:val="06477E"/>
        </w:rPr>
        <w:t>mei</w:t>
      </w:r>
      <w:r w:rsidR="00F6194D" w:rsidRPr="00D70568">
        <w:rPr>
          <w:color w:val="06477E"/>
        </w:rPr>
        <w:t xml:space="preserve"> 2013</w:t>
      </w:r>
    </w:p>
    <w:p w14:paraId="7A9E7DEE" w14:textId="77777777" w:rsidR="00134071" w:rsidRPr="005C1A15" w:rsidRDefault="00134071" w:rsidP="007D4CCA">
      <w:pPr>
        <w:framePr w:w="6781" w:wrap="around" w:vAnchor="page" w:hAnchor="page" w:x="3211" w:y="8131" w:anchorLock="1"/>
        <w:spacing w:before="600"/>
        <w:rPr>
          <w:color w:val="06477E"/>
        </w:rPr>
      </w:pPr>
      <w:r w:rsidRPr="005C1A15">
        <w:rPr>
          <w:color w:val="06477E"/>
          <w:sz w:val="12"/>
        </w:rPr>
        <w:t>Niets uit deze rapportage mag worden verveelvoudigd of openbaar gemaakt door middel van druk, fotokopie, microfilm</w:t>
      </w:r>
      <w:r w:rsidR="00641E85" w:rsidRPr="005C1A15">
        <w:rPr>
          <w:color w:val="06477E"/>
          <w:sz w:val="12"/>
        </w:rPr>
        <w:t xml:space="preserve"> of</w:t>
      </w:r>
      <w:r w:rsidRPr="005C1A15">
        <w:rPr>
          <w:color w:val="06477E"/>
          <w:sz w:val="12"/>
        </w:rPr>
        <w:t xml:space="preserve"> op welke ander</w:t>
      </w:r>
      <w:r w:rsidR="00755F44" w:rsidRPr="005C1A15">
        <w:rPr>
          <w:color w:val="06477E"/>
          <w:sz w:val="12"/>
        </w:rPr>
        <w:t>e</w:t>
      </w:r>
      <w:r w:rsidRPr="005C1A15">
        <w:rPr>
          <w:color w:val="06477E"/>
          <w:sz w:val="12"/>
        </w:rPr>
        <w:t xml:space="preserve"> wijze dan ook zonder voorafgaande</w:t>
      </w:r>
      <w:r w:rsidR="00755F44" w:rsidRPr="005C1A15">
        <w:rPr>
          <w:color w:val="06477E"/>
          <w:sz w:val="12"/>
        </w:rPr>
        <w:t xml:space="preserve"> </w:t>
      </w:r>
      <w:r w:rsidRPr="005C1A15">
        <w:rPr>
          <w:color w:val="06477E"/>
          <w:sz w:val="12"/>
        </w:rPr>
        <w:t xml:space="preserve">toestemming van de </w:t>
      </w:r>
      <w:r w:rsidR="00641E85" w:rsidRPr="005C1A15">
        <w:rPr>
          <w:color w:val="06477E"/>
          <w:sz w:val="12"/>
        </w:rPr>
        <w:t>opdrachtgever. N</w:t>
      </w:r>
      <w:r w:rsidRPr="005C1A15">
        <w:rPr>
          <w:color w:val="06477E"/>
          <w:sz w:val="12"/>
        </w:rPr>
        <w:t>och mag het zonder dergelijke toestemming worden gebruikt voor enig ander werk dan waarvoor het is vervaardigd</w:t>
      </w:r>
      <w:r w:rsidR="00755F44" w:rsidRPr="005C1A15">
        <w:rPr>
          <w:color w:val="06477E"/>
          <w:sz w:val="12"/>
        </w:rPr>
        <w:t>.</w:t>
      </w:r>
    </w:p>
    <w:p w14:paraId="2D520E7F" w14:textId="77777777" w:rsidR="008A1175" w:rsidRDefault="008A1175"/>
    <w:p w14:paraId="4002DB81" w14:textId="77777777" w:rsidR="00134071" w:rsidRPr="0031263D" w:rsidRDefault="00134071" w:rsidP="00134071">
      <w:pPr>
        <w:framePr w:w="2268" w:wrap="around" w:hAnchor="page" w:x="1702" w:yAlign="bottom" w:anchorLock="1"/>
        <w:spacing w:before="0"/>
        <w:rPr>
          <w:color w:val="008675"/>
          <w:sz w:val="14"/>
          <w:szCs w:val="14"/>
        </w:rPr>
      </w:pPr>
    </w:p>
    <w:p w14:paraId="48ABB4A3" w14:textId="77777777" w:rsidR="00134071" w:rsidRPr="0031263D" w:rsidRDefault="00134071" w:rsidP="00134071">
      <w:pPr>
        <w:framePr w:w="2268" w:wrap="around" w:hAnchor="page" w:x="1702" w:yAlign="bottom" w:anchorLock="1"/>
        <w:spacing w:before="0"/>
        <w:rPr>
          <w:bCs/>
          <w:color w:val="008675"/>
          <w:sz w:val="14"/>
          <w:szCs w:val="14"/>
        </w:rPr>
      </w:pPr>
    </w:p>
    <w:p w14:paraId="7E3DA3B5" w14:textId="77777777" w:rsidR="00134071" w:rsidRPr="0031263D" w:rsidRDefault="00134071" w:rsidP="00134071">
      <w:pPr>
        <w:framePr w:w="2268" w:wrap="around" w:hAnchor="page" w:x="1702" w:yAlign="bottom" w:anchorLock="1"/>
        <w:spacing w:before="0"/>
        <w:rPr>
          <w:bCs/>
          <w:color w:val="008675"/>
          <w:sz w:val="14"/>
          <w:szCs w:val="14"/>
        </w:rPr>
      </w:pPr>
    </w:p>
    <w:p w14:paraId="1DBE566F" w14:textId="77777777" w:rsidR="00134071" w:rsidRPr="0031263D" w:rsidRDefault="00134071" w:rsidP="00134071">
      <w:pPr>
        <w:framePr w:w="2268" w:wrap="around" w:hAnchor="page" w:x="1702" w:yAlign="bottom" w:anchorLock="1"/>
        <w:spacing w:before="0"/>
        <w:rPr>
          <w:bCs/>
          <w:color w:val="008675"/>
          <w:sz w:val="14"/>
          <w:szCs w:val="14"/>
        </w:rPr>
      </w:pPr>
    </w:p>
    <w:p w14:paraId="2A06A795" w14:textId="77777777" w:rsidR="00134071" w:rsidRPr="0031263D" w:rsidRDefault="00134071">
      <w:pPr>
        <w:rPr>
          <w:color w:val="008675"/>
        </w:rPr>
      </w:pPr>
    </w:p>
    <w:p w14:paraId="5C57CF00" w14:textId="77777777" w:rsidR="00D06FDA" w:rsidRPr="00D06FDA" w:rsidRDefault="006B3314" w:rsidP="00D06FDA">
      <w:pPr>
        <w:framePr w:w="7872" w:wrap="around" w:vAnchor="page" w:hAnchor="page" w:x="1987" w:y="3091" w:anchorLock="1"/>
        <w:spacing w:line="240" w:lineRule="auto"/>
        <w:jc w:val="right"/>
        <w:rPr>
          <w:b/>
          <w:color w:val="008986" w:themeColor="accent1"/>
          <w:sz w:val="48"/>
          <w:szCs w:val="48"/>
        </w:rPr>
      </w:pPr>
      <w:fldSimple w:instr=" DOCPROPERTY  Titel  \* MERGEFORMAT ">
        <w:r w:rsidR="00D3540D" w:rsidRPr="00D3540D">
          <w:rPr>
            <w:b/>
            <w:color w:val="008986" w:themeColor="accent1"/>
            <w:sz w:val="48"/>
            <w:szCs w:val="48"/>
          </w:rPr>
          <w:t>Dijk Data</w:t>
        </w:r>
        <w:r w:rsidR="00D3540D">
          <w:rPr>
            <w:b/>
            <w:color w:val="008986" w:themeColor="accent1"/>
            <w:sz w:val="48"/>
            <w:szCs w:val="48"/>
          </w:rPr>
          <w:t xml:space="preserve"> </w:t>
        </w:r>
        <w:r w:rsidR="00D3540D" w:rsidRPr="00D3540D">
          <w:rPr>
            <w:b/>
            <w:color w:val="008986" w:themeColor="accent1"/>
            <w:sz w:val="48"/>
            <w:szCs w:val="48"/>
          </w:rPr>
          <w:t>Service Centrum</w:t>
        </w:r>
        <w:r w:rsidR="00D3540D">
          <w:t xml:space="preserve"> </w:t>
        </w:r>
      </w:fldSimple>
      <w:r w:rsidR="00D06FDA" w:rsidRPr="00D06FDA">
        <w:rPr>
          <w:b/>
          <w:color w:val="008986" w:themeColor="accent1"/>
          <w:sz w:val="48"/>
          <w:szCs w:val="48"/>
        </w:rPr>
        <w:t xml:space="preserve"> </w:t>
      </w:r>
    </w:p>
    <w:p w14:paraId="2FAD24F8" w14:textId="77777777" w:rsidR="00D06FDA" w:rsidRPr="00D06FDA" w:rsidRDefault="006B3314" w:rsidP="00D06FDA">
      <w:pPr>
        <w:framePr w:w="7872" w:wrap="around" w:vAnchor="page" w:hAnchor="page" w:x="1987" w:y="3091" w:anchorLock="1"/>
        <w:spacing w:line="240" w:lineRule="auto"/>
        <w:jc w:val="right"/>
        <w:rPr>
          <w:color w:val="008986" w:themeColor="accent1"/>
          <w:sz w:val="32"/>
          <w:szCs w:val="32"/>
        </w:rPr>
      </w:pPr>
      <w:fldSimple w:instr=" DOCPROPERTY  Ondertitel  \* MERGEFORMAT ">
        <w:r w:rsidR="00D3540D" w:rsidRPr="00D3540D">
          <w:rPr>
            <w:color w:val="008986" w:themeColor="accent1"/>
            <w:sz w:val="32"/>
            <w:szCs w:val="32"/>
          </w:rPr>
          <w:t>Gebruikershandleiding</w:t>
        </w:r>
      </w:fldSimple>
    </w:p>
    <w:p w14:paraId="206FFC23" w14:textId="3E9BEE25" w:rsidR="00D51371" w:rsidRPr="00E1600D" w:rsidRDefault="006B3314" w:rsidP="00D51371">
      <w:pPr>
        <w:framePr w:w="7872" w:wrap="around" w:vAnchor="page" w:hAnchor="page" w:x="1987" w:y="3091" w:anchorLock="1"/>
        <w:jc w:val="right"/>
        <w:rPr>
          <w:bCs/>
          <w:color w:val="008986" w:themeColor="accent1"/>
        </w:rPr>
      </w:pPr>
      <w:fldSimple w:instr=" DOCPROPERTY  Status  \* MERGEFORMAT ">
        <w:r w:rsidR="004011CA">
          <w:rPr>
            <w:bCs/>
            <w:color w:val="008986" w:themeColor="accent1"/>
          </w:rPr>
          <w:t>Definitief</w:t>
        </w:r>
      </w:fldSimple>
    </w:p>
    <w:p w14:paraId="03288D7B" w14:textId="77777777" w:rsidR="00953EAC" w:rsidRPr="005C1A15" w:rsidRDefault="00953EAC" w:rsidP="00D51371"/>
    <w:p w14:paraId="45C85517" w14:textId="77777777" w:rsidR="00524643" w:rsidRPr="005C1A15" w:rsidRDefault="00097A1F" w:rsidP="008D575B">
      <w:pPr>
        <w:spacing w:before="240" w:after="60"/>
        <w:rPr>
          <w:color w:val="008986"/>
        </w:rPr>
      </w:pPr>
      <w:r>
        <w:rPr>
          <w:noProof/>
          <w:color w:val="008986"/>
        </w:rPr>
        <mc:AlternateContent>
          <mc:Choice Requires="wps">
            <w:drawing>
              <wp:anchor distT="0" distB="0" distL="114300" distR="114300" simplePos="0" relativeHeight="251648512" behindDoc="0" locked="0" layoutInCell="1" allowOverlap="1" wp14:anchorId="192CE5E0" wp14:editId="6A7B8AE7">
                <wp:simplePos x="0" y="0"/>
                <wp:positionH relativeFrom="column">
                  <wp:posOffset>-1827530</wp:posOffset>
                </wp:positionH>
                <wp:positionV relativeFrom="paragraph">
                  <wp:posOffset>7851140</wp:posOffset>
                </wp:positionV>
                <wp:extent cx="7353300" cy="1095375"/>
                <wp:effectExtent l="0" t="0" r="38100" b="22225"/>
                <wp:wrapNone/>
                <wp:docPr id="4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3300" cy="10953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id="Rectangle 15" o:spid="_x0000_s1026" style="position:absolute;margin-left:-143.85pt;margin-top:618.2pt;width:579pt;height:86.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" strokecolor="white"/>
            </w:pict>
          </mc:Fallback>
        </mc:AlternateContent>
      </w:r>
      <w:r w:rsidR="008A1175" w:rsidRPr="005C1A15">
        <w:rPr>
          <w:color w:val="008986"/>
        </w:rPr>
        <w:br w:type="page"/>
      </w:r>
    </w:p>
    <w:p w14:paraId="3175300C" w14:textId="77777777" w:rsidR="005A0501" w:rsidRPr="00DD49A0" w:rsidRDefault="00104996" w:rsidP="0061671E">
      <w:pPr>
        <w:pStyle w:val="Kopvaninhoudsopgave"/>
        <w:rPr>
          <w:caps w:val="0"/>
          <w:lang w:val="nl-NL"/>
        </w:rPr>
      </w:pPr>
      <w:r w:rsidRPr="00DD49A0">
        <w:rPr>
          <w:caps w:val="0"/>
          <w:lang w:val="nl-NL"/>
        </w:rPr>
        <w:lastRenderedPageBreak/>
        <w:t>I</w:t>
      </w:r>
      <w:r w:rsidR="005A0501" w:rsidRPr="00DD49A0">
        <w:rPr>
          <w:caps w:val="0"/>
          <w:lang w:val="nl-NL"/>
        </w:rPr>
        <w:t>nhoudsopgave</w:t>
      </w:r>
    </w:p>
    <w:p w14:paraId="77C0FAEC" w14:textId="77777777" w:rsidR="005A0501" w:rsidRPr="00DD49A0" w:rsidRDefault="005A0501" w:rsidP="005A0501">
      <w:pPr>
        <w:rPr>
          <w:lang w:eastAsia="ja-JP"/>
        </w:rPr>
      </w:pPr>
    </w:p>
    <w:p w14:paraId="0069551B" w14:textId="77777777" w:rsidR="00D70568" w:rsidRDefault="00406311">
      <w:pPr>
        <w:pStyle w:val="Inhopg1"/>
        <w:rPr>
          <w:rFonts w:asciiTheme="minorHAnsi" w:eastAsiaTheme="minorEastAsia" w:hAnsiTheme="minorHAnsi" w:cstheme="minorBidi"/>
          <w:b w:val="0"/>
          <w:color w:val="auto"/>
          <w:sz w:val="22"/>
          <w:szCs w:val="22"/>
        </w:rPr>
      </w:pPr>
      <w:r>
        <w:fldChar w:fldCharType="begin"/>
      </w:r>
      <w:r w:rsidR="005A0501">
        <w:instrText xml:space="preserve"> TOC \o "1-3" \h \z \u</w:instrText>
      </w:r>
      <w:r w:rsidR="00F6194D">
        <w:instrText xml:space="preserve"> \w</w:instrText>
      </w:r>
      <w:r w:rsidR="005A0501">
        <w:instrText xml:space="preserve"> </w:instrText>
      </w:r>
      <w:r>
        <w:fldChar w:fldCharType="separate"/>
      </w:r>
      <w:hyperlink w:anchor="_Toc356484151" w:history="1">
        <w:r w:rsidR="00D70568" w:rsidRPr="00595506">
          <w:rPr>
            <w:rStyle w:val="Hyperlink"/>
          </w:rPr>
          <w:t>1</w:t>
        </w:r>
        <w:r w:rsidR="00D70568" w:rsidRPr="00595506">
          <w:rPr>
            <w:rStyle w:val="Hyperlink"/>
          </w:rPr>
          <w:tab/>
          <w:t>Inleiding</w:t>
        </w:r>
        <w:r w:rsidR="00D70568">
          <w:rPr>
            <w:webHidden/>
          </w:rPr>
          <w:tab/>
        </w:r>
        <w:r w:rsidR="00D70568">
          <w:rPr>
            <w:webHidden/>
          </w:rPr>
          <w:fldChar w:fldCharType="begin"/>
        </w:r>
        <w:r w:rsidR="00D70568">
          <w:rPr>
            <w:webHidden/>
          </w:rPr>
          <w:instrText xml:space="preserve"> PAGEREF _Toc356484151 \h </w:instrText>
        </w:r>
        <w:r w:rsidR="00D70568">
          <w:rPr>
            <w:webHidden/>
          </w:rPr>
        </w:r>
        <w:r w:rsidR="00D70568">
          <w:rPr>
            <w:webHidden/>
          </w:rPr>
          <w:fldChar w:fldCharType="separate"/>
        </w:r>
        <w:r w:rsidR="00D70568">
          <w:rPr>
            <w:webHidden/>
          </w:rPr>
          <w:t>1</w:t>
        </w:r>
        <w:r w:rsidR="00D70568">
          <w:rPr>
            <w:webHidden/>
          </w:rPr>
          <w:fldChar w:fldCharType="end"/>
        </w:r>
      </w:hyperlink>
    </w:p>
    <w:p w14:paraId="63F2AF6B" w14:textId="77777777" w:rsidR="00D70568" w:rsidRDefault="00D70568">
      <w:pPr>
        <w:pStyle w:val="Inhopg2"/>
        <w:rPr>
          <w:rFonts w:asciiTheme="minorHAnsi" w:eastAsiaTheme="minorEastAsia" w:hAnsiTheme="minorHAnsi" w:cstheme="minorBidi"/>
          <w:sz w:val="22"/>
          <w:szCs w:val="22"/>
        </w:rPr>
      </w:pPr>
      <w:hyperlink w:anchor="_Toc356484152" w:history="1">
        <w:r w:rsidRPr="00595506">
          <w:rPr>
            <w:rStyle w:val="Hyperlink"/>
          </w:rPr>
          <w:t>1.1</w:t>
        </w:r>
        <w:r w:rsidRPr="00595506">
          <w:rPr>
            <w:rStyle w:val="Hyperlink"/>
          </w:rPr>
          <w:tab/>
          <w:t>Aanleiding</w:t>
        </w:r>
        <w:r>
          <w:rPr>
            <w:webHidden/>
          </w:rPr>
          <w:tab/>
        </w:r>
        <w:r>
          <w:rPr>
            <w:webHidden/>
          </w:rPr>
          <w:fldChar w:fldCharType="begin"/>
        </w:r>
        <w:r>
          <w:rPr>
            <w:webHidden/>
          </w:rPr>
          <w:instrText xml:space="preserve"> PAGEREF _Toc356484152 \h </w:instrText>
        </w:r>
        <w:r>
          <w:rPr>
            <w:webHidden/>
          </w:rPr>
        </w:r>
        <w:r>
          <w:rPr>
            <w:webHidden/>
          </w:rPr>
          <w:fldChar w:fldCharType="separate"/>
        </w:r>
        <w:r>
          <w:rPr>
            <w:webHidden/>
          </w:rPr>
          <w:t>1</w:t>
        </w:r>
        <w:r>
          <w:rPr>
            <w:webHidden/>
          </w:rPr>
          <w:fldChar w:fldCharType="end"/>
        </w:r>
      </w:hyperlink>
    </w:p>
    <w:p w14:paraId="70408811" w14:textId="77777777" w:rsidR="00D70568" w:rsidRDefault="00D70568">
      <w:pPr>
        <w:pStyle w:val="Inhopg2"/>
        <w:rPr>
          <w:rFonts w:asciiTheme="minorHAnsi" w:eastAsiaTheme="minorEastAsia" w:hAnsiTheme="minorHAnsi" w:cstheme="minorBidi"/>
          <w:sz w:val="22"/>
          <w:szCs w:val="22"/>
        </w:rPr>
      </w:pPr>
      <w:hyperlink w:anchor="_Toc356484153" w:history="1">
        <w:r w:rsidRPr="00595506">
          <w:rPr>
            <w:rStyle w:val="Hyperlink"/>
          </w:rPr>
          <w:t>1.2</w:t>
        </w:r>
        <w:r w:rsidRPr="00595506">
          <w:rPr>
            <w:rStyle w:val="Hyperlink"/>
          </w:rPr>
          <w:tab/>
          <w:t>Rollen en doelgroep</w:t>
        </w:r>
        <w:r>
          <w:rPr>
            <w:webHidden/>
          </w:rPr>
          <w:tab/>
        </w:r>
        <w:r>
          <w:rPr>
            <w:webHidden/>
          </w:rPr>
          <w:fldChar w:fldCharType="begin"/>
        </w:r>
        <w:r>
          <w:rPr>
            <w:webHidden/>
          </w:rPr>
          <w:instrText xml:space="preserve"> PAGEREF _Toc356484153 \h </w:instrText>
        </w:r>
        <w:r>
          <w:rPr>
            <w:webHidden/>
          </w:rPr>
        </w:r>
        <w:r>
          <w:rPr>
            <w:webHidden/>
          </w:rPr>
          <w:fldChar w:fldCharType="separate"/>
        </w:r>
        <w:r>
          <w:rPr>
            <w:webHidden/>
          </w:rPr>
          <w:t>2</w:t>
        </w:r>
        <w:r>
          <w:rPr>
            <w:webHidden/>
          </w:rPr>
          <w:fldChar w:fldCharType="end"/>
        </w:r>
      </w:hyperlink>
    </w:p>
    <w:p w14:paraId="76B0E77D" w14:textId="77777777" w:rsidR="00D70568" w:rsidRDefault="00D70568">
      <w:pPr>
        <w:pStyle w:val="Inhopg3"/>
        <w:rPr>
          <w:rFonts w:asciiTheme="minorHAnsi" w:eastAsiaTheme="minorEastAsia" w:hAnsiTheme="minorHAnsi" w:cstheme="minorBidi"/>
          <w:sz w:val="22"/>
          <w:szCs w:val="22"/>
        </w:rPr>
      </w:pPr>
      <w:hyperlink w:anchor="_Toc356484154" w:history="1">
        <w:r w:rsidRPr="00595506">
          <w:rPr>
            <w:rStyle w:val="Hyperlink"/>
          </w:rPr>
          <w:t>1.2.1</w:t>
        </w:r>
        <w:r w:rsidRPr="00595506">
          <w:rPr>
            <w:rStyle w:val="Hyperlink"/>
          </w:rPr>
          <w:tab/>
          <w:t>Rollen DDSC</w:t>
        </w:r>
        <w:r>
          <w:rPr>
            <w:webHidden/>
          </w:rPr>
          <w:tab/>
        </w:r>
        <w:r>
          <w:rPr>
            <w:webHidden/>
          </w:rPr>
          <w:fldChar w:fldCharType="begin"/>
        </w:r>
        <w:r>
          <w:rPr>
            <w:webHidden/>
          </w:rPr>
          <w:instrText xml:space="preserve"> PAGEREF _Toc356484154 \h </w:instrText>
        </w:r>
        <w:r>
          <w:rPr>
            <w:webHidden/>
          </w:rPr>
        </w:r>
        <w:r>
          <w:rPr>
            <w:webHidden/>
          </w:rPr>
          <w:fldChar w:fldCharType="separate"/>
        </w:r>
        <w:r>
          <w:rPr>
            <w:webHidden/>
          </w:rPr>
          <w:t>2</w:t>
        </w:r>
        <w:r>
          <w:rPr>
            <w:webHidden/>
          </w:rPr>
          <w:fldChar w:fldCharType="end"/>
        </w:r>
      </w:hyperlink>
    </w:p>
    <w:p w14:paraId="7BAD953A" w14:textId="77777777" w:rsidR="00D70568" w:rsidRDefault="00D70568">
      <w:pPr>
        <w:pStyle w:val="Inhopg3"/>
        <w:rPr>
          <w:rFonts w:asciiTheme="minorHAnsi" w:eastAsiaTheme="minorEastAsia" w:hAnsiTheme="minorHAnsi" w:cstheme="minorBidi"/>
          <w:sz w:val="22"/>
          <w:szCs w:val="22"/>
        </w:rPr>
      </w:pPr>
      <w:hyperlink w:anchor="_Toc356484155" w:history="1">
        <w:r w:rsidRPr="00595506">
          <w:rPr>
            <w:rStyle w:val="Hyperlink"/>
          </w:rPr>
          <w:t>1.2.2</w:t>
        </w:r>
        <w:r w:rsidRPr="00595506">
          <w:rPr>
            <w:rStyle w:val="Hyperlink"/>
          </w:rPr>
          <w:tab/>
          <w:t>Doelgroep</w:t>
        </w:r>
        <w:r>
          <w:rPr>
            <w:webHidden/>
          </w:rPr>
          <w:tab/>
        </w:r>
        <w:r>
          <w:rPr>
            <w:webHidden/>
          </w:rPr>
          <w:fldChar w:fldCharType="begin"/>
        </w:r>
        <w:r>
          <w:rPr>
            <w:webHidden/>
          </w:rPr>
          <w:instrText xml:space="preserve"> PAGEREF _Toc356484155 \h </w:instrText>
        </w:r>
        <w:r>
          <w:rPr>
            <w:webHidden/>
          </w:rPr>
        </w:r>
        <w:r>
          <w:rPr>
            <w:webHidden/>
          </w:rPr>
          <w:fldChar w:fldCharType="separate"/>
        </w:r>
        <w:r>
          <w:rPr>
            <w:webHidden/>
          </w:rPr>
          <w:t>3</w:t>
        </w:r>
        <w:r>
          <w:rPr>
            <w:webHidden/>
          </w:rPr>
          <w:fldChar w:fldCharType="end"/>
        </w:r>
      </w:hyperlink>
    </w:p>
    <w:p w14:paraId="4D42C4C9" w14:textId="77777777" w:rsidR="00D70568" w:rsidRDefault="00D70568">
      <w:pPr>
        <w:pStyle w:val="Inhopg1"/>
        <w:rPr>
          <w:rFonts w:asciiTheme="minorHAnsi" w:eastAsiaTheme="minorEastAsia" w:hAnsiTheme="minorHAnsi" w:cstheme="minorBidi"/>
          <w:b w:val="0"/>
          <w:color w:val="auto"/>
          <w:sz w:val="22"/>
          <w:szCs w:val="22"/>
        </w:rPr>
      </w:pPr>
      <w:hyperlink w:anchor="_Toc356484156" w:history="1">
        <w:r w:rsidRPr="00595506">
          <w:rPr>
            <w:rStyle w:val="Hyperlink"/>
          </w:rPr>
          <w:t>2</w:t>
        </w:r>
        <w:r w:rsidRPr="00595506">
          <w:rPr>
            <w:rStyle w:val="Hyperlink"/>
          </w:rPr>
          <w:tab/>
          <w:t>Wat is het DDSC</w:t>
        </w:r>
        <w:r>
          <w:rPr>
            <w:webHidden/>
          </w:rPr>
          <w:tab/>
        </w:r>
        <w:r>
          <w:rPr>
            <w:webHidden/>
          </w:rPr>
          <w:fldChar w:fldCharType="begin"/>
        </w:r>
        <w:r>
          <w:rPr>
            <w:webHidden/>
          </w:rPr>
          <w:instrText xml:space="preserve"> PAGEREF _Toc356484156 \h </w:instrText>
        </w:r>
        <w:r>
          <w:rPr>
            <w:webHidden/>
          </w:rPr>
        </w:r>
        <w:r>
          <w:rPr>
            <w:webHidden/>
          </w:rPr>
          <w:fldChar w:fldCharType="separate"/>
        </w:r>
        <w:r>
          <w:rPr>
            <w:webHidden/>
          </w:rPr>
          <w:t>4</w:t>
        </w:r>
        <w:r>
          <w:rPr>
            <w:webHidden/>
          </w:rPr>
          <w:fldChar w:fldCharType="end"/>
        </w:r>
      </w:hyperlink>
    </w:p>
    <w:p w14:paraId="15843075" w14:textId="16B93095" w:rsidR="00D70568" w:rsidRDefault="00D70568">
      <w:pPr>
        <w:pStyle w:val="Inhopg2"/>
        <w:rPr>
          <w:rFonts w:asciiTheme="minorHAnsi" w:eastAsiaTheme="minorEastAsia" w:hAnsiTheme="minorHAnsi" w:cstheme="minorBidi"/>
          <w:sz w:val="22"/>
          <w:szCs w:val="22"/>
        </w:rPr>
      </w:pPr>
      <w:hyperlink w:anchor="_Toc356484157" w:history="1">
        <w:r w:rsidRPr="00595506">
          <w:rPr>
            <w:rStyle w:val="Hyperlink"/>
          </w:rPr>
          <w:t>2.1</w:t>
        </w:r>
        <w:r w:rsidRPr="00595506">
          <w:rPr>
            <w:rStyle w:val="Hyperlink"/>
          </w:rPr>
          <w:tab/>
          <w:t>Inleiding</w:t>
        </w:r>
        <w:r>
          <w:rPr>
            <w:webHidden/>
          </w:rPr>
          <w:tab/>
        </w:r>
        <w:r>
          <w:rPr>
            <w:webHidden/>
          </w:rPr>
          <w:tab/>
        </w:r>
        <w:r>
          <w:rPr>
            <w:webHidden/>
          </w:rPr>
          <w:fldChar w:fldCharType="begin"/>
        </w:r>
        <w:r>
          <w:rPr>
            <w:webHidden/>
          </w:rPr>
          <w:instrText xml:space="preserve"> PAGEREF _Toc356484157 \h </w:instrText>
        </w:r>
        <w:r>
          <w:rPr>
            <w:webHidden/>
          </w:rPr>
        </w:r>
        <w:r>
          <w:rPr>
            <w:webHidden/>
          </w:rPr>
          <w:fldChar w:fldCharType="separate"/>
        </w:r>
        <w:r>
          <w:rPr>
            <w:webHidden/>
          </w:rPr>
          <w:t>4</w:t>
        </w:r>
        <w:r>
          <w:rPr>
            <w:webHidden/>
          </w:rPr>
          <w:fldChar w:fldCharType="end"/>
        </w:r>
      </w:hyperlink>
    </w:p>
    <w:p w14:paraId="0B43BF64" w14:textId="77777777" w:rsidR="00D70568" w:rsidRDefault="00D70568">
      <w:pPr>
        <w:pStyle w:val="Inhopg2"/>
        <w:rPr>
          <w:rFonts w:asciiTheme="minorHAnsi" w:eastAsiaTheme="minorEastAsia" w:hAnsiTheme="minorHAnsi" w:cstheme="minorBidi"/>
          <w:sz w:val="22"/>
          <w:szCs w:val="22"/>
        </w:rPr>
      </w:pPr>
      <w:hyperlink w:anchor="_Toc356484158" w:history="1">
        <w:r w:rsidRPr="00595506">
          <w:rPr>
            <w:rStyle w:val="Hyperlink"/>
          </w:rPr>
          <w:t>2.2</w:t>
        </w:r>
        <w:r w:rsidRPr="00595506">
          <w:rPr>
            <w:rStyle w:val="Hyperlink"/>
          </w:rPr>
          <w:tab/>
          <w:t>Achtergrond</w:t>
        </w:r>
        <w:r>
          <w:rPr>
            <w:webHidden/>
          </w:rPr>
          <w:tab/>
        </w:r>
        <w:r>
          <w:rPr>
            <w:webHidden/>
          </w:rPr>
          <w:fldChar w:fldCharType="begin"/>
        </w:r>
        <w:r>
          <w:rPr>
            <w:webHidden/>
          </w:rPr>
          <w:instrText xml:space="preserve"> PAGEREF _Toc356484158 \h </w:instrText>
        </w:r>
        <w:r>
          <w:rPr>
            <w:webHidden/>
          </w:rPr>
        </w:r>
        <w:r>
          <w:rPr>
            <w:webHidden/>
          </w:rPr>
          <w:fldChar w:fldCharType="separate"/>
        </w:r>
        <w:r>
          <w:rPr>
            <w:webHidden/>
          </w:rPr>
          <w:t>4</w:t>
        </w:r>
        <w:r>
          <w:rPr>
            <w:webHidden/>
          </w:rPr>
          <w:fldChar w:fldCharType="end"/>
        </w:r>
      </w:hyperlink>
    </w:p>
    <w:p w14:paraId="41120C5C" w14:textId="77777777" w:rsidR="00D70568" w:rsidRDefault="00D70568">
      <w:pPr>
        <w:pStyle w:val="Inhopg2"/>
        <w:rPr>
          <w:rFonts w:asciiTheme="minorHAnsi" w:eastAsiaTheme="minorEastAsia" w:hAnsiTheme="minorHAnsi" w:cstheme="minorBidi"/>
          <w:sz w:val="22"/>
          <w:szCs w:val="22"/>
        </w:rPr>
      </w:pPr>
      <w:hyperlink w:anchor="_Toc356484159" w:history="1">
        <w:r w:rsidRPr="00595506">
          <w:rPr>
            <w:rStyle w:val="Hyperlink"/>
          </w:rPr>
          <w:t>2.3</w:t>
        </w:r>
        <w:r w:rsidRPr="00595506">
          <w:rPr>
            <w:rStyle w:val="Hyperlink"/>
          </w:rPr>
          <w:tab/>
          <w:t>Opbouw van het DDSC</w:t>
        </w:r>
        <w:r>
          <w:rPr>
            <w:webHidden/>
          </w:rPr>
          <w:tab/>
        </w:r>
        <w:r>
          <w:rPr>
            <w:webHidden/>
          </w:rPr>
          <w:fldChar w:fldCharType="begin"/>
        </w:r>
        <w:r>
          <w:rPr>
            <w:webHidden/>
          </w:rPr>
          <w:instrText xml:space="preserve"> PAGEREF _Toc356484159 \h </w:instrText>
        </w:r>
        <w:r>
          <w:rPr>
            <w:webHidden/>
          </w:rPr>
        </w:r>
        <w:r>
          <w:rPr>
            <w:webHidden/>
          </w:rPr>
          <w:fldChar w:fldCharType="separate"/>
        </w:r>
        <w:r>
          <w:rPr>
            <w:webHidden/>
          </w:rPr>
          <w:t>5</w:t>
        </w:r>
        <w:r>
          <w:rPr>
            <w:webHidden/>
          </w:rPr>
          <w:fldChar w:fldCharType="end"/>
        </w:r>
      </w:hyperlink>
    </w:p>
    <w:p w14:paraId="6C7105A1" w14:textId="77777777" w:rsidR="00D70568" w:rsidRDefault="00D70568">
      <w:pPr>
        <w:pStyle w:val="Inhopg3"/>
        <w:rPr>
          <w:rFonts w:asciiTheme="minorHAnsi" w:eastAsiaTheme="minorEastAsia" w:hAnsiTheme="minorHAnsi" w:cstheme="minorBidi"/>
          <w:sz w:val="22"/>
          <w:szCs w:val="22"/>
        </w:rPr>
      </w:pPr>
      <w:hyperlink w:anchor="_Toc356484160" w:history="1">
        <w:r w:rsidRPr="00595506">
          <w:rPr>
            <w:rStyle w:val="Hyperlink"/>
          </w:rPr>
          <w:t>2.3.1</w:t>
        </w:r>
        <w:r w:rsidRPr="00595506">
          <w:rPr>
            <w:rStyle w:val="Hyperlink"/>
          </w:rPr>
          <w:tab/>
          <w:t>Gebruiker</w:t>
        </w:r>
        <w:r>
          <w:rPr>
            <w:webHidden/>
          </w:rPr>
          <w:tab/>
        </w:r>
        <w:r>
          <w:rPr>
            <w:webHidden/>
          </w:rPr>
          <w:fldChar w:fldCharType="begin"/>
        </w:r>
        <w:r>
          <w:rPr>
            <w:webHidden/>
          </w:rPr>
          <w:instrText xml:space="preserve"> PAGEREF _Toc356484160 \h </w:instrText>
        </w:r>
        <w:r>
          <w:rPr>
            <w:webHidden/>
          </w:rPr>
        </w:r>
        <w:r>
          <w:rPr>
            <w:webHidden/>
          </w:rPr>
          <w:fldChar w:fldCharType="separate"/>
        </w:r>
        <w:r>
          <w:rPr>
            <w:webHidden/>
          </w:rPr>
          <w:t>5</w:t>
        </w:r>
        <w:r>
          <w:rPr>
            <w:webHidden/>
          </w:rPr>
          <w:fldChar w:fldCharType="end"/>
        </w:r>
      </w:hyperlink>
    </w:p>
    <w:p w14:paraId="46F1D405" w14:textId="77777777" w:rsidR="00D70568" w:rsidRDefault="00D70568">
      <w:pPr>
        <w:pStyle w:val="Inhopg3"/>
        <w:rPr>
          <w:rFonts w:asciiTheme="minorHAnsi" w:eastAsiaTheme="minorEastAsia" w:hAnsiTheme="minorHAnsi" w:cstheme="minorBidi"/>
          <w:sz w:val="22"/>
          <w:szCs w:val="22"/>
        </w:rPr>
      </w:pPr>
      <w:hyperlink w:anchor="_Toc356484161" w:history="1">
        <w:r w:rsidRPr="00595506">
          <w:rPr>
            <w:rStyle w:val="Hyperlink"/>
          </w:rPr>
          <w:t>2.3.2</w:t>
        </w:r>
        <w:r w:rsidRPr="00595506">
          <w:rPr>
            <w:rStyle w:val="Hyperlink"/>
          </w:rPr>
          <w:tab/>
          <w:t>Sensorsystemen</w:t>
        </w:r>
        <w:r>
          <w:rPr>
            <w:webHidden/>
          </w:rPr>
          <w:tab/>
        </w:r>
        <w:r>
          <w:rPr>
            <w:webHidden/>
          </w:rPr>
          <w:fldChar w:fldCharType="begin"/>
        </w:r>
        <w:r>
          <w:rPr>
            <w:webHidden/>
          </w:rPr>
          <w:instrText xml:space="preserve"> PAGEREF _Toc356484161 \h </w:instrText>
        </w:r>
        <w:r>
          <w:rPr>
            <w:webHidden/>
          </w:rPr>
        </w:r>
        <w:r>
          <w:rPr>
            <w:webHidden/>
          </w:rPr>
          <w:fldChar w:fldCharType="separate"/>
        </w:r>
        <w:r>
          <w:rPr>
            <w:webHidden/>
          </w:rPr>
          <w:t>6</w:t>
        </w:r>
        <w:r>
          <w:rPr>
            <w:webHidden/>
          </w:rPr>
          <w:fldChar w:fldCharType="end"/>
        </w:r>
      </w:hyperlink>
    </w:p>
    <w:p w14:paraId="465F9843" w14:textId="77777777" w:rsidR="00D70568" w:rsidRDefault="00D70568">
      <w:pPr>
        <w:pStyle w:val="Inhopg3"/>
        <w:rPr>
          <w:rFonts w:asciiTheme="minorHAnsi" w:eastAsiaTheme="minorEastAsia" w:hAnsiTheme="minorHAnsi" w:cstheme="minorBidi"/>
          <w:sz w:val="22"/>
          <w:szCs w:val="22"/>
        </w:rPr>
      </w:pPr>
      <w:hyperlink w:anchor="_Toc356484162" w:history="1">
        <w:r w:rsidRPr="00595506">
          <w:rPr>
            <w:rStyle w:val="Hyperlink"/>
          </w:rPr>
          <w:t>2.3.3</w:t>
        </w:r>
        <w:r w:rsidRPr="00595506">
          <w:rPr>
            <w:rStyle w:val="Hyperlink"/>
          </w:rPr>
          <w:tab/>
          <w:t>Data afnemers</w:t>
        </w:r>
        <w:r>
          <w:rPr>
            <w:webHidden/>
          </w:rPr>
          <w:tab/>
        </w:r>
        <w:r>
          <w:rPr>
            <w:webHidden/>
          </w:rPr>
          <w:fldChar w:fldCharType="begin"/>
        </w:r>
        <w:r>
          <w:rPr>
            <w:webHidden/>
          </w:rPr>
          <w:instrText xml:space="preserve"> PAGEREF _Toc356484162 \h </w:instrText>
        </w:r>
        <w:r>
          <w:rPr>
            <w:webHidden/>
          </w:rPr>
        </w:r>
        <w:r>
          <w:rPr>
            <w:webHidden/>
          </w:rPr>
          <w:fldChar w:fldCharType="separate"/>
        </w:r>
        <w:r>
          <w:rPr>
            <w:webHidden/>
          </w:rPr>
          <w:t>6</w:t>
        </w:r>
        <w:r>
          <w:rPr>
            <w:webHidden/>
          </w:rPr>
          <w:fldChar w:fldCharType="end"/>
        </w:r>
      </w:hyperlink>
    </w:p>
    <w:p w14:paraId="5C611103" w14:textId="77777777" w:rsidR="00D70568" w:rsidRDefault="00D70568">
      <w:pPr>
        <w:pStyle w:val="Inhopg3"/>
        <w:rPr>
          <w:rFonts w:asciiTheme="minorHAnsi" w:eastAsiaTheme="minorEastAsia" w:hAnsiTheme="minorHAnsi" w:cstheme="minorBidi"/>
          <w:sz w:val="22"/>
          <w:szCs w:val="22"/>
        </w:rPr>
      </w:pPr>
      <w:hyperlink w:anchor="_Toc356484163" w:history="1">
        <w:r w:rsidRPr="00595506">
          <w:rPr>
            <w:rStyle w:val="Hyperlink"/>
          </w:rPr>
          <w:t>2.3.4</w:t>
        </w:r>
        <w:r w:rsidRPr="00595506">
          <w:rPr>
            <w:rStyle w:val="Hyperlink"/>
          </w:rPr>
          <w:tab/>
          <w:t>Data leveranciers</w:t>
        </w:r>
        <w:r>
          <w:rPr>
            <w:webHidden/>
          </w:rPr>
          <w:tab/>
        </w:r>
        <w:r>
          <w:rPr>
            <w:webHidden/>
          </w:rPr>
          <w:fldChar w:fldCharType="begin"/>
        </w:r>
        <w:r>
          <w:rPr>
            <w:webHidden/>
          </w:rPr>
          <w:instrText xml:space="preserve"> PAGEREF _Toc356484163 \h </w:instrText>
        </w:r>
        <w:r>
          <w:rPr>
            <w:webHidden/>
          </w:rPr>
        </w:r>
        <w:r>
          <w:rPr>
            <w:webHidden/>
          </w:rPr>
          <w:fldChar w:fldCharType="separate"/>
        </w:r>
        <w:r>
          <w:rPr>
            <w:webHidden/>
          </w:rPr>
          <w:t>6</w:t>
        </w:r>
        <w:r>
          <w:rPr>
            <w:webHidden/>
          </w:rPr>
          <w:fldChar w:fldCharType="end"/>
        </w:r>
      </w:hyperlink>
    </w:p>
    <w:p w14:paraId="12D695A8" w14:textId="77777777" w:rsidR="00D70568" w:rsidRDefault="00D70568">
      <w:pPr>
        <w:pStyle w:val="Inhopg3"/>
        <w:rPr>
          <w:rFonts w:asciiTheme="minorHAnsi" w:eastAsiaTheme="minorEastAsia" w:hAnsiTheme="minorHAnsi" w:cstheme="minorBidi"/>
          <w:sz w:val="22"/>
          <w:szCs w:val="22"/>
        </w:rPr>
      </w:pPr>
      <w:hyperlink w:anchor="_Toc356484164" w:history="1">
        <w:r w:rsidRPr="00595506">
          <w:rPr>
            <w:rStyle w:val="Hyperlink"/>
          </w:rPr>
          <w:t>2.3.5</w:t>
        </w:r>
        <w:r w:rsidRPr="00595506">
          <w:rPr>
            <w:rStyle w:val="Hyperlink"/>
          </w:rPr>
          <w:tab/>
          <w:t>Informatiebronnen</w:t>
        </w:r>
        <w:r>
          <w:rPr>
            <w:webHidden/>
          </w:rPr>
          <w:tab/>
        </w:r>
        <w:r>
          <w:rPr>
            <w:webHidden/>
          </w:rPr>
          <w:fldChar w:fldCharType="begin"/>
        </w:r>
        <w:r>
          <w:rPr>
            <w:webHidden/>
          </w:rPr>
          <w:instrText xml:space="preserve"> PAGEREF _Toc356484164 \h </w:instrText>
        </w:r>
        <w:r>
          <w:rPr>
            <w:webHidden/>
          </w:rPr>
        </w:r>
        <w:r>
          <w:rPr>
            <w:webHidden/>
          </w:rPr>
          <w:fldChar w:fldCharType="separate"/>
        </w:r>
        <w:r>
          <w:rPr>
            <w:webHidden/>
          </w:rPr>
          <w:t>6</w:t>
        </w:r>
        <w:r>
          <w:rPr>
            <w:webHidden/>
          </w:rPr>
          <w:fldChar w:fldCharType="end"/>
        </w:r>
      </w:hyperlink>
    </w:p>
    <w:p w14:paraId="4D380148" w14:textId="77777777" w:rsidR="00D70568" w:rsidRDefault="00D70568">
      <w:pPr>
        <w:pStyle w:val="Inhopg2"/>
        <w:rPr>
          <w:rFonts w:asciiTheme="minorHAnsi" w:eastAsiaTheme="minorEastAsia" w:hAnsiTheme="minorHAnsi" w:cstheme="minorBidi"/>
          <w:sz w:val="22"/>
          <w:szCs w:val="22"/>
        </w:rPr>
      </w:pPr>
      <w:hyperlink w:anchor="_Toc356484165" w:history="1">
        <w:r w:rsidRPr="00595506">
          <w:rPr>
            <w:rStyle w:val="Hyperlink"/>
          </w:rPr>
          <w:t>2.4</w:t>
        </w:r>
        <w:r w:rsidRPr="00595506">
          <w:rPr>
            <w:rStyle w:val="Hyperlink"/>
          </w:rPr>
          <w:tab/>
          <w:t>Overige functies</w:t>
        </w:r>
        <w:r>
          <w:rPr>
            <w:webHidden/>
          </w:rPr>
          <w:tab/>
        </w:r>
        <w:r>
          <w:rPr>
            <w:webHidden/>
          </w:rPr>
          <w:fldChar w:fldCharType="begin"/>
        </w:r>
        <w:r>
          <w:rPr>
            <w:webHidden/>
          </w:rPr>
          <w:instrText xml:space="preserve"> PAGEREF _Toc356484165 \h </w:instrText>
        </w:r>
        <w:r>
          <w:rPr>
            <w:webHidden/>
          </w:rPr>
        </w:r>
        <w:r>
          <w:rPr>
            <w:webHidden/>
          </w:rPr>
          <w:fldChar w:fldCharType="separate"/>
        </w:r>
        <w:r>
          <w:rPr>
            <w:webHidden/>
          </w:rPr>
          <w:t>7</w:t>
        </w:r>
        <w:r>
          <w:rPr>
            <w:webHidden/>
          </w:rPr>
          <w:fldChar w:fldCharType="end"/>
        </w:r>
      </w:hyperlink>
    </w:p>
    <w:p w14:paraId="78960A49" w14:textId="77777777" w:rsidR="00D70568" w:rsidRDefault="00D70568">
      <w:pPr>
        <w:pStyle w:val="Inhopg3"/>
        <w:rPr>
          <w:rFonts w:asciiTheme="minorHAnsi" w:eastAsiaTheme="minorEastAsia" w:hAnsiTheme="minorHAnsi" w:cstheme="minorBidi"/>
          <w:sz w:val="22"/>
          <w:szCs w:val="22"/>
        </w:rPr>
      </w:pPr>
      <w:hyperlink w:anchor="_Toc356484166" w:history="1">
        <w:r w:rsidRPr="00595506">
          <w:rPr>
            <w:rStyle w:val="Hyperlink"/>
          </w:rPr>
          <w:t>2.4.1</w:t>
        </w:r>
        <w:r w:rsidRPr="00595506">
          <w:rPr>
            <w:rStyle w:val="Hyperlink"/>
          </w:rPr>
          <w:tab/>
          <w:t>Alarmen</w:t>
        </w:r>
        <w:r>
          <w:rPr>
            <w:webHidden/>
          </w:rPr>
          <w:tab/>
        </w:r>
        <w:r>
          <w:rPr>
            <w:webHidden/>
          </w:rPr>
          <w:fldChar w:fldCharType="begin"/>
        </w:r>
        <w:r>
          <w:rPr>
            <w:webHidden/>
          </w:rPr>
          <w:instrText xml:space="preserve"> PAGEREF _Toc356484166 \h </w:instrText>
        </w:r>
        <w:r>
          <w:rPr>
            <w:webHidden/>
          </w:rPr>
        </w:r>
        <w:r>
          <w:rPr>
            <w:webHidden/>
          </w:rPr>
          <w:fldChar w:fldCharType="separate"/>
        </w:r>
        <w:r>
          <w:rPr>
            <w:webHidden/>
          </w:rPr>
          <w:t>7</w:t>
        </w:r>
        <w:r>
          <w:rPr>
            <w:webHidden/>
          </w:rPr>
          <w:fldChar w:fldCharType="end"/>
        </w:r>
      </w:hyperlink>
    </w:p>
    <w:p w14:paraId="2F157846" w14:textId="77777777" w:rsidR="00D70568" w:rsidRDefault="00D70568">
      <w:pPr>
        <w:pStyle w:val="Inhopg3"/>
        <w:rPr>
          <w:rFonts w:asciiTheme="minorHAnsi" w:eastAsiaTheme="minorEastAsia" w:hAnsiTheme="minorHAnsi" w:cstheme="minorBidi"/>
          <w:sz w:val="22"/>
          <w:szCs w:val="22"/>
        </w:rPr>
      </w:pPr>
      <w:hyperlink w:anchor="_Toc356484167" w:history="1">
        <w:r w:rsidRPr="00595506">
          <w:rPr>
            <w:rStyle w:val="Hyperlink"/>
          </w:rPr>
          <w:t>2.4.2</w:t>
        </w:r>
        <w:r w:rsidRPr="00595506">
          <w:rPr>
            <w:rStyle w:val="Hyperlink"/>
          </w:rPr>
          <w:tab/>
          <w:t>Annotaties</w:t>
        </w:r>
        <w:r>
          <w:rPr>
            <w:webHidden/>
          </w:rPr>
          <w:tab/>
        </w:r>
        <w:r>
          <w:rPr>
            <w:webHidden/>
          </w:rPr>
          <w:fldChar w:fldCharType="begin"/>
        </w:r>
        <w:r>
          <w:rPr>
            <w:webHidden/>
          </w:rPr>
          <w:instrText xml:space="preserve"> PAGEREF _Toc356484167 \h </w:instrText>
        </w:r>
        <w:r>
          <w:rPr>
            <w:webHidden/>
          </w:rPr>
        </w:r>
        <w:r>
          <w:rPr>
            <w:webHidden/>
          </w:rPr>
          <w:fldChar w:fldCharType="separate"/>
        </w:r>
        <w:r>
          <w:rPr>
            <w:webHidden/>
          </w:rPr>
          <w:t>7</w:t>
        </w:r>
        <w:r>
          <w:rPr>
            <w:webHidden/>
          </w:rPr>
          <w:fldChar w:fldCharType="end"/>
        </w:r>
      </w:hyperlink>
    </w:p>
    <w:p w14:paraId="65B3E287" w14:textId="77777777" w:rsidR="00D70568" w:rsidRDefault="00D70568">
      <w:pPr>
        <w:pStyle w:val="Inhopg1"/>
        <w:rPr>
          <w:rFonts w:asciiTheme="minorHAnsi" w:eastAsiaTheme="minorEastAsia" w:hAnsiTheme="minorHAnsi" w:cstheme="minorBidi"/>
          <w:b w:val="0"/>
          <w:color w:val="auto"/>
          <w:sz w:val="22"/>
          <w:szCs w:val="22"/>
        </w:rPr>
      </w:pPr>
      <w:hyperlink w:anchor="_Toc356484168" w:history="1">
        <w:r w:rsidRPr="00595506">
          <w:rPr>
            <w:rStyle w:val="Hyperlink"/>
          </w:rPr>
          <w:t>3</w:t>
        </w:r>
        <w:r w:rsidRPr="00595506">
          <w:rPr>
            <w:rStyle w:val="Hyperlink"/>
          </w:rPr>
          <w:tab/>
          <w:t>Opstarten en inloggen</w:t>
        </w:r>
        <w:r>
          <w:rPr>
            <w:webHidden/>
          </w:rPr>
          <w:tab/>
        </w:r>
        <w:r>
          <w:rPr>
            <w:webHidden/>
          </w:rPr>
          <w:fldChar w:fldCharType="begin"/>
        </w:r>
        <w:r>
          <w:rPr>
            <w:webHidden/>
          </w:rPr>
          <w:instrText xml:space="preserve"> PAGEREF _Toc356484168 \h </w:instrText>
        </w:r>
        <w:r>
          <w:rPr>
            <w:webHidden/>
          </w:rPr>
        </w:r>
        <w:r>
          <w:rPr>
            <w:webHidden/>
          </w:rPr>
          <w:fldChar w:fldCharType="separate"/>
        </w:r>
        <w:r>
          <w:rPr>
            <w:webHidden/>
          </w:rPr>
          <w:t>8</w:t>
        </w:r>
        <w:r>
          <w:rPr>
            <w:webHidden/>
          </w:rPr>
          <w:fldChar w:fldCharType="end"/>
        </w:r>
      </w:hyperlink>
    </w:p>
    <w:p w14:paraId="410651B9" w14:textId="77777777" w:rsidR="00D70568" w:rsidRDefault="00D70568">
      <w:pPr>
        <w:pStyle w:val="Inhopg2"/>
        <w:rPr>
          <w:rFonts w:asciiTheme="minorHAnsi" w:eastAsiaTheme="minorEastAsia" w:hAnsiTheme="minorHAnsi" w:cstheme="minorBidi"/>
          <w:sz w:val="22"/>
          <w:szCs w:val="22"/>
        </w:rPr>
      </w:pPr>
      <w:hyperlink w:anchor="_Toc356484169" w:history="1">
        <w:r w:rsidRPr="00595506">
          <w:rPr>
            <w:rStyle w:val="Hyperlink"/>
          </w:rPr>
          <w:t>3.1</w:t>
        </w:r>
        <w:r w:rsidRPr="00595506">
          <w:rPr>
            <w:rStyle w:val="Hyperlink"/>
          </w:rPr>
          <w:tab/>
          <w:t>Account aanvragen en registratie</w:t>
        </w:r>
        <w:r>
          <w:rPr>
            <w:webHidden/>
          </w:rPr>
          <w:tab/>
        </w:r>
        <w:r>
          <w:rPr>
            <w:webHidden/>
          </w:rPr>
          <w:fldChar w:fldCharType="begin"/>
        </w:r>
        <w:r>
          <w:rPr>
            <w:webHidden/>
          </w:rPr>
          <w:instrText xml:space="preserve"> PAGEREF _Toc356484169 \h </w:instrText>
        </w:r>
        <w:r>
          <w:rPr>
            <w:webHidden/>
          </w:rPr>
        </w:r>
        <w:r>
          <w:rPr>
            <w:webHidden/>
          </w:rPr>
          <w:fldChar w:fldCharType="separate"/>
        </w:r>
        <w:r>
          <w:rPr>
            <w:webHidden/>
          </w:rPr>
          <w:t>8</w:t>
        </w:r>
        <w:r>
          <w:rPr>
            <w:webHidden/>
          </w:rPr>
          <w:fldChar w:fldCharType="end"/>
        </w:r>
      </w:hyperlink>
    </w:p>
    <w:p w14:paraId="2A7A09A3" w14:textId="77777777" w:rsidR="00D70568" w:rsidRDefault="00D70568">
      <w:pPr>
        <w:pStyle w:val="Inhopg3"/>
        <w:rPr>
          <w:rFonts w:asciiTheme="minorHAnsi" w:eastAsiaTheme="minorEastAsia" w:hAnsiTheme="minorHAnsi" w:cstheme="minorBidi"/>
          <w:sz w:val="22"/>
          <w:szCs w:val="22"/>
        </w:rPr>
      </w:pPr>
      <w:hyperlink w:anchor="_Toc356484170" w:history="1">
        <w:r w:rsidRPr="00595506">
          <w:rPr>
            <w:rStyle w:val="Hyperlink"/>
          </w:rPr>
          <w:t>3.1.1</w:t>
        </w:r>
        <w:r w:rsidRPr="00595506">
          <w:rPr>
            <w:rStyle w:val="Hyperlink"/>
          </w:rPr>
          <w:tab/>
          <w:t>Inloggen</w:t>
        </w:r>
        <w:r>
          <w:rPr>
            <w:webHidden/>
          </w:rPr>
          <w:tab/>
        </w:r>
        <w:r>
          <w:rPr>
            <w:webHidden/>
          </w:rPr>
          <w:fldChar w:fldCharType="begin"/>
        </w:r>
        <w:r>
          <w:rPr>
            <w:webHidden/>
          </w:rPr>
          <w:instrText xml:space="preserve"> PAGEREF _Toc356484170 \h </w:instrText>
        </w:r>
        <w:r>
          <w:rPr>
            <w:webHidden/>
          </w:rPr>
        </w:r>
        <w:r>
          <w:rPr>
            <w:webHidden/>
          </w:rPr>
          <w:fldChar w:fldCharType="separate"/>
        </w:r>
        <w:r>
          <w:rPr>
            <w:webHidden/>
          </w:rPr>
          <w:t>9</w:t>
        </w:r>
        <w:r>
          <w:rPr>
            <w:webHidden/>
          </w:rPr>
          <w:fldChar w:fldCharType="end"/>
        </w:r>
      </w:hyperlink>
    </w:p>
    <w:p w14:paraId="26D08D7B" w14:textId="77777777" w:rsidR="00D70568" w:rsidRDefault="00D70568">
      <w:pPr>
        <w:pStyle w:val="Inhopg2"/>
        <w:rPr>
          <w:rFonts w:asciiTheme="minorHAnsi" w:eastAsiaTheme="minorEastAsia" w:hAnsiTheme="minorHAnsi" w:cstheme="minorBidi"/>
          <w:sz w:val="22"/>
          <w:szCs w:val="22"/>
        </w:rPr>
      </w:pPr>
      <w:hyperlink w:anchor="_Toc356484171" w:history="1">
        <w:r w:rsidRPr="00595506">
          <w:rPr>
            <w:rStyle w:val="Hyperlink"/>
          </w:rPr>
          <w:t>3.2</w:t>
        </w:r>
        <w:r w:rsidRPr="00595506">
          <w:rPr>
            <w:rStyle w:val="Hyperlink"/>
          </w:rPr>
          <w:tab/>
          <w:t>Startscherm</w:t>
        </w:r>
        <w:r>
          <w:rPr>
            <w:webHidden/>
          </w:rPr>
          <w:tab/>
        </w:r>
        <w:r>
          <w:rPr>
            <w:webHidden/>
          </w:rPr>
          <w:fldChar w:fldCharType="begin"/>
        </w:r>
        <w:r>
          <w:rPr>
            <w:webHidden/>
          </w:rPr>
          <w:instrText xml:space="preserve"> PAGEREF _Toc356484171 \h </w:instrText>
        </w:r>
        <w:r>
          <w:rPr>
            <w:webHidden/>
          </w:rPr>
        </w:r>
        <w:r>
          <w:rPr>
            <w:webHidden/>
          </w:rPr>
          <w:fldChar w:fldCharType="separate"/>
        </w:r>
        <w:r>
          <w:rPr>
            <w:webHidden/>
          </w:rPr>
          <w:t>10</w:t>
        </w:r>
        <w:r>
          <w:rPr>
            <w:webHidden/>
          </w:rPr>
          <w:fldChar w:fldCharType="end"/>
        </w:r>
      </w:hyperlink>
    </w:p>
    <w:p w14:paraId="29D0644D" w14:textId="77777777" w:rsidR="00D70568" w:rsidRDefault="00D70568">
      <w:pPr>
        <w:pStyle w:val="Inhopg1"/>
        <w:rPr>
          <w:rFonts w:asciiTheme="minorHAnsi" w:eastAsiaTheme="minorEastAsia" w:hAnsiTheme="minorHAnsi" w:cstheme="minorBidi"/>
          <w:b w:val="0"/>
          <w:color w:val="auto"/>
          <w:sz w:val="22"/>
          <w:szCs w:val="22"/>
        </w:rPr>
      </w:pPr>
      <w:hyperlink w:anchor="_Toc356484172" w:history="1">
        <w:r w:rsidRPr="00595506">
          <w:rPr>
            <w:rStyle w:val="Hyperlink"/>
          </w:rPr>
          <w:t>4</w:t>
        </w:r>
        <w:r w:rsidRPr="00595506">
          <w:rPr>
            <w:rStyle w:val="Hyperlink"/>
          </w:rPr>
          <w:tab/>
          <w:t>Kaarten</w:t>
        </w:r>
        <w:r>
          <w:rPr>
            <w:webHidden/>
          </w:rPr>
          <w:tab/>
        </w:r>
        <w:r>
          <w:rPr>
            <w:webHidden/>
          </w:rPr>
          <w:fldChar w:fldCharType="begin"/>
        </w:r>
        <w:r>
          <w:rPr>
            <w:webHidden/>
          </w:rPr>
          <w:instrText xml:space="preserve"> PAGEREF _Toc356484172 \h </w:instrText>
        </w:r>
        <w:r>
          <w:rPr>
            <w:webHidden/>
          </w:rPr>
        </w:r>
        <w:r>
          <w:rPr>
            <w:webHidden/>
          </w:rPr>
          <w:fldChar w:fldCharType="separate"/>
        </w:r>
        <w:r>
          <w:rPr>
            <w:webHidden/>
          </w:rPr>
          <w:t>11</w:t>
        </w:r>
        <w:r>
          <w:rPr>
            <w:webHidden/>
          </w:rPr>
          <w:fldChar w:fldCharType="end"/>
        </w:r>
      </w:hyperlink>
    </w:p>
    <w:p w14:paraId="3AA4B5CA" w14:textId="77777777" w:rsidR="00D70568" w:rsidRDefault="00D70568">
      <w:pPr>
        <w:pStyle w:val="Inhopg2"/>
        <w:rPr>
          <w:rFonts w:asciiTheme="minorHAnsi" w:eastAsiaTheme="minorEastAsia" w:hAnsiTheme="minorHAnsi" w:cstheme="minorBidi"/>
          <w:sz w:val="22"/>
          <w:szCs w:val="22"/>
        </w:rPr>
      </w:pPr>
      <w:hyperlink w:anchor="_Toc356484173" w:history="1">
        <w:r w:rsidRPr="00595506">
          <w:rPr>
            <w:rStyle w:val="Hyperlink"/>
          </w:rPr>
          <w:t>4.1</w:t>
        </w:r>
        <w:r w:rsidRPr="00595506">
          <w:rPr>
            <w:rStyle w:val="Hyperlink"/>
          </w:rPr>
          <w:tab/>
          <w:t>Schermindeling</w:t>
        </w:r>
        <w:r>
          <w:rPr>
            <w:webHidden/>
          </w:rPr>
          <w:tab/>
        </w:r>
        <w:r>
          <w:rPr>
            <w:webHidden/>
          </w:rPr>
          <w:fldChar w:fldCharType="begin"/>
        </w:r>
        <w:r>
          <w:rPr>
            <w:webHidden/>
          </w:rPr>
          <w:instrText xml:space="preserve"> PAGEREF _Toc356484173 \h </w:instrText>
        </w:r>
        <w:r>
          <w:rPr>
            <w:webHidden/>
          </w:rPr>
        </w:r>
        <w:r>
          <w:rPr>
            <w:webHidden/>
          </w:rPr>
          <w:fldChar w:fldCharType="separate"/>
        </w:r>
        <w:r>
          <w:rPr>
            <w:webHidden/>
          </w:rPr>
          <w:t>11</w:t>
        </w:r>
        <w:r>
          <w:rPr>
            <w:webHidden/>
          </w:rPr>
          <w:fldChar w:fldCharType="end"/>
        </w:r>
      </w:hyperlink>
    </w:p>
    <w:p w14:paraId="5BDEDBBA" w14:textId="77777777" w:rsidR="00D70568" w:rsidRDefault="00D70568">
      <w:pPr>
        <w:pStyle w:val="Inhopg2"/>
        <w:rPr>
          <w:rFonts w:asciiTheme="minorHAnsi" w:eastAsiaTheme="minorEastAsia" w:hAnsiTheme="minorHAnsi" w:cstheme="minorBidi"/>
          <w:sz w:val="22"/>
          <w:szCs w:val="22"/>
        </w:rPr>
      </w:pPr>
      <w:hyperlink w:anchor="_Toc356484174" w:history="1">
        <w:r w:rsidRPr="00595506">
          <w:rPr>
            <w:rStyle w:val="Hyperlink"/>
          </w:rPr>
          <w:t>4.2</w:t>
        </w:r>
        <w:r w:rsidRPr="00595506">
          <w:rPr>
            <w:rStyle w:val="Hyperlink"/>
          </w:rPr>
          <w:tab/>
          <w:t>Kaarten en kaartlagen</w:t>
        </w:r>
        <w:r>
          <w:rPr>
            <w:webHidden/>
          </w:rPr>
          <w:tab/>
        </w:r>
        <w:r>
          <w:rPr>
            <w:webHidden/>
          </w:rPr>
          <w:fldChar w:fldCharType="begin"/>
        </w:r>
        <w:r>
          <w:rPr>
            <w:webHidden/>
          </w:rPr>
          <w:instrText xml:space="preserve"> PAGEREF _Toc356484174 \h </w:instrText>
        </w:r>
        <w:r>
          <w:rPr>
            <w:webHidden/>
          </w:rPr>
        </w:r>
        <w:r>
          <w:rPr>
            <w:webHidden/>
          </w:rPr>
          <w:fldChar w:fldCharType="separate"/>
        </w:r>
        <w:r>
          <w:rPr>
            <w:webHidden/>
          </w:rPr>
          <w:t>12</w:t>
        </w:r>
        <w:r>
          <w:rPr>
            <w:webHidden/>
          </w:rPr>
          <w:fldChar w:fldCharType="end"/>
        </w:r>
      </w:hyperlink>
    </w:p>
    <w:p w14:paraId="0FA04424" w14:textId="77777777" w:rsidR="00D70568" w:rsidRDefault="00D70568">
      <w:pPr>
        <w:pStyle w:val="Inhopg2"/>
        <w:rPr>
          <w:rFonts w:asciiTheme="minorHAnsi" w:eastAsiaTheme="minorEastAsia" w:hAnsiTheme="minorHAnsi" w:cstheme="minorBidi"/>
          <w:sz w:val="22"/>
          <w:szCs w:val="22"/>
        </w:rPr>
      </w:pPr>
      <w:hyperlink w:anchor="_Toc356484175" w:history="1">
        <w:r w:rsidRPr="00595506">
          <w:rPr>
            <w:rStyle w:val="Hyperlink"/>
          </w:rPr>
          <w:t>4.3</w:t>
        </w:r>
        <w:r w:rsidRPr="00595506">
          <w:rPr>
            <w:rStyle w:val="Hyperlink"/>
          </w:rPr>
          <w:tab/>
          <w:t>Kaartsymbolen</w:t>
        </w:r>
        <w:r>
          <w:rPr>
            <w:webHidden/>
          </w:rPr>
          <w:tab/>
        </w:r>
        <w:r>
          <w:rPr>
            <w:webHidden/>
          </w:rPr>
          <w:fldChar w:fldCharType="begin"/>
        </w:r>
        <w:r>
          <w:rPr>
            <w:webHidden/>
          </w:rPr>
          <w:instrText xml:space="preserve"> PAGEREF _Toc356484175 \h </w:instrText>
        </w:r>
        <w:r>
          <w:rPr>
            <w:webHidden/>
          </w:rPr>
        </w:r>
        <w:r>
          <w:rPr>
            <w:webHidden/>
          </w:rPr>
          <w:fldChar w:fldCharType="separate"/>
        </w:r>
        <w:r>
          <w:rPr>
            <w:webHidden/>
          </w:rPr>
          <w:t>12</w:t>
        </w:r>
        <w:r>
          <w:rPr>
            <w:webHidden/>
          </w:rPr>
          <w:fldChar w:fldCharType="end"/>
        </w:r>
      </w:hyperlink>
    </w:p>
    <w:p w14:paraId="1262DD31" w14:textId="77777777" w:rsidR="00D70568" w:rsidRDefault="00D70568">
      <w:pPr>
        <w:pStyle w:val="Inhopg3"/>
        <w:rPr>
          <w:rFonts w:asciiTheme="minorHAnsi" w:eastAsiaTheme="minorEastAsia" w:hAnsiTheme="minorHAnsi" w:cstheme="minorBidi"/>
          <w:sz w:val="22"/>
          <w:szCs w:val="22"/>
        </w:rPr>
      </w:pPr>
      <w:hyperlink w:anchor="_Toc356484176" w:history="1">
        <w:r w:rsidRPr="00595506">
          <w:rPr>
            <w:rStyle w:val="Hyperlink"/>
          </w:rPr>
          <w:t>4.3.1</w:t>
        </w:r>
        <w:r w:rsidRPr="00595506">
          <w:rPr>
            <w:rStyle w:val="Hyperlink"/>
          </w:rPr>
          <w:tab/>
          <w:t>Alarmen</w:t>
        </w:r>
        <w:r>
          <w:rPr>
            <w:webHidden/>
          </w:rPr>
          <w:tab/>
        </w:r>
        <w:r>
          <w:rPr>
            <w:webHidden/>
          </w:rPr>
          <w:fldChar w:fldCharType="begin"/>
        </w:r>
        <w:r>
          <w:rPr>
            <w:webHidden/>
          </w:rPr>
          <w:instrText xml:space="preserve"> PAGEREF _Toc356484176 \h </w:instrText>
        </w:r>
        <w:r>
          <w:rPr>
            <w:webHidden/>
          </w:rPr>
        </w:r>
        <w:r>
          <w:rPr>
            <w:webHidden/>
          </w:rPr>
          <w:fldChar w:fldCharType="separate"/>
        </w:r>
        <w:r>
          <w:rPr>
            <w:webHidden/>
          </w:rPr>
          <w:t>12</w:t>
        </w:r>
        <w:r>
          <w:rPr>
            <w:webHidden/>
          </w:rPr>
          <w:fldChar w:fldCharType="end"/>
        </w:r>
      </w:hyperlink>
    </w:p>
    <w:p w14:paraId="75CC588B" w14:textId="77777777" w:rsidR="00D70568" w:rsidRDefault="00D70568">
      <w:pPr>
        <w:pStyle w:val="Inhopg3"/>
        <w:rPr>
          <w:rFonts w:asciiTheme="minorHAnsi" w:eastAsiaTheme="minorEastAsia" w:hAnsiTheme="minorHAnsi" w:cstheme="minorBidi"/>
          <w:sz w:val="22"/>
          <w:szCs w:val="22"/>
        </w:rPr>
      </w:pPr>
      <w:hyperlink w:anchor="_Toc356484177" w:history="1">
        <w:r w:rsidRPr="00595506">
          <w:rPr>
            <w:rStyle w:val="Hyperlink"/>
          </w:rPr>
          <w:t>4.3.2</w:t>
        </w:r>
        <w:r w:rsidRPr="00595506">
          <w:rPr>
            <w:rStyle w:val="Hyperlink"/>
          </w:rPr>
          <w:tab/>
          <w:t>Annotaties</w:t>
        </w:r>
        <w:r>
          <w:rPr>
            <w:webHidden/>
          </w:rPr>
          <w:tab/>
        </w:r>
        <w:r>
          <w:rPr>
            <w:webHidden/>
          </w:rPr>
          <w:fldChar w:fldCharType="begin"/>
        </w:r>
        <w:r>
          <w:rPr>
            <w:webHidden/>
          </w:rPr>
          <w:instrText xml:space="preserve"> PAGEREF _Toc356484177 \h </w:instrText>
        </w:r>
        <w:r>
          <w:rPr>
            <w:webHidden/>
          </w:rPr>
        </w:r>
        <w:r>
          <w:rPr>
            <w:webHidden/>
          </w:rPr>
          <w:fldChar w:fldCharType="separate"/>
        </w:r>
        <w:r>
          <w:rPr>
            <w:webHidden/>
          </w:rPr>
          <w:t>12</w:t>
        </w:r>
        <w:r>
          <w:rPr>
            <w:webHidden/>
          </w:rPr>
          <w:fldChar w:fldCharType="end"/>
        </w:r>
      </w:hyperlink>
    </w:p>
    <w:p w14:paraId="3B6DD218" w14:textId="77777777" w:rsidR="00D70568" w:rsidRDefault="00D70568">
      <w:pPr>
        <w:pStyle w:val="Inhopg3"/>
        <w:rPr>
          <w:rFonts w:asciiTheme="minorHAnsi" w:eastAsiaTheme="minorEastAsia" w:hAnsiTheme="minorHAnsi" w:cstheme="minorBidi"/>
          <w:sz w:val="22"/>
          <w:szCs w:val="22"/>
        </w:rPr>
      </w:pPr>
      <w:hyperlink w:anchor="_Toc356484178" w:history="1">
        <w:r w:rsidRPr="00595506">
          <w:rPr>
            <w:rStyle w:val="Hyperlink"/>
          </w:rPr>
          <w:t>4.3.3</w:t>
        </w:r>
        <w:r w:rsidRPr="00595506">
          <w:rPr>
            <w:rStyle w:val="Hyperlink"/>
          </w:rPr>
          <w:tab/>
          <w:t>Sensoren</w:t>
        </w:r>
        <w:r>
          <w:rPr>
            <w:webHidden/>
          </w:rPr>
          <w:tab/>
        </w:r>
        <w:r>
          <w:rPr>
            <w:webHidden/>
          </w:rPr>
          <w:fldChar w:fldCharType="begin"/>
        </w:r>
        <w:r>
          <w:rPr>
            <w:webHidden/>
          </w:rPr>
          <w:instrText xml:space="preserve"> PAGEREF _Toc356484178 \h </w:instrText>
        </w:r>
        <w:r>
          <w:rPr>
            <w:webHidden/>
          </w:rPr>
        </w:r>
        <w:r>
          <w:rPr>
            <w:webHidden/>
          </w:rPr>
          <w:fldChar w:fldCharType="separate"/>
        </w:r>
        <w:r>
          <w:rPr>
            <w:webHidden/>
          </w:rPr>
          <w:t>13</w:t>
        </w:r>
        <w:r>
          <w:rPr>
            <w:webHidden/>
          </w:rPr>
          <w:fldChar w:fldCharType="end"/>
        </w:r>
      </w:hyperlink>
    </w:p>
    <w:p w14:paraId="7F21B776" w14:textId="77777777" w:rsidR="00D70568" w:rsidRDefault="00D70568">
      <w:pPr>
        <w:pStyle w:val="Inhopg3"/>
        <w:rPr>
          <w:rFonts w:asciiTheme="minorHAnsi" w:eastAsiaTheme="minorEastAsia" w:hAnsiTheme="minorHAnsi" w:cstheme="minorBidi"/>
          <w:sz w:val="22"/>
          <w:szCs w:val="22"/>
        </w:rPr>
      </w:pPr>
      <w:hyperlink w:anchor="_Toc356484179" w:history="1">
        <w:r w:rsidRPr="00595506">
          <w:rPr>
            <w:rStyle w:val="Hyperlink"/>
          </w:rPr>
          <w:t>4.3.4</w:t>
        </w:r>
        <w:r w:rsidRPr="00595506">
          <w:rPr>
            <w:rStyle w:val="Hyperlink"/>
          </w:rPr>
          <w:tab/>
          <w:t>Status</w:t>
        </w:r>
        <w:r>
          <w:rPr>
            <w:webHidden/>
          </w:rPr>
          <w:tab/>
        </w:r>
        <w:r>
          <w:rPr>
            <w:webHidden/>
          </w:rPr>
          <w:fldChar w:fldCharType="begin"/>
        </w:r>
        <w:r>
          <w:rPr>
            <w:webHidden/>
          </w:rPr>
          <w:instrText xml:space="preserve"> PAGEREF _Toc356484179 \h </w:instrText>
        </w:r>
        <w:r>
          <w:rPr>
            <w:webHidden/>
          </w:rPr>
        </w:r>
        <w:r>
          <w:rPr>
            <w:webHidden/>
          </w:rPr>
          <w:fldChar w:fldCharType="separate"/>
        </w:r>
        <w:r>
          <w:rPr>
            <w:webHidden/>
          </w:rPr>
          <w:t>13</w:t>
        </w:r>
        <w:r>
          <w:rPr>
            <w:webHidden/>
          </w:rPr>
          <w:fldChar w:fldCharType="end"/>
        </w:r>
      </w:hyperlink>
    </w:p>
    <w:p w14:paraId="4B88146A" w14:textId="5989779A" w:rsidR="00D70568" w:rsidRDefault="00D70568">
      <w:pPr>
        <w:pStyle w:val="Inhopg2"/>
        <w:rPr>
          <w:rFonts w:asciiTheme="minorHAnsi" w:eastAsiaTheme="minorEastAsia" w:hAnsiTheme="minorHAnsi" w:cstheme="minorBidi"/>
          <w:sz w:val="22"/>
          <w:szCs w:val="22"/>
        </w:rPr>
      </w:pPr>
      <w:hyperlink w:anchor="_Toc356484180" w:history="1">
        <w:r w:rsidRPr="00595506">
          <w:rPr>
            <w:rStyle w:val="Hyperlink"/>
          </w:rPr>
          <w:t>4.4</w:t>
        </w:r>
        <w:r w:rsidRPr="00595506">
          <w:rPr>
            <w:rStyle w:val="Hyperlink"/>
          </w:rPr>
          <w:tab/>
          <w:t>Gebruik</w:t>
        </w:r>
        <w:r>
          <w:rPr>
            <w:webHidden/>
          </w:rPr>
          <w:tab/>
        </w:r>
        <w:r>
          <w:rPr>
            <w:webHidden/>
          </w:rPr>
          <w:tab/>
        </w:r>
        <w:r>
          <w:rPr>
            <w:webHidden/>
          </w:rPr>
          <w:fldChar w:fldCharType="begin"/>
        </w:r>
        <w:r>
          <w:rPr>
            <w:webHidden/>
          </w:rPr>
          <w:instrText xml:space="preserve"> PAGEREF _Toc356484180 \h </w:instrText>
        </w:r>
        <w:r>
          <w:rPr>
            <w:webHidden/>
          </w:rPr>
        </w:r>
        <w:r>
          <w:rPr>
            <w:webHidden/>
          </w:rPr>
          <w:fldChar w:fldCharType="separate"/>
        </w:r>
        <w:r>
          <w:rPr>
            <w:webHidden/>
          </w:rPr>
          <w:t>13</w:t>
        </w:r>
        <w:r>
          <w:rPr>
            <w:webHidden/>
          </w:rPr>
          <w:fldChar w:fldCharType="end"/>
        </w:r>
      </w:hyperlink>
    </w:p>
    <w:p w14:paraId="3E840B96" w14:textId="77777777" w:rsidR="00D70568" w:rsidRDefault="00D70568">
      <w:pPr>
        <w:pStyle w:val="Inhopg1"/>
        <w:rPr>
          <w:rFonts w:asciiTheme="minorHAnsi" w:eastAsiaTheme="minorEastAsia" w:hAnsiTheme="minorHAnsi" w:cstheme="minorBidi"/>
          <w:b w:val="0"/>
          <w:color w:val="auto"/>
          <w:sz w:val="22"/>
          <w:szCs w:val="22"/>
        </w:rPr>
      </w:pPr>
      <w:hyperlink w:anchor="_Toc356484181" w:history="1">
        <w:r w:rsidRPr="00595506">
          <w:rPr>
            <w:rStyle w:val="Hyperlink"/>
          </w:rPr>
          <w:t>5</w:t>
        </w:r>
        <w:r w:rsidRPr="00595506">
          <w:rPr>
            <w:rStyle w:val="Hyperlink"/>
          </w:rPr>
          <w:tab/>
          <w:t>Grafieken</w:t>
        </w:r>
        <w:r>
          <w:rPr>
            <w:webHidden/>
          </w:rPr>
          <w:tab/>
        </w:r>
        <w:r>
          <w:rPr>
            <w:webHidden/>
          </w:rPr>
          <w:fldChar w:fldCharType="begin"/>
        </w:r>
        <w:r>
          <w:rPr>
            <w:webHidden/>
          </w:rPr>
          <w:instrText xml:space="preserve"> PAGEREF _Toc356484181 \h </w:instrText>
        </w:r>
        <w:r>
          <w:rPr>
            <w:webHidden/>
          </w:rPr>
        </w:r>
        <w:r>
          <w:rPr>
            <w:webHidden/>
          </w:rPr>
          <w:fldChar w:fldCharType="separate"/>
        </w:r>
        <w:r>
          <w:rPr>
            <w:webHidden/>
          </w:rPr>
          <w:t>14</w:t>
        </w:r>
        <w:r>
          <w:rPr>
            <w:webHidden/>
          </w:rPr>
          <w:fldChar w:fldCharType="end"/>
        </w:r>
      </w:hyperlink>
    </w:p>
    <w:p w14:paraId="6ABD549A" w14:textId="77777777" w:rsidR="00D70568" w:rsidRDefault="00D70568">
      <w:pPr>
        <w:pStyle w:val="Inhopg2"/>
        <w:rPr>
          <w:rFonts w:asciiTheme="minorHAnsi" w:eastAsiaTheme="minorEastAsia" w:hAnsiTheme="minorHAnsi" w:cstheme="minorBidi"/>
          <w:sz w:val="22"/>
          <w:szCs w:val="22"/>
        </w:rPr>
      </w:pPr>
      <w:hyperlink w:anchor="_Toc356484182" w:history="1">
        <w:r w:rsidRPr="00595506">
          <w:rPr>
            <w:rStyle w:val="Hyperlink"/>
          </w:rPr>
          <w:t>5.1</w:t>
        </w:r>
        <w:r w:rsidRPr="00595506">
          <w:rPr>
            <w:rStyle w:val="Hyperlink"/>
          </w:rPr>
          <w:tab/>
          <w:t>Schermindeling</w:t>
        </w:r>
        <w:r>
          <w:rPr>
            <w:webHidden/>
          </w:rPr>
          <w:tab/>
        </w:r>
        <w:r>
          <w:rPr>
            <w:webHidden/>
          </w:rPr>
          <w:fldChar w:fldCharType="begin"/>
        </w:r>
        <w:r>
          <w:rPr>
            <w:webHidden/>
          </w:rPr>
          <w:instrText xml:space="preserve"> PAGEREF _Toc356484182 \h </w:instrText>
        </w:r>
        <w:r>
          <w:rPr>
            <w:webHidden/>
          </w:rPr>
        </w:r>
        <w:r>
          <w:rPr>
            <w:webHidden/>
          </w:rPr>
          <w:fldChar w:fldCharType="separate"/>
        </w:r>
        <w:r>
          <w:rPr>
            <w:webHidden/>
          </w:rPr>
          <w:t>14</w:t>
        </w:r>
        <w:r>
          <w:rPr>
            <w:webHidden/>
          </w:rPr>
          <w:fldChar w:fldCharType="end"/>
        </w:r>
      </w:hyperlink>
    </w:p>
    <w:p w14:paraId="7C639359" w14:textId="77777777" w:rsidR="00D70568" w:rsidRDefault="00D70568">
      <w:pPr>
        <w:pStyle w:val="Inhopg2"/>
        <w:rPr>
          <w:rFonts w:asciiTheme="minorHAnsi" w:eastAsiaTheme="minorEastAsia" w:hAnsiTheme="minorHAnsi" w:cstheme="minorBidi"/>
          <w:sz w:val="22"/>
          <w:szCs w:val="22"/>
        </w:rPr>
      </w:pPr>
      <w:hyperlink w:anchor="_Toc356484183" w:history="1">
        <w:r w:rsidRPr="00595506">
          <w:rPr>
            <w:rStyle w:val="Hyperlink"/>
          </w:rPr>
          <w:t>5.2</w:t>
        </w:r>
        <w:r w:rsidRPr="00595506">
          <w:rPr>
            <w:rStyle w:val="Hyperlink"/>
          </w:rPr>
          <w:tab/>
          <w:t>Grafieken</w:t>
        </w:r>
        <w:r>
          <w:rPr>
            <w:webHidden/>
          </w:rPr>
          <w:tab/>
        </w:r>
        <w:r>
          <w:rPr>
            <w:webHidden/>
          </w:rPr>
          <w:fldChar w:fldCharType="begin"/>
        </w:r>
        <w:r>
          <w:rPr>
            <w:webHidden/>
          </w:rPr>
          <w:instrText xml:space="preserve"> PAGEREF _Toc356484183 \h </w:instrText>
        </w:r>
        <w:r>
          <w:rPr>
            <w:webHidden/>
          </w:rPr>
        </w:r>
        <w:r>
          <w:rPr>
            <w:webHidden/>
          </w:rPr>
          <w:fldChar w:fldCharType="separate"/>
        </w:r>
        <w:r>
          <w:rPr>
            <w:webHidden/>
          </w:rPr>
          <w:t>15</w:t>
        </w:r>
        <w:r>
          <w:rPr>
            <w:webHidden/>
          </w:rPr>
          <w:fldChar w:fldCharType="end"/>
        </w:r>
      </w:hyperlink>
    </w:p>
    <w:p w14:paraId="1318C3C2" w14:textId="77777777" w:rsidR="00D70568" w:rsidRDefault="00D70568">
      <w:pPr>
        <w:pStyle w:val="Inhopg2"/>
        <w:rPr>
          <w:rFonts w:asciiTheme="minorHAnsi" w:eastAsiaTheme="minorEastAsia" w:hAnsiTheme="minorHAnsi" w:cstheme="minorBidi"/>
          <w:sz w:val="22"/>
          <w:szCs w:val="22"/>
        </w:rPr>
      </w:pPr>
      <w:hyperlink w:anchor="_Toc356484184" w:history="1">
        <w:r w:rsidRPr="00595506">
          <w:rPr>
            <w:rStyle w:val="Hyperlink"/>
          </w:rPr>
          <w:t>5.3</w:t>
        </w:r>
        <w:r w:rsidRPr="00595506">
          <w:rPr>
            <w:rStyle w:val="Hyperlink"/>
          </w:rPr>
          <w:tab/>
          <w:t>Annotatie</w:t>
        </w:r>
        <w:r>
          <w:rPr>
            <w:webHidden/>
          </w:rPr>
          <w:tab/>
        </w:r>
        <w:r>
          <w:rPr>
            <w:webHidden/>
          </w:rPr>
          <w:fldChar w:fldCharType="begin"/>
        </w:r>
        <w:r>
          <w:rPr>
            <w:webHidden/>
          </w:rPr>
          <w:instrText xml:space="preserve"> PAGEREF _Toc356484184 \h </w:instrText>
        </w:r>
        <w:r>
          <w:rPr>
            <w:webHidden/>
          </w:rPr>
        </w:r>
        <w:r>
          <w:rPr>
            <w:webHidden/>
          </w:rPr>
          <w:fldChar w:fldCharType="separate"/>
        </w:r>
        <w:r>
          <w:rPr>
            <w:webHidden/>
          </w:rPr>
          <w:t>16</w:t>
        </w:r>
        <w:r>
          <w:rPr>
            <w:webHidden/>
          </w:rPr>
          <w:fldChar w:fldCharType="end"/>
        </w:r>
      </w:hyperlink>
    </w:p>
    <w:p w14:paraId="381A97B5" w14:textId="77777777" w:rsidR="00D70568" w:rsidRDefault="00D70568">
      <w:pPr>
        <w:pStyle w:val="Inhopg1"/>
        <w:rPr>
          <w:rFonts w:asciiTheme="minorHAnsi" w:eastAsiaTheme="minorEastAsia" w:hAnsiTheme="minorHAnsi" w:cstheme="minorBidi"/>
          <w:b w:val="0"/>
          <w:color w:val="auto"/>
          <w:sz w:val="22"/>
          <w:szCs w:val="22"/>
        </w:rPr>
      </w:pPr>
      <w:hyperlink w:anchor="_Toc356484185" w:history="1">
        <w:r w:rsidRPr="00595506">
          <w:rPr>
            <w:rStyle w:val="Hyperlink"/>
          </w:rPr>
          <w:t>6</w:t>
        </w:r>
        <w:r w:rsidRPr="00595506">
          <w:rPr>
            <w:rStyle w:val="Hyperlink"/>
          </w:rPr>
          <w:tab/>
          <w:t>Annotaties</w:t>
        </w:r>
        <w:r>
          <w:rPr>
            <w:webHidden/>
          </w:rPr>
          <w:tab/>
        </w:r>
        <w:r>
          <w:rPr>
            <w:webHidden/>
          </w:rPr>
          <w:fldChar w:fldCharType="begin"/>
        </w:r>
        <w:r>
          <w:rPr>
            <w:webHidden/>
          </w:rPr>
          <w:instrText xml:space="preserve"> PAGEREF _Toc356484185 \h </w:instrText>
        </w:r>
        <w:r>
          <w:rPr>
            <w:webHidden/>
          </w:rPr>
        </w:r>
        <w:r>
          <w:rPr>
            <w:webHidden/>
          </w:rPr>
          <w:fldChar w:fldCharType="separate"/>
        </w:r>
        <w:r>
          <w:rPr>
            <w:webHidden/>
          </w:rPr>
          <w:t>17</w:t>
        </w:r>
        <w:r>
          <w:rPr>
            <w:webHidden/>
          </w:rPr>
          <w:fldChar w:fldCharType="end"/>
        </w:r>
      </w:hyperlink>
    </w:p>
    <w:p w14:paraId="6F3AD75D" w14:textId="77777777" w:rsidR="00D70568" w:rsidRDefault="00D70568">
      <w:pPr>
        <w:pStyle w:val="Inhopg2"/>
        <w:rPr>
          <w:rFonts w:asciiTheme="minorHAnsi" w:eastAsiaTheme="minorEastAsia" w:hAnsiTheme="minorHAnsi" w:cstheme="minorBidi"/>
          <w:sz w:val="22"/>
          <w:szCs w:val="22"/>
        </w:rPr>
      </w:pPr>
      <w:hyperlink w:anchor="_Toc356484186" w:history="1">
        <w:r w:rsidRPr="00595506">
          <w:rPr>
            <w:rStyle w:val="Hyperlink"/>
          </w:rPr>
          <w:t>6.1</w:t>
        </w:r>
        <w:r w:rsidRPr="00595506">
          <w:rPr>
            <w:rStyle w:val="Hyperlink"/>
          </w:rPr>
          <w:tab/>
          <w:t>Algemeen</w:t>
        </w:r>
        <w:r>
          <w:rPr>
            <w:webHidden/>
          </w:rPr>
          <w:tab/>
        </w:r>
        <w:r>
          <w:rPr>
            <w:webHidden/>
          </w:rPr>
          <w:fldChar w:fldCharType="begin"/>
        </w:r>
        <w:r>
          <w:rPr>
            <w:webHidden/>
          </w:rPr>
          <w:instrText xml:space="preserve"> PAGEREF _Toc356484186 \h </w:instrText>
        </w:r>
        <w:r>
          <w:rPr>
            <w:webHidden/>
          </w:rPr>
        </w:r>
        <w:r>
          <w:rPr>
            <w:webHidden/>
          </w:rPr>
          <w:fldChar w:fldCharType="separate"/>
        </w:r>
        <w:r>
          <w:rPr>
            <w:webHidden/>
          </w:rPr>
          <w:t>17</w:t>
        </w:r>
        <w:r>
          <w:rPr>
            <w:webHidden/>
          </w:rPr>
          <w:fldChar w:fldCharType="end"/>
        </w:r>
      </w:hyperlink>
    </w:p>
    <w:p w14:paraId="3F64F81B" w14:textId="77777777" w:rsidR="00D70568" w:rsidRDefault="00D70568">
      <w:pPr>
        <w:pStyle w:val="Inhopg2"/>
        <w:rPr>
          <w:rFonts w:asciiTheme="minorHAnsi" w:eastAsiaTheme="minorEastAsia" w:hAnsiTheme="minorHAnsi" w:cstheme="minorBidi"/>
          <w:sz w:val="22"/>
          <w:szCs w:val="22"/>
        </w:rPr>
      </w:pPr>
      <w:hyperlink w:anchor="_Toc356484187" w:history="1">
        <w:r w:rsidRPr="00595506">
          <w:rPr>
            <w:rStyle w:val="Hyperlink"/>
          </w:rPr>
          <w:t>6.2</w:t>
        </w:r>
        <w:r w:rsidRPr="00595506">
          <w:rPr>
            <w:rStyle w:val="Hyperlink"/>
          </w:rPr>
          <w:tab/>
          <w:t>Aanmaken annotatie</w:t>
        </w:r>
        <w:r>
          <w:rPr>
            <w:webHidden/>
          </w:rPr>
          <w:tab/>
        </w:r>
        <w:r>
          <w:rPr>
            <w:webHidden/>
          </w:rPr>
          <w:fldChar w:fldCharType="begin"/>
        </w:r>
        <w:r>
          <w:rPr>
            <w:webHidden/>
          </w:rPr>
          <w:instrText xml:space="preserve"> PAGEREF _Toc356484187 \h </w:instrText>
        </w:r>
        <w:r>
          <w:rPr>
            <w:webHidden/>
          </w:rPr>
        </w:r>
        <w:r>
          <w:rPr>
            <w:webHidden/>
          </w:rPr>
          <w:fldChar w:fldCharType="separate"/>
        </w:r>
        <w:r>
          <w:rPr>
            <w:webHidden/>
          </w:rPr>
          <w:t>17</w:t>
        </w:r>
        <w:r>
          <w:rPr>
            <w:webHidden/>
          </w:rPr>
          <w:fldChar w:fldCharType="end"/>
        </w:r>
      </w:hyperlink>
    </w:p>
    <w:p w14:paraId="1F8EFE40" w14:textId="77777777" w:rsidR="00D70568" w:rsidRDefault="00D70568">
      <w:pPr>
        <w:pStyle w:val="Inhopg2"/>
        <w:rPr>
          <w:rFonts w:asciiTheme="minorHAnsi" w:eastAsiaTheme="minorEastAsia" w:hAnsiTheme="minorHAnsi" w:cstheme="minorBidi"/>
          <w:sz w:val="22"/>
          <w:szCs w:val="22"/>
        </w:rPr>
      </w:pPr>
      <w:hyperlink w:anchor="_Toc356484188" w:history="1">
        <w:r w:rsidRPr="00595506">
          <w:rPr>
            <w:rStyle w:val="Hyperlink"/>
          </w:rPr>
          <w:t>6.3</w:t>
        </w:r>
        <w:r w:rsidRPr="00595506">
          <w:rPr>
            <w:rStyle w:val="Hyperlink"/>
          </w:rPr>
          <w:tab/>
          <w:t>Annotaties op kaart</w:t>
        </w:r>
        <w:r>
          <w:rPr>
            <w:webHidden/>
          </w:rPr>
          <w:tab/>
        </w:r>
        <w:r>
          <w:rPr>
            <w:webHidden/>
          </w:rPr>
          <w:fldChar w:fldCharType="begin"/>
        </w:r>
        <w:r>
          <w:rPr>
            <w:webHidden/>
          </w:rPr>
          <w:instrText xml:space="preserve"> PAGEREF _Toc356484188 \h </w:instrText>
        </w:r>
        <w:r>
          <w:rPr>
            <w:webHidden/>
          </w:rPr>
        </w:r>
        <w:r>
          <w:rPr>
            <w:webHidden/>
          </w:rPr>
          <w:fldChar w:fldCharType="separate"/>
        </w:r>
        <w:r>
          <w:rPr>
            <w:webHidden/>
          </w:rPr>
          <w:t>18</w:t>
        </w:r>
        <w:r>
          <w:rPr>
            <w:webHidden/>
          </w:rPr>
          <w:fldChar w:fldCharType="end"/>
        </w:r>
      </w:hyperlink>
    </w:p>
    <w:p w14:paraId="4BBC99F1" w14:textId="77777777" w:rsidR="00D70568" w:rsidRDefault="00D70568">
      <w:pPr>
        <w:pStyle w:val="Inhopg2"/>
        <w:rPr>
          <w:rFonts w:asciiTheme="minorHAnsi" w:eastAsiaTheme="minorEastAsia" w:hAnsiTheme="minorHAnsi" w:cstheme="minorBidi"/>
          <w:sz w:val="22"/>
          <w:szCs w:val="22"/>
        </w:rPr>
      </w:pPr>
      <w:hyperlink w:anchor="_Toc356484189" w:history="1">
        <w:r w:rsidRPr="00595506">
          <w:rPr>
            <w:rStyle w:val="Hyperlink"/>
          </w:rPr>
          <w:t>6.4</w:t>
        </w:r>
        <w:r w:rsidRPr="00595506">
          <w:rPr>
            <w:rStyle w:val="Hyperlink"/>
          </w:rPr>
          <w:tab/>
          <w:t>Annotaties bij grafieken</w:t>
        </w:r>
        <w:r>
          <w:rPr>
            <w:webHidden/>
          </w:rPr>
          <w:tab/>
        </w:r>
        <w:r>
          <w:rPr>
            <w:webHidden/>
          </w:rPr>
          <w:fldChar w:fldCharType="begin"/>
        </w:r>
        <w:r>
          <w:rPr>
            <w:webHidden/>
          </w:rPr>
          <w:instrText xml:space="preserve"> PAGEREF _Toc356484189 \h </w:instrText>
        </w:r>
        <w:r>
          <w:rPr>
            <w:webHidden/>
          </w:rPr>
        </w:r>
        <w:r>
          <w:rPr>
            <w:webHidden/>
          </w:rPr>
          <w:fldChar w:fldCharType="separate"/>
        </w:r>
        <w:r>
          <w:rPr>
            <w:webHidden/>
          </w:rPr>
          <w:t>18</w:t>
        </w:r>
        <w:r>
          <w:rPr>
            <w:webHidden/>
          </w:rPr>
          <w:fldChar w:fldCharType="end"/>
        </w:r>
      </w:hyperlink>
    </w:p>
    <w:p w14:paraId="63B5E492" w14:textId="77777777" w:rsidR="00D70568" w:rsidRDefault="00D70568">
      <w:pPr>
        <w:spacing w:before="0" w:line="240" w:lineRule="auto"/>
        <w:rPr>
          <w:rStyle w:val="Hyperlink"/>
          <w:b/>
          <w:noProof/>
        </w:rPr>
      </w:pPr>
      <w:r>
        <w:rPr>
          <w:rStyle w:val="Hyperlink"/>
        </w:rPr>
        <w:br w:type="page"/>
      </w:r>
    </w:p>
    <w:p w14:paraId="1D6A9156" w14:textId="09BE46FC" w:rsidR="00D70568" w:rsidRDefault="00D70568">
      <w:pPr>
        <w:pStyle w:val="Inhopg1"/>
        <w:rPr>
          <w:rFonts w:asciiTheme="minorHAnsi" w:eastAsiaTheme="minorEastAsia" w:hAnsiTheme="minorHAnsi" w:cstheme="minorBidi"/>
          <w:b w:val="0"/>
          <w:color w:val="auto"/>
          <w:sz w:val="22"/>
          <w:szCs w:val="22"/>
        </w:rPr>
      </w:pPr>
      <w:hyperlink w:anchor="_Toc356484190" w:history="1">
        <w:r w:rsidRPr="00595506">
          <w:rPr>
            <w:rStyle w:val="Hyperlink"/>
          </w:rPr>
          <w:t>7</w:t>
        </w:r>
        <w:r w:rsidRPr="00595506">
          <w:rPr>
            <w:rStyle w:val="Hyperlink"/>
          </w:rPr>
          <w:tab/>
          <w:t>Alarmen, status en uploaden gegevens</w:t>
        </w:r>
        <w:r>
          <w:rPr>
            <w:webHidden/>
          </w:rPr>
          <w:tab/>
        </w:r>
        <w:r>
          <w:rPr>
            <w:webHidden/>
          </w:rPr>
          <w:fldChar w:fldCharType="begin"/>
        </w:r>
        <w:r>
          <w:rPr>
            <w:webHidden/>
          </w:rPr>
          <w:instrText xml:space="preserve"> PAGEREF _Toc356484190 \h </w:instrText>
        </w:r>
        <w:r>
          <w:rPr>
            <w:webHidden/>
          </w:rPr>
        </w:r>
        <w:r>
          <w:rPr>
            <w:webHidden/>
          </w:rPr>
          <w:fldChar w:fldCharType="separate"/>
        </w:r>
        <w:r>
          <w:rPr>
            <w:webHidden/>
          </w:rPr>
          <w:t>19</w:t>
        </w:r>
        <w:r>
          <w:rPr>
            <w:webHidden/>
          </w:rPr>
          <w:fldChar w:fldCharType="end"/>
        </w:r>
      </w:hyperlink>
    </w:p>
    <w:p w14:paraId="1C566178" w14:textId="77777777" w:rsidR="00D70568" w:rsidRDefault="00D70568">
      <w:pPr>
        <w:pStyle w:val="Inhopg2"/>
        <w:rPr>
          <w:rFonts w:asciiTheme="minorHAnsi" w:eastAsiaTheme="minorEastAsia" w:hAnsiTheme="minorHAnsi" w:cstheme="minorBidi"/>
          <w:sz w:val="22"/>
          <w:szCs w:val="22"/>
        </w:rPr>
      </w:pPr>
      <w:hyperlink w:anchor="_Toc356484191" w:history="1">
        <w:r w:rsidRPr="00595506">
          <w:rPr>
            <w:rStyle w:val="Hyperlink"/>
          </w:rPr>
          <w:t>7.1</w:t>
        </w:r>
        <w:r w:rsidRPr="00595506">
          <w:rPr>
            <w:rStyle w:val="Hyperlink"/>
          </w:rPr>
          <w:tab/>
          <w:t>Alarmen instellen (expert gebruiker)</w:t>
        </w:r>
        <w:r>
          <w:rPr>
            <w:webHidden/>
          </w:rPr>
          <w:tab/>
        </w:r>
        <w:r>
          <w:rPr>
            <w:webHidden/>
          </w:rPr>
          <w:fldChar w:fldCharType="begin"/>
        </w:r>
        <w:r>
          <w:rPr>
            <w:webHidden/>
          </w:rPr>
          <w:instrText xml:space="preserve"> PAGEREF _Toc356484191 \h </w:instrText>
        </w:r>
        <w:r>
          <w:rPr>
            <w:webHidden/>
          </w:rPr>
        </w:r>
        <w:r>
          <w:rPr>
            <w:webHidden/>
          </w:rPr>
          <w:fldChar w:fldCharType="separate"/>
        </w:r>
        <w:r>
          <w:rPr>
            <w:webHidden/>
          </w:rPr>
          <w:t>19</w:t>
        </w:r>
        <w:r>
          <w:rPr>
            <w:webHidden/>
          </w:rPr>
          <w:fldChar w:fldCharType="end"/>
        </w:r>
      </w:hyperlink>
    </w:p>
    <w:p w14:paraId="38E5E82D" w14:textId="77777777" w:rsidR="00D70568" w:rsidRDefault="00D70568">
      <w:pPr>
        <w:pStyle w:val="Inhopg3"/>
        <w:rPr>
          <w:rFonts w:asciiTheme="minorHAnsi" w:eastAsiaTheme="minorEastAsia" w:hAnsiTheme="minorHAnsi" w:cstheme="minorBidi"/>
          <w:sz w:val="22"/>
          <w:szCs w:val="22"/>
        </w:rPr>
      </w:pPr>
      <w:hyperlink w:anchor="_Toc356484192" w:history="1">
        <w:r w:rsidRPr="00595506">
          <w:rPr>
            <w:rStyle w:val="Hyperlink"/>
          </w:rPr>
          <w:t>7.1.1</w:t>
        </w:r>
        <w:r w:rsidRPr="00595506">
          <w:rPr>
            <w:rStyle w:val="Hyperlink"/>
          </w:rPr>
          <w:tab/>
          <w:t>Algemeen</w:t>
        </w:r>
        <w:r>
          <w:rPr>
            <w:webHidden/>
          </w:rPr>
          <w:tab/>
        </w:r>
        <w:r>
          <w:rPr>
            <w:webHidden/>
          </w:rPr>
          <w:fldChar w:fldCharType="begin"/>
        </w:r>
        <w:r>
          <w:rPr>
            <w:webHidden/>
          </w:rPr>
          <w:instrText xml:space="preserve"> PAGEREF _Toc356484192 \h </w:instrText>
        </w:r>
        <w:r>
          <w:rPr>
            <w:webHidden/>
          </w:rPr>
        </w:r>
        <w:r>
          <w:rPr>
            <w:webHidden/>
          </w:rPr>
          <w:fldChar w:fldCharType="separate"/>
        </w:r>
        <w:r>
          <w:rPr>
            <w:webHidden/>
          </w:rPr>
          <w:t>19</w:t>
        </w:r>
        <w:r>
          <w:rPr>
            <w:webHidden/>
          </w:rPr>
          <w:fldChar w:fldCharType="end"/>
        </w:r>
      </w:hyperlink>
    </w:p>
    <w:p w14:paraId="6708C6EF" w14:textId="77777777" w:rsidR="00D70568" w:rsidRDefault="00D70568">
      <w:pPr>
        <w:pStyle w:val="Inhopg3"/>
        <w:rPr>
          <w:rFonts w:asciiTheme="minorHAnsi" w:eastAsiaTheme="minorEastAsia" w:hAnsiTheme="minorHAnsi" w:cstheme="minorBidi"/>
          <w:sz w:val="22"/>
          <w:szCs w:val="22"/>
        </w:rPr>
      </w:pPr>
      <w:hyperlink w:anchor="_Toc356484193" w:history="1">
        <w:r w:rsidRPr="00595506">
          <w:rPr>
            <w:rStyle w:val="Hyperlink"/>
          </w:rPr>
          <w:t>7.1.2</w:t>
        </w:r>
        <w:r w:rsidRPr="00595506">
          <w:rPr>
            <w:rStyle w:val="Hyperlink"/>
          </w:rPr>
          <w:tab/>
          <w:t>Sjablonen voor berichten (expert gebruiker)</w:t>
        </w:r>
        <w:r>
          <w:rPr>
            <w:webHidden/>
          </w:rPr>
          <w:tab/>
        </w:r>
        <w:r>
          <w:rPr>
            <w:webHidden/>
          </w:rPr>
          <w:fldChar w:fldCharType="begin"/>
        </w:r>
        <w:r>
          <w:rPr>
            <w:webHidden/>
          </w:rPr>
          <w:instrText xml:space="preserve"> PAGEREF _Toc356484193 \h </w:instrText>
        </w:r>
        <w:r>
          <w:rPr>
            <w:webHidden/>
          </w:rPr>
        </w:r>
        <w:r>
          <w:rPr>
            <w:webHidden/>
          </w:rPr>
          <w:fldChar w:fldCharType="separate"/>
        </w:r>
        <w:r>
          <w:rPr>
            <w:webHidden/>
          </w:rPr>
          <w:t>22</w:t>
        </w:r>
        <w:r>
          <w:rPr>
            <w:webHidden/>
          </w:rPr>
          <w:fldChar w:fldCharType="end"/>
        </w:r>
      </w:hyperlink>
    </w:p>
    <w:p w14:paraId="56C4AEB1" w14:textId="77777777" w:rsidR="00D70568" w:rsidRDefault="00D70568">
      <w:pPr>
        <w:pStyle w:val="Inhopg2"/>
        <w:rPr>
          <w:rFonts w:asciiTheme="minorHAnsi" w:eastAsiaTheme="minorEastAsia" w:hAnsiTheme="minorHAnsi" w:cstheme="minorBidi"/>
          <w:sz w:val="22"/>
          <w:szCs w:val="22"/>
        </w:rPr>
      </w:pPr>
      <w:hyperlink w:anchor="_Toc356484194" w:history="1">
        <w:r w:rsidRPr="00595506">
          <w:rPr>
            <w:rStyle w:val="Hyperlink"/>
          </w:rPr>
          <w:t>7.2</w:t>
        </w:r>
        <w:r w:rsidRPr="00595506">
          <w:rPr>
            <w:rStyle w:val="Hyperlink"/>
          </w:rPr>
          <w:tab/>
          <w:t>Alarmen overzicht (expert gebruiker)</w:t>
        </w:r>
        <w:r>
          <w:rPr>
            <w:webHidden/>
          </w:rPr>
          <w:tab/>
        </w:r>
        <w:r>
          <w:rPr>
            <w:webHidden/>
          </w:rPr>
          <w:fldChar w:fldCharType="begin"/>
        </w:r>
        <w:r>
          <w:rPr>
            <w:webHidden/>
          </w:rPr>
          <w:instrText xml:space="preserve"> PAGEREF _Toc356484194 \h </w:instrText>
        </w:r>
        <w:r>
          <w:rPr>
            <w:webHidden/>
          </w:rPr>
        </w:r>
        <w:r>
          <w:rPr>
            <w:webHidden/>
          </w:rPr>
          <w:fldChar w:fldCharType="separate"/>
        </w:r>
        <w:r>
          <w:rPr>
            <w:webHidden/>
          </w:rPr>
          <w:t>22</w:t>
        </w:r>
        <w:r>
          <w:rPr>
            <w:webHidden/>
          </w:rPr>
          <w:fldChar w:fldCharType="end"/>
        </w:r>
      </w:hyperlink>
    </w:p>
    <w:p w14:paraId="526E9D68" w14:textId="77777777" w:rsidR="00D70568" w:rsidRDefault="00D70568">
      <w:pPr>
        <w:pStyle w:val="Inhopg2"/>
        <w:rPr>
          <w:rFonts w:asciiTheme="minorHAnsi" w:eastAsiaTheme="minorEastAsia" w:hAnsiTheme="minorHAnsi" w:cstheme="minorBidi"/>
          <w:sz w:val="22"/>
          <w:szCs w:val="22"/>
        </w:rPr>
      </w:pPr>
      <w:hyperlink w:anchor="_Toc356484195" w:history="1">
        <w:r w:rsidRPr="00595506">
          <w:rPr>
            <w:rStyle w:val="Hyperlink"/>
          </w:rPr>
          <w:t>7.3</w:t>
        </w:r>
        <w:r w:rsidRPr="00595506">
          <w:rPr>
            <w:rStyle w:val="Hyperlink"/>
          </w:rPr>
          <w:tab/>
          <w:t>Status overzicht (expert gebruiker)</w:t>
        </w:r>
        <w:r>
          <w:rPr>
            <w:webHidden/>
          </w:rPr>
          <w:tab/>
        </w:r>
        <w:r>
          <w:rPr>
            <w:webHidden/>
          </w:rPr>
          <w:fldChar w:fldCharType="begin"/>
        </w:r>
        <w:r>
          <w:rPr>
            <w:webHidden/>
          </w:rPr>
          <w:instrText xml:space="preserve"> PAGEREF _Toc356484195 \h </w:instrText>
        </w:r>
        <w:r>
          <w:rPr>
            <w:webHidden/>
          </w:rPr>
        </w:r>
        <w:r>
          <w:rPr>
            <w:webHidden/>
          </w:rPr>
          <w:fldChar w:fldCharType="separate"/>
        </w:r>
        <w:r>
          <w:rPr>
            <w:webHidden/>
          </w:rPr>
          <w:t>22</w:t>
        </w:r>
        <w:r>
          <w:rPr>
            <w:webHidden/>
          </w:rPr>
          <w:fldChar w:fldCharType="end"/>
        </w:r>
      </w:hyperlink>
    </w:p>
    <w:p w14:paraId="78998834" w14:textId="77777777" w:rsidR="00D70568" w:rsidRDefault="00D70568">
      <w:pPr>
        <w:pStyle w:val="Inhopg2"/>
        <w:rPr>
          <w:rFonts w:asciiTheme="minorHAnsi" w:eastAsiaTheme="minorEastAsia" w:hAnsiTheme="minorHAnsi" w:cstheme="minorBidi"/>
          <w:sz w:val="22"/>
          <w:szCs w:val="22"/>
        </w:rPr>
      </w:pPr>
      <w:hyperlink w:anchor="_Toc356484196" w:history="1">
        <w:r w:rsidRPr="00595506">
          <w:rPr>
            <w:rStyle w:val="Hyperlink"/>
          </w:rPr>
          <w:t>7.4</w:t>
        </w:r>
        <w:r w:rsidRPr="00595506">
          <w:rPr>
            <w:rStyle w:val="Hyperlink"/>
          </w:rPr>
          <w:tab/>
          <w:t>Uploaden CSV (expert gebruiker)</w:t>
        </w:r>
        <w:r>
          <w:rPr>
            <w:webHidden/>
          </w:rPr>
          <w:tab/>
        </w:r>
        <w:r>
          <w:rPr>
            <w:webHidden/>
          </w:rPr>
          <w:fldChar w:fldCharType="begin"/>
        </w:r>
        <w:r>
          <w:rPr>
            <w:webHidden/>
          </w:rPr>
          <w:instrText xml:space="preserve"> PAGEREF _Toc356484196 \h </w:instrText>
        </w:r>
        <w:r>
          <w:rPr>
            <w:webHidden/>
          </w:rPr>
        </w:r>
        <w:r>
          <w:rPr>
            <w:webHidden/>
          </w:rPr>
          <w:fldChar w:fldCharType="separate"/>
        </w:r>
        <w:r>
          <w:rPr>
            <w:webHidden/>
          </w:rPr>
          <w:t>23</w:t>
        </w:r>
        <w:r>
          <w:rPr>
            <w:webHidden/>
          </w:rPr>
          <w:fldChar w:fldCharType="end"/>
        </w:r>
      </w:hyperlink>
    </w:p>
    <w:p w14:paraId="350B2289" w14:textId="77777777" w:rsidR="00D70568" w:rsidRDefault="00D70568">
      <w:pPr>
        <w:pStyle w:val="Inhopg1"/>
        <w:rPr>
          <w:rFonts w:asciiTheme="minorHAnsi" w:eastAsiaTheme="minorEastAsia" w:hAnsiTheme="minorHAnsi" w:cstheme="minorBidi"/>
          <w:b w:val="0"/>
          <w:color w:val="auto"/>
          <w:sz w:val="22"/>
          <w:szCs w:val="22"/>
        </w:rPr>
      </w:pPr>
      <w:hyperlink w:anchor="_Toc356484197" w:history="1">
        <w:r w:rsidRPr="00595506">
          <w:rPr>
            <w:rStyle w:val="Hyperlink"/>
          </w:rPr>
          <w:t>8</w:t>
        </w:r>
        <w:r w:rsidRPr="00595506">
          <w:rPr>
            <w:rStyle w:val="Hyperlink"/>
          </w:rPr>
          <w:tab/>
          <w:t>Het DDSC op de Smartphone</w:t>
        </w:r>
        <w:r>
          <w:rPr>
            <w:webHidden/>
          </w:rPr>
          <w:tab/>
        </w:r>
        <w:r>
          <w:rPr>
            <w:webHidden/>
          </w:rPr>
          <w:fldChar w:fldCharType="begin"/>
        </w:r>
        <w:r>
          <w:rPr>
            <w:webHidden/>
          </w:rPr>
          <w:instrText xml:space="preserve"> PAGEREF _Toc356484197 \h </w:instrText>
        </w:r>
        <w:r>
          <w:rPr>
            <w:webHidden/>
          </w:rPr>
        </w:r>
        <w:r>
          <w:rPr>
            <w:webHidden/>
          </w:rPr>
          <w:fldChar w:fldCharType="separate"/>
        </w:r>
        <w:r>
          <w:rPr>
            <w:webHidden/>
          </w:rPr>
          <w:t>24</w:t>
        </w:r>
        <w:r>
          <w:rPr>
            <w:webHidden/>
          </w:rPr>
          <w:fldChar w:fldCharType="end"/>
        </w:r>
      </w:hyperlink>
    </w:p>
    <w:p w14:paraId="0738ADFA" w14:textId="77777777" w:rsidR="00D70568" w:rsidRDefault="00D70568">
      <w:pPr>
        <w:pStyle w:val="Inhopg2"/>
        <w:rPr>
          <w:rFonts w:asciiTheme="minorHAnsi" w:eastAsiaTheme="minorEastAsia" w:hAnsiTheme="minorHAnsi" w:cstheme="minorBidi"/>
          <w:sz w:val="22"/>
          <w:szCs w:val="22"/>
        </w:rPr>
      </w:pPr>
      <w:hyperlink w:anchor="_Toc356484198" w:history="1">
        <w:r w:rsidRPr="00595506">
          <w:rPr>
            <w:rStyle w:val="Hyperlink"/>
          </w:rPr>
          <w:t>8.1</w:t>
        </w:r>
        <w:r w:rsidRPr="00595506">
          <w:rPr>
            <w:rStyle w:val="Hyperlink"/>
          </w:rPr>
          <w:tab/>
          <w:t>Startscherm</w:t>
        </w:r>
        <w:r>
          <w:rPr>
            <w:webHidden/>
          </w:rPr>
          <w:tab/>
        </w:r>
        <w:r>
          <w:rPr>
            <w:webHidden/>
          </w:rPr>
          <w:fldChar w:fldCharType="begin"/>
        </w:r>
        <w:r>
          <w:rPr>
            <w:webHidden/>
          </w:rPr>
          <w:instrText xml:space="preserve"> PAGEREF _Toc356484198 \h </w:instrText>
        </w:r>
        <w:r>
          <w:rPr>
            <w:webHidden/>
          </w:rPr>
        </w:r>
        <w:r>
          <w:rPr>
            <w:webHidden/>
          </w:rPr>
          <w:fldChar w:fldCharType="separate"/>
        </w:r>
        <w:r>
          <w:rPr>
            <w:webHidden/>
          </w:rPr>
          <w:t>24</w:t>
        </w:r>
        <w:r>
          <w:rPr>
            <w:webHidden/>
          </w:rPr>
          <w:fldChar w:fldCharType="end"/>
        </w:r>
      </w:hyperlink>
    </w:p>
    <w:p w14:paraId="2476F8E2" w14:textId="77777777" w:rsidR="00D70568" w:rsidRDefault="00D70568">
      <w:pPr>
        <w:pStyle w:val="Inhopg3"/>
        <w:rPr>
          <w:rFonts w:asciiTheme="minorHAnsi" w:eastAsiaTheme="minorEastAsia" w:hAnsiTheme="minorHAnsi" w:cstheme="minorBidi"/>
          <w:sz w:val="22"/>
          <w:szCs w:val="22"/>
        </w:rPr>
      </w:pPr>
      <w:hyperlink w:anchor="_Toc356484199" w:history="1">
        <w:r w:rsidRPr="00595506">
          <w:rPr>
            <w:rStyle w:val="Hyperlink"/>
          </w:rPr>
          <w:t>8.1.1</w:t>
        </w:r>
        <w:r w:rsidRPr="00595506">
          <w:rPr>
            <w:rStyle w:val="Hyperlink"/>
          </w:rPr>
          <w:tab/>
          <w:t>Inloggen</w:t>
        </w:r>
        <w:r>
          <w:rPr>
            <w:webHidden/>
          </w:rPr>
          <w:tab/>
        </w:r>
        <w:r>
          <w:rPr>
            <w:webHidden/>
          </w:rPr>
          <w:fldChar w:fldCharType="begin"/>
        </w:r>
        <w:r>
          <w:rPr>
            <w:webHidden/>
          </w:rPr>
          <w:instrText xml:space="preserve"> PAGEREF _Toc356484199 \h </w:instrText>
        </w:r>
        <w:r>
          <w:rPr>
            <w:webHidden/>
          </w:rPr>
        </w:r>
        <w:r>
          <w:rPr>
            <w:webHidden/>
          </w:rPr>
          <w:fldChar w:fldCharType="separate"/>
        </w:r>
        <w:r>
          <w:rPr>
            <w:webHidden/>
          </w:rPr>
          <w:t>25</w:t>
        </w:r>
        <w:r>
          <w:rPr>
            <w:webHidden/>
          </w:rPr>
          <w:fldChar w:fldCharType="end"/>
        </w:r>
      </w:hyperlink>
    </w:p>
    <w:p w14:paraId="0336BE43" w14:textId="77777777" w:rsidR="00D70568" w:rsidRDefault="00D70568">
      <w:pPr>
        <w:pStyle w:val="Inhopg3"/>
        <w:rPr>
          <w:rFonts w:asciiTheme="minorHAnsi" w:eastAsiaTheme="minorEastAsia" w:hAnsiTheme="minorHAnsi" w:cstheme="minorBidi"/>
          <w:sz w:val="22"/>
          <w:szCs w:val="22"/>
        </w:rPr>
      </w:pPr>
      <w:hyperlink w:anchor="_Toc356484200" w:history="1">
        <w:r w:rsidRPr="00595506">
          <w:rPr>
            <w:rStyle w:val="Hyperlink"/>
          </w:rPr>
          <w:t>8.1.2</w:t>
        </w:r>
        <w:r w:rsidRPr="00595506">
          <w:rPr>
            <w:rStyle w:val="Hyperlink"/>
          </w:rPr>
          <w:tab/>
          <w:t>Uitloggen en gegevens aanpassen</w:t>
        </w:r>
        <w:r>
          <w:rPr>
            <w:webHidden/>
          </w:rPr>
          <w:tab/>
        </w:r>
        <w:r>
          <w:rPr>
            <w:webHidden/>
          </w:rPr>
          <w:fldChar w:fldCharType="begin"/>
        </w:r>
        <w:r>
          <w:rPr>
            <w:webHidden/>
          </w:rPr>
          <w:instrText xml:space="preserve"> PAGEREF _Toc356484200 \h </w:instrText>
        </w:r>
        <w:r>
          <w:rPr>
            <w:webHidden/>
          </w:rPr>
        </w:r>
        <w:r>
          <w:rPr>
            <w:webHidden/>
          </w:rPr>
          <w:fldChar w:fldCharType="separate"/>
        </w:r>
        <w:r>
          <w:rPr>
            <w:webHidden/>
          </w:rPr>
          <w:t>25</w:t>
        </w:r>
        <w:r>
          <w:rPr>
            <w:webHidden/>
          </w:rPr>
          <w:fldChar w:fldCharType="end"/>
        </w:r>
      </w:hyperlink>
    </w:p>
    <w:p w14:paraId="662DC0BE" w14:textId="540EA9A0" w:rsidR="00D70568" w:rsidRDefault="00D70568">
      <w:pPr>
        <w:pStyle w:val="Inhopg2"/>
        <w:rPr>
          <w:rFonts w:asciiTheme="minorHAnsi" w:eastAsiaTheme="minorEastAsia" w:hAnsiTheme="minorHAnsi" w:cstheme="minorBidi"/>
          <w:sz w:val="22"/>
          <w:szCs w:val="22"/>
        </w:rPr>
      </w:pPr>
      <w:hyperlink w:anchor="_Toc356484201" w:history="1">
        <w:r w:rsidRPr="00595506">
          <w:rPr>
            <w:rStyle w:val="Hyperlink"/>
          </w:rPr>
          <w:t>8.2</w:t>
        </w:r>
        <w:r w:rsidRPr="00595506">
          <w:rPr>
            <w:rStyle w:val="Hyperlink"/>
          </w:rPr>
          <w:tab/>
          <w:t>Kaarten</w:t>
        </w:r>
        <w:r>
          <w:rPr>
            <w:webHidden/>
          </w:rPr>
          <w:tab/>
        </w:r>
        <w:r>
          <w:rPr>
            <w:webHidden/>
          </w:rPr>
          <w:tab/>
        </w:r>
        <w:r>
          <w:rPr>
            <w:webHidden/>
          </w:rPr>
          <w:fldChar w:fldCharType="begin"/>
        </w:r>
        <w:r>
          <w:rPr>
            <w:webHidden/>
          </w:rPr>
          <w:instrText xml:space="preserve"> PAGEREF _Toc356484201 \h </w:instrText>
        </w:r>
        <w:r>
          <w:rPr>
            <w:webHidden/>
          </w:rPr>
        </w:r>
        <w:r>
          <w:rPr>
            <w:webHidden/>
          </w:rPr>
          <w:fldChar w:fldCharType="separate"/>
        </w:r>
        <w:r>
          <w:rPr>
            <w:webHidden/>
          </w:rPr>
          <w:t>26</w:t>
        </w:r>
        <w:r>
          <w:rPr>
            <w:webHidden/>
          </w:rPr>
          <w:fldChar w:fldCharType="end"/>
        </w:r>
      </w:hyperlink>
    </w:p>
    <w:p w14:paraId="04481FE8" w14:textId="77777777" w:rsidR="00D70568" w:rsidRDefault="00D70568">
      <w:pPr>
        <w:pStyle w:val="Inhopg2"/>
        <w:rPr>
          <w:rFonts w:asciiTheme="minorHAnsi" w:eastAsiaTheme="minorEastAsia" w:hAnsiTheme="minorHAnsi" w:cstheme="minorBidi"/>
          <w:sz w:val="22"/>
          <w:szCs w:val="22"/>
        </w:rPr>
      </w:pPr>
      <w:hyperlink w:anchor="_Toc356484202" w:history="1">
        <w:r w:rsidRPr="00595506">
          <w:rPr>
            <w:rStyle w:val="Hyperlink"/>
          </w:rPr>
          <w:t>8.3</w:t>
        </w:r>
        <w:r w:rsidRPr="00595506">
          <w:rPr>
            <w:rStyle w:val="Hyperlink"/>
          </w:rPr>
          <w:tab/>
          <w:t>Grafieken</w:t>
        </w:r>
        <w:r>
          <w:rPr>
            <w:webHidden/>
          </w:rPr>
          <w:tab/>
        </w:r>
        <w:r>
          <w:rPr>
            <w:webHidden/>
          </w:rPr>
          <w:fldChar w:fldCharType="begin"/>
        </w:r>
        <w:r>
          <w:rPr>
            <w:webHidden/>
          </w:rPr>
          <w:instrText xml:space="preserve"> PAGEREF _Toc356484202 \h </w:instrText>
        </w:r>
        <w:r>
          <w:rPr>
            <w:webHidden/>
          </w:rPr>
        </w:r>
        <w:r>
          <w:rPr>
            <w:webHidden/>
          </w:rPr>
          <w:fldChar w:fldCharType="separate"/>
        </w:r>
        <w:r>
          <w:rPr>
            <w:webHidden/>
          </w:rPr>
          <w:t>26</w:t>
        </w:r>
        <w:r>
          <w:rPr>
            <w:webHidden/>
          </w:rPr>
          <w:fldChar w:fldCharType="end"/>
        </w:r>
      </w:hyperlink>
    </w:p>
    <w:p w14:paraId="5DFCBA75" w14:textId="77777777" w:rsidR="00D70568" w:rsidRDefault="00D70568">
      <w:pPr>
        <w:pStyle w:val="Inhopg1"/>
        <w:rPr>
          <w:rFonts w:asciiTheme="minorHAnsi" w:eastAsiaTheme="minorEastAsia" w:hAnsiTheme="minorHAnsi" w:cstheme="minorBidi"/>
          <w:b w:val="0"/>
          <w:color w:val="auto"/>
          <w:sz w:val="22"/>
          <w:szCs w:val="22"/>
        </w:rPr>
      </w:pPr>
      <w:hyperlink w:anchor="_Toc356484203" w:history="1">
        <w:r w:rsidRPr="00595506">
          <w:rPr>
            <w:rStyle w:val="Hyperlink"/>
          </w:rPr>
          <w:t>9</w:t>
        </w:r>
        <w:r w:rsidRPr="00595506">
          <w:rPr>
            <w:rStyle w:val="Hyperlink"/>
          </w:rPr>
          <w:tab/>
          <w:t>Beheer en overige functies</w:t>
        </w:r>
        <w:r>
          <w:rPr>
            <w:webHidden/>
          </w:rPr>
          <w:tab/>
        </w:r>
        <w:r>
          <w:rPr>
            <w:webHidden/>
          </w:rPr>
          <w:fldChar w:fldCharType="begin"/>
        </w:r>
        <w:r>
          <w:rPr>
            <w:webHidden/>
          </w:rPr>
          <w:instrText xml:space="preserve"> PAGEREF _Toc356484203 \h </w:instrText>
        </w:r>
        <w:r>
          <w:rPr>
            <w:webHidden/>
          </w:rPr>
        </w:r>
        <w:r>
          <w:rPr>
            <w:webHidden/>
          </w:rPr>
          <w:fldChar w:fldCharType="separate"/>
        </w:r>
        <w:r>
          <w:rPr>
            <w:webHidden/>
          </w:rPr>
          <w:t>28</w:t>
        </w:r>
        <w:r>
          <w:rPr>
            <w:webHidden/>
          </w:rPr>
          <w:fldChar w:fldCharType="end"/>
        </w:r>
      </w:hyperlink>
    </w:p>
    <w:p w14:paraId="4389F6AA" w14:textId="77777777" w:rsidR="00D70568" w:rsidRDefault="00D70568">
      <w:pPr>
        <w:pStyle w:val="Inhopg2"/>
        <w:rPr>
          <w:rFonts w:asciiTheme="minorHAnsi" w:eastAsiaTheme="minorEastAsia" w:hAnsiTheme="minorHAnsi" w:cstheme="minorBidi"/>
          <w:sz w:val="22"/>
          <w:szCs w:val="22"/>
        </w:rPr>
      </w:pPr>
      <w:hyperlink w:anchor="_Toc356484204" w:history="1">
        <w:r w:rsidRPr="00595506">
          <w:rPr>
            <w:rStyle w:val="Hyperlink"/>
          </w:rPr>
          <w:t>9.1</w:t>
        </w:r>
        <w:r w:rsidRPr="00595506">
          <w:rPr>
            <w:rStyle w:val="Hyperlink"/>
          </w:rPr>
          <w:tab/>
          <w:t>Beheer gebruikersaccount</w:t>
        </w:r>
        <w:r>
          <w:rPr>
            <w:webHidden/>
          </w:rPr>
          <w:tab/>
        </w:r>
        <w:r>
          <w:rPr>
            <w:webHidden/>
          </w:rPr>
          <w:fldChar w:fldCharType="begin"/>
        </w:r>
        <w:r>
          <w:rPr>
            <w:webHidden/>
          </w:rPr>
          <w:instrText xml:space="preserve"> PAGEREF _Toc356484204 \h </w:instrText>
        </w:r>
        <w:r>
          <w:rPr>
            <w:webHidden/>
          </w:rPr>
        </w:r>
        <w:r>
          <w:rPr>
            <w:webHidden/>
          </w:rPr>
          <w:fldChar w:fldCharType="separate"/>
        </w:r>
        <w:r>
          <w:rPr>
            <w:webHidden/>
          </w:rPr>
          <w:t>28</w:t>
        </w:r>
        <w:r>
          <w:rPr>
            <w:webHidden/>
          </w:rPr>
          <w:fldChar w:fldCharType="end"/>
        </w:r>
      </w:hyperlink>
    </w:p>
    <w:p w14:paraId="1EC8C1A2" w14:textId="77777777" w:rsidR="00D70568" w:rsidRDefault="00D70568">
      <w:pPr>
        <w:pStyle w:val="Inhopg1"/>
        <w:rPr>
          <w:rFonts w:asciiTheme="minorHAnsi" w:eastAsiaTheme="minorEastAsia" w:hAnsiTheme="minorHAnsi" w:cstheme="minorBidi"/>
          <w:b w:val="0"/>
          <w:color w:val="auto"/>
          <w:sz w:val="22"/>
          <w:szCs w:val="22"/>
        </w:rPr>
      </w:pPr>
      <w:hyperlink w:anchor="_Toc356484205" w:history="1">
        <w:r w:rsidRPr="00595506">
          <w:rPr>
            <w:rStyle w:val="Hyperlink"/>
          </w:rPr>
          <w:t>I.</w:t>
        </w:r>
        <w:r w:rsidRPr="00595506">
          <w:rPr>
            <w:rStyle w:val="Hyperlink"/>
          </w:rPr>
          <w:tab/>
          <w:t>Autorisatie Internet Explorer</w:t>
        </w:r>
        <w:r>
          <w:rPr>
            <w:webHidden/>
          </w:rPr>
          <w:tab/>
        </w:r>
        <w:r>
          <w:rPr>
            <w:webHidden/>
          </w:rPr>
          <w:fldChar w:fldCharType="begin"/>
        </w:r>
        <w:r>
          <w:rPr>
            <w:webHidden/>
          </w:rPr>
          <w:instrText xml:space="preserve"> PAGEREF _Toc356484205 \h </w:instrText>
        </w:r>
        <w:r>
          <w:rPr>
            <w:webHidden/>
          </w:rPr>
        </w:r>
        <w:r>
          <w:rPr>
            <w:webHidden/>
          </w:rPr>
          <w:fldChar w:fldCharType="separate"/>
        </w:r>
        <w:r>
          <w:rPr>
            <w:webHidden/>
          </w:rPr>
          <w:t>29</w:t>
        </w:r>
        <w:r>
          <w:rPr>
            <w:webHidden/>
          </w:rPr>
          <w:fldChar w:fldCharType="end"/>
        </w:r>
      </w:hyperlink>
    </w:p>
    <w:p w14:paraId="07932A3A" w14:textId="77777777" w:rsidR="00524643" w:rsidRDefault="00406311">
      <w:r>
        <w:rPr>
          <w:b/>
          <w:bCs/>
          <w:noProof/>
        </w:rPr>
        <w:fldChar w:fldCharType="end"/>
      </w:r>
    </w:p>
    <w:p w14:paraId="33C7B36F" w14:textId="77777777" w:rsidR="002114D2" w:rsidRDefault="002114D2" w:rsidP="00907CC7"/>
    <w:p w14:paraId="0F3B844A" w14:textId="77777777" w:rsidR="00323905" w:rsidRDefault="00323905" w:rsidP="00907CC7"/>
    <w:p w14:paraId="794ED1FD" w14:textId="77777777" w:rsidR="00907CC7" w:rsidRDefault="00907CC7" w:rsidP="00907CC7"/>
    <w:p w14:paraId="5FDABF35" w14:textId="77777777" w:rsidR="002114D2" w:rsidRDefault="00097A1F" w:rsidP="00907CC7">
      <w:pPr>
        <w:sectPr w:rsidR="002114D2" w:rsidSect="00CE3BB2">
          <w:headerReference w:type="even" r:id="rId15"/>
          <w:headerReference w:type="default" r:id="rId16"/>
          <w:footerReference w:type="even" r:id="rId17"/>
          <w:footerReference w:type="default" r:id="rId18"/>
          <w:pgSz w:w="11906" w:h="16838" w:code="9"/>
          <w:pgMar w:top="1701" w:right="1701" w:bottom="1701" w:left="3119" w:header="851" w:footer="1151" w:gutter="0"/>
          <w:pgNumType w:fmt="lowerRoman" w:start="1"/>
          <w:cols w:space="720"/>
          <w:docGrid w:linePitch="360"/>
        </w:sectPr>
      </w:pPr>
      <w:r>
        <w:rPr>
          <w:noProof/>
        </w:rPr>
        <mc:AlternateContent>
          <mc:Choice Requires="wps">
            <w:drawing>
              <wp:anchor distT="0" distB="0" distL="114300" distR="114300" simplePos="0" relativeHeight="251650560" behindDoc="0" locked="0" layoutInCell="1" allowOverlap="1" wp14:anchorId="208CB987" wp14:editId="51B64250">
                <wp:simplePos x="0" y="0"/>
                <wp:positionH relativeFrom="column">
                  <wp:posOffset>-1856105</wp:posOffset>
                </wp:positionH>
                <wp:positionV relativeFrom="paragraph">
                  <wp:posOffset>3581400</wp:posOffset>
                </wp:positionV>
                <wp:extent cx="7334250" cy="1162050"/>
                <wp:effectExtent l="0" t="0" r="31750" b="31750"/>
                <wp:wrapNone/>
                <wp:docPr id="4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0" cy="116205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id="Rectangle 17" o:spid="_x0000_s1026" style="position:absolute;margin-left:-146.1pt;margin-top:282pt;width:577.5pt;height:9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" strokecolor="white"/>
            </w:pict>
          </mc:Fallback>
        </mc:AlternateContent>
      </w:r>
    </w:p>
    <w:p w14:paraId="65E64E76" w14:textId="77777777" w:rsidR="006C0C0A" w:rsidRDefault="006C0C0A" w:rsidP="006C0C0A">
      <w:pPr>
        <w:pStyle w:val="Kop1"/>
      </w:pPr>
      <w:bookmarkStart w:id="2" w:name="_Toc65644889"/>
      <w:bookmarkStart w:id="3" w:name="_Toc65644940"/>
      <w:bookmarkStart w:id="4" w:name="_Toc318730888"/>
      <w:bookmarkStart w:id="5" w:name="_Toc318731745"/>
      <w:bookmarkStart w:id="6" w:name="_Toc318731882"/>
      <w:bookmarkStart w:id="7" w:name="_Toc318732865"/>
      <w:bookmarkStart w:id="8" w:name="_Toc318733134"/>
      <w:bookmarkStart w:id="9" w:name="_Toc356484151"/>
      <w:r>
        <w:lastRenderedPageBreak/>
        <w:t>Inleiding</w:t>
      </w:r>
      <w:bookmarkEnd w:id="9"/>
    </w:p>
    <w:p w14:paraId="4F5CE885" w14:textId="77777777" w:rsidR="006C0C0A" w:rsidRPr="0061671E" w:rsidRDefault="006C0C0A" w:rsidP="006C0C0A">
      <w:pPr>
        <w:pStyle w:val="Kop2"/>
      </w:pPr>
      <w:bookmarkStart w:id="10" w:name="_Toc356484152"/>
      <w:r>
        <w:t>Aanleiding</w:t>
      </w:r>
      <w:bookmarkEnd w:id="10"/>
    </w:p>
    <w:p w14:paraId="3A51267C" w14:textId="77777777" w:rsidR="006C0C0A" w:rsidRDefault="006C0C0A" w:rsidP="006C0C0A">
      <w:r>
        <w:t xml:space="preserve">In het beheer en monitoring van waterkeringen wordt steeds meer gebruik gemaakt van ICT technieken zoals elektronische sensoren. De hoeveelheid (digitale) data die hiervoor wordt verzameld groeit daardoor explosief. Een goed datamanagementsysteem om al deze data te verzamelen en, nog belangrijker, praktisch toegankelijk te maken is daarom een steeds grotere noodzaak. Het Dijk Data Service </w:t>
      </w:r>
      <w:r w:rsidR="00526771">
        <w:t xml:space="preserve">Centrum </w:t>
      </w:r>
      <w:r>
        <w:t xml:space="preserve">(DDSC ) biedt de mogelijkheden voor opslag </w:t>
      </w:r>
      <w:r w:rsidR="00526771">
        <w:t>en</w:t>
      </w:r>
      <w:r>
        <w:t xml:space="preserve"> nuttig gebruik van de informatie bij het beheer van de dijken en duinen.</w:t>
      </w:r>
    </w:p>
    <w:p w14:paraId="563E39AA" w14:textId="00EE8F9C" w:rsidR="006C0C0A" w:rsidRDefault="006C0C0A" w:rsidP="006C0C0A">
      <w:r>
        <w:t xml:space="preserve">Het </w:t>
      </w:r>
      <w:r w:rsidR="004011CA">
        <w:t>DDSC</w:t>
      </w:r>
      <w:r>
        <w:t xml:space="preserve"> is een platform, opgebouwd rond een landelijke database, voor de opslag van meetdata in en rond dijken en duinen. Het gaat zowel om real</w:t>
      </w:r>
      <w:r w:rsidR="00F6194D">
        <w:t>-</w:t>
      </w:r>
      <w:r>
        <w:t xml:space="preserve">time als historische data. Voorbeelden van data </w:t>
      </w:r>
      <w:r w:rsidR="00526771">
        <w:t xml:space="preserve">die </w:t>
      </w:r>
      <w:r>
        <w:t>kunnen worden opgeslagen zijn: hoogtemetingen, zettingen (in x,</w:t>
      </w:r>
      <w:r w:rsidR="00F6194D">
        <w:t xml:space="preserve"> </w:t>
      </w:r>
      <w:r>
        <w:t>y,</w:t>
      </w:r>
      <w:r w:rsidR="00F6194D">
        <w:t xml:space="preserve"> </w:t>
      </w:r>
      <w:r>
        <w:t xml:space="preserve">z-richting), (grond)waterstanden, bodemvocht, temperatuur, infrarood en radarscans. Metingen uit geavanceerde meetsystemen (LiveDijken) kunnen worden opgeslagen, maar ook </w:t>
      </w:r>
      <w:r w:rsidR="00526771">
        <w:t>waterstandwaarnemingen</w:t>
      </w:r>
      <w:r>
        <w:t xml:space="preserve"> in open water of peilbuizen.</w:t>
      </w:r>
    </w:p>
    <w:p w14:paraId="2C3707B3" w14:textId="77777777" w:rsidR="006C0C0A" w:rsidRDefault="006C0C0A" w:rsidP="006C0C0A">
      <w:r>
        <w:t>Het DDSC is op een aantal vlakken een bijzonder systeem. Het is speciaal gebouwd voor zogenaamde 'BIG Data', extreem grote databestanden, zodat tot 2TB per dag aan (real-time) kan worden verwerkt. De nieuwste database technieken en hardware zijn hiervoor ingezet. Het systeem is als open</w:t>
      </w:r>
      <w:r w:rsidR="00526771">
        <w:t>-</w:t>
      </w:r>
      <w:r>
        <w:t>source applicatie ontwikkeld, waardoor voor iedereen inzichtelijk is hoe het werkt en door iedereen eenvoudig nieuwe uitbreidingen kunnen worden toegevoegd. Bovendien hoeven geen licentiekosten betaald te worden. Het systeem is een besloten cloud oplossing met web acces. Hierdoor worden complexe implementatietrajecten vermeden binnen de eigen ICT omgeving. De data worden redundant opgeslagen op aparte locaties voor een optimale beschikbaarheidsgarantie. Via pc, tablet of mobiel kan het DDSC worden benaderd.</w:t>
      </w:r>
    </w:p>
    <w:p w14:paraId="562F28CE" w14:textId="77777777" w:rsidR="006C0C0A" w:rsidRDefault="006C0C0A" w:rsidP="006C0C0A">
      <w:r>
        <w:t>Het DDSC is in opdracht van Stichting IJkdijk DDSC gebouwd door de combinatie van Nelen &amp; Schuurmans en Fugro Geoservice</w:t>
      </w:r>
      <w:r w:rsidR="00321E22">
        <w:t>s</w:t>
      </w:r>
      <w:r>
        <w:t>.</w:t>
      </w:r>
    </w:p>
    <w:p w14:paraId="6A3D4B50" w14:textId="5B0808A5" w:rsidR="006C0C0A" w:rsidRDefault="006C0C0A" w:rsidP="006C0C0A">
      <w:r>
        <w:t>Voor het DDSC is een set van handleidingen opgezet, waar deze onderdeel van uitmaakt. Een volledig overzicht van de handleidingen is gegeven in onderstaande tabel.</w:t>
      </w:r>
    </w:p>
    <w:p w14:paraId="4C7F2C28" w14:textId="77777777" w:rsidR="006C0C0A" w:rsidRPr="005D3ECA" w:rsidRDefault="006C0C0A" w:rsidP="006C0C0A">
      <w:pPr>
        <w:pStyle w:val="NSCaption"/>
      </w:pPr>
      <w:bookmarkStart w:id="11" w:name="_Ref352682132"/>
      <w:r w:rsidRPr="00FF44BC">
        <w:t xml:space="preserve">Tabel </w:t>
      </w:r>
      <w:r w:rsidR="00406311" w:rsidRPr="005D3ECA">
        <w:fldChar w:fldCharType="begin"/>
      </w:r>
      <w:r w:rsidRPr="00FF44BC">
        <w:instrText xml:space="preserve"> STYLEREF 1 \s </w:instrText>
      </w:r>
      <w:r w:rsidR="00406311" w:rsidRPr="005D3ECA">
        <w:fldChar w:fldCharType="separate"/>
      </w:r>
      <w:r w:rsidR="006B3314">
        <w:rPr>
          <w:noProof/>
        </w:rPr>
        <w:t>1</w:t>
      </w:r>
      <w:r w:rsidR="00406311" w:rsidRPr="005D3ECA">
        <w:rPr>
          <w:noProof/>
        </w:rPr>
        <w:fldChar w:fldCharType="end"/>
      </w:r>
      <w:r w:rsidRPr="005D3ECA">
        <w:noBreakHyphen/>
      </w:r>
      <w:fldSimple w:instr=" SEQ Tabel \* ARABIC \s 1 ">
        <w:r w:rsidR="006B3314">
          <w:rPr>
            <w:noProof/>
          </w:rPr>
          <w:t>1</w:t>
        </w:r>
      </w:fldSimple>
      <w:bookmarkEnd w:id="11"/>
      <w:r w:rsidRPr="005D3ECA">
        <w:t xml:space="preserve"> </w:t>
      </w:r>
      <w:r>
        <w:t>Overzicht van documentatie over het DDSC</w:t>
      </w:r>
    </w:p>
    <w:tbl>
      <w:tblPr>
        <w:tblStyle w:val="Tabelraster"/>
        <w:tblW w:w="7763" w:type="dxa"/>
        <w:tblLook w:val="04A0" w:firstRow="1" w:lastRow="0" w:firstColumn="1" w:lastColumn="0" w:noHBand="0" w:noVBand="1"/>
      </w:tblPr>
      <w:tblGrid>
        <w:gridCol w:w="2518"/>
        <w:gridCol w:w="5245"/>
      </w:tblGrid>
      <w:tr w:rsidR="006C0C0A" w14:paraId="52B32D55" w14:textId="77777777" w:rsidTr="006C0C0A">
        <w:tc>
          <w:tcPr>
            <w:tcW w:w="2518" w:type="dxa"/>
            <w:tcBorders>
              <w:bottom w:val="single" w:sz="4" w:space="0" w:color="auto"/>
            </w:tcBorders>
          </w:tcPr>
          <w:p w14:paraId="45CDCA2E" w14:textId="77777777" w:rsidR="006C0C0A" w:rsidRPr="00F6194D" w:rsidRDefault="006C0C0A" w:rsidP="008B41D4">
            <w:pPr>
              <w:rPr>
                <w:b/>
                <w:sz w:val="16"/>
                <w:szCs w:val="16"/>
              </w:rPr>
            </w:pPr>
            <w:r w:rsidRPr="00F6194D">
              <w:rPr>
                <w:b/>
                <w:sz w:val="16"/>
                <w:szCs w:val="16"/>
              </w:rPr>
              <w:t>Document</w:t>
            </w:r>
          </w:p>
        </w:tc>
        <w:tc>
          <w:tcPr>
            <w:tcW w:w="5245" w:type="dxa"/>
            <w:tcBorders>
              <w:bottom w:val="single" w:sz="4" w:space="0" w:color="auto"/>
            </w:tcBorders>
          </w:tcPr>
          <w:p w14:paraId="02D223C7" w14:textId="77777777" w:rsidR="006C0C0A" w:rsidRPr="00F6194D" w:rsidRDefault="006C0C0A" w:rsidP="008B41D4">
            <w:pPr>
              <w:rPr>
                <w:b/>
                <w:sz w:val="16"/>
                <w:szCs w:val="16"/>
              </w:rPr>
            </w:pPr>
            <w:r w:rsidRPr="00F6194D">
              <w:rPr>
                <w:b/>
                <w:sz w:val="16"/>
                <w:szCs w:val="16"/>
              </w:rPr>
              <w:t>Doelgroep</w:t>
            </w:r>
          </w:p>
        </w:tc>
      </w:tr>
      <w:tr w:rsidR="006C0C0A" w14:paraId="1E3FDCF4" w14:textId="77777777" w:rsidTr="006C0C0A">
        <w:tc>
          <w:tcPr>
            <w:tcW w:w="2518" w:type="dxa"/>
            <w:tcBorders>
              <w:bottom w:val="single" w:sz="4" w:space="0" w:color="auto"/>
            </w:tcBorders>
            <w:shd w:val="clear" w:color="auto" w:fill="008986" w:themeFill="accent1"/>
          </w:tcPr>
          <w:p w14:paraId="3EDEFDE2" w14:textId="77777777" w:rsidR="006C0C0A" w:rsidRPr="00F6194D" w:rsidRDefault="006C0C0A" w:rsidP="008B41D4">
            <w:pPr>
              <w:rPr>
                <w:sz w:val="16"/>
                <w:szCs w:val="16"/>
              </w:rPr>
            </w:pPr>
            <w:r w:rsidRPr="00F6194D">
              <w:rPr>
                <w:sz w:val="16"/>
                <w:szCs w:val="16"/>
              </w:rPr>
              <w:t>Gebruikershandleiding</w:t>
            </w:r>
          </w:p>
        </w:tc>
        <w:tc>
          <w:tcPr>
            <w:tcW w:w="5245" w:type="dxa"/>
            <w:tcBorders>
              <w:bottom w:val="single" w:sz="4" w:space="0" w:color="auto"/>
            </w:tcBorders>
            <w:shd w:val="clear" w:color="auto" w:fill="B4FFFD" w:themeFill="accent1" w:themeFillTint="33"/>
          </w:tcPr>
          <w:p w14:paraId="0BBE9614" w14:textId="77777777" w:rsidR="006C0C0A" w:rsidRPr="00F6194D" w:rsidRDefault="006C0C0A" w:rsidP="00334A03">
            <w:pPr>
              <w:pStyle w:val="Lijstalinea"/>
              <w:numPr>
                <w:ilvl w:val="0"/>
                <w:numId w:val="4"/>
              </w:numPr>
              <w:ind w:left="317"/>
              <w:rPr>
                <w:sz w:val="16"/>
                <w:szCs w:val="16"/>
              </w:rPr>
            </w:pPr>
            <w:r w:rsidRPr="00F6194D">
              <w:rPr>
                <w:sz w:val="16"/>
                <w:szCs w:val="16"/>
              </w:rPr>
              <w:t>Gebruiker</w:t>
            </w:r>
          </w:p>
          <w:p w14:paraId="299041FA" w14:textId="77777777" w:rsidR="006C0C0A" w:rsidRPr="00F6194D" w:rsidRDefault="006C0C0A" w:rsidP="00334A03">
            <w:pPr>
              <w:pStyle w:val="Lijstalinea"/>
              <w:numPr>
                <w:ilvl w:val="0"/>
                <w:numId w:val="4"/>
              </w:numPr>
              <w:ind w:left="317"/>
              <w:rPr>
                <w:sz w:val="16"/>
                <w:szCs w:val="16"/>
              </w:rPr>
            </w:pPr>
            <w:r w:rsidRPr="00F6194D">
              <w:rPr>
                <w:sz w:val="16"/>
                <w:szCs w:val="16"/>
              </w:rPr>
              <w:t>Expert gebruiker</w:t>
            </w:r>
          </w:p>
        </w:tc>
      </w:tr>
      <w:tr w:rsidR="006C0C0A" w14:paraId="26A8B963" w14:textId="77777777" w:rsidTr="006C0C0A">
        <w:tc>
          <w:tcPr>
            <w:tcW w:w="2518" w:type="dxa"/>
            <w:tcBorders>
              <w:bottom w:val="nil"/>
            </w:tcBorders>
            <w:shd w:val="clear" w:color="auto" w:fill="90C4C5" w:themeFill="accent3"/>
          </w:tcPr>
          <w:p w14:paraId="130C3AE9" w14:textId="77777777" w:rsidR="006C0C0A" w:rsidRPr="00F6194D" w:rsidRDefault="006C0C0A" w:rsidP="008B41D4">
            <w:pPr>
              <w:rPr>
                <w:sz w:val="16"/>
                <w:szCs w:val="16"/>
              </w:rPr>
            </w:pPr>
            <w:r w:rsidRPr="00F6194D">
              <w:rPr>
                <w:sz w:val="16"/>
                <w:szCs w:val="16"/>
              </w:rPr>
              <w:t>Beheerdershandleiding</w:t>
            </w:r>
          </w:p>
        </w:tc>
        <w:tc>
          <w:tcPr>
            <w:tcW w:w="5245" w:type="dxa"/>
            <w:tcBorders>
              <w:bottom w:val="nil"/>
            </w:tcBorders>
            <w:shd w:val="clear" w:color="auto" w:fill="E8F3F3" w:themeFill="accent3" w:themeFillTint="33"/>
          </w:tcPr>
          <w:p w14:paraId="573CADF2" w14:textId="77777777" w:rsidR="006C0C0A" w:rsidRPr="00F6194D" w:rsidRDefault="006C0C0A" w:rsidP="00334A03">
            <w:pPr>
              <w:pStyle w:val="Lijstalinea"/>
              <w:numPr>
                <w:ilvl w:val="0"/>
                <w:numId w:val="4"/>
              </w:numPr>
              <w:spacing w:line="240" w:lineRule="auto"/>
              <w:ind w:left="317"/>
              <w:rPr>
                <w:sz w:val="16"/>
                <w:szCs w:val="16"/>
              </w:rPr>
            </w:pPr>
            <w:r w:rsidRPr="00F6194D">
              <w:rPr>
                <w:sz w:val="16"/>
                <w:szCs w:val="16"/>
              </w:rPr>
              <w:t>Beheerder</w:t>
            </w:r>
          </w:p>
          <w:p w14:paraId="4DEA0AAF" w14:textId="77777777" w:rsidR="00321E22" w:rsidRPr="00F6194D" w:rsidRDefault="00321E22" w:rsidP="00334A03">
            <w:pPr>
              <w:pStyle w:val="Lijstalinea"/>
              <w:numPr>
                <w:ilvl w:val="0"/>
                <w:numId w:val="4"/>
              </w:numPr>
              <w:spacing w:line="240" w:lineRule="auto"/>
              <w:ind w:left="317"/>
              <w:rPr>
                <w:sz w:val="16"/>
                <w:szCs w:val="16"/>
              </w:rPr>
            </w:pPr>
            <w:r w:rsidRPr="00F6194D">
              <w:rPr>
                <w:sz w:val="16"/>
                <w:szCs w:val="16"/>
              </w:rPr>
              <w:t>Applicatie beheerder</w:t>
            </w:r>
          </w:p>
        </w:tc>
      </w:tr>
      <w:tr w:rsidR="006C0C0A" w14:paraId="429AA6DE" w14:textId="77777777" w:rsidTr="006C0C0A">
        <w:tc>
          <w:tcPr>
            <w:tcW w:w="2518" w:type="dxa"/>
            <w:tcBorders>
              <w:top w:val="nil"/>
              <w:bottom w:val="single" w:sz="4" w:space="0" w:color="auto"/>
            </w:tcBorders>
            <w:shd w:val="clear" w:color="auto" w:fill="90C4C5" w:themeFill="accent3"/>
          </w:tcPr>
          <w:p w14:paraId="31DCCE54" w14:textId="77777777" w:rsidR="006C0C0A" w:rsidRPr="00F6194D" w:rsidRDefault="006C0C0A" w:rsidP="008B41D4">
            <w:pPr>
              <w:rPr>
                <w:sz w:val="16"/>
                <w:szCs w:val="16"/>
              </w:rPr>
            </w:pPr>
          </w:p>
        </w:tc>
        <w:tc>
          <w:tcPr>
            <w:tcW w:w="5245" w:type="dxa"/>
            <w:tcBorders>
              <w:top w:val="nil"/>
              <w:bottom w:val="single" w:sz="4" w:space="0" w:color="auto"/>
            </w:tcBorders>
            <w:shd w:val="clear" w:color="auto" w:fill="D2E7E7" w:themeFill="accent3" w:themeFillTint="66"/>
          </w:tcPr>
          <w:p w14:paraId="7EE42B4D" w14:textId="77777777" w:rsidR="006C0C0A" w:rsidRPr="00F6194D" w:rsidRDefault="006C0C0A" w:rsidP="00334A03">
            <w:pPr>
              <w:pStyle w:val="Lijstalinea"/>
              <w:numPr>
                <w:ilvl w:val="0"/>
                <w:numId w:val="4"/>
              </w:numPr>
              <w:ind w:left="317"/>
              <w:rPr>
                <w:sz w:val="16"/>
                <w:szCs w:val="16"/>
              </w:rPr>
            </w:pPr>
            <w:r w:rsidRPr="00F6194D">
              <w:rPr>
                <w:sz w:val="16"/>
                <w:szCs w:val="16"/>
              </w:rPr>
              <w:t>Data leverancier</w:t>
            </w:r>
          </w:p>
          <w:p w14:paraId="125E316C" w14:textId="77777777" w:rsidR="006C0C0A" w:rsidRPr="00F6194D" w:rsidRDefault="006C0C0A" w:rsidP="00334A03">
            <w:pPr>
              <w:pStyle w:val="Lijstalinea"/>
              <w:numPr>
                <w:ilvl w:val="0"/>
                <w:numId w:val="4"/>
              </w:numPr>
              <w:spacing w:line="240" w:lineRule="auto"/>
              <w:ind w:left="317"/>
              <w:rPr>
                <w:sz w:val="16"/>
                <w:szCs w:val="16"/>
              </w:rPr>
            </w:pPr>
            <w:r w:rsidRPr="00F6194D">
              <w:rPr>
                <w:sz w:val="16"/>
                <w:szCs w:val="16"/>
              </w:rPr>
              <w:t>Data afnemer</w:t>
            </w:r>
          </w:p>
        </w:tc>
      </w:tr>
      <w:tr w:rsidR="006C0C0A" w14:paraId="10ECB6BF" w14:textId="77777777" w:rsidTr="006C0C0A">
        <w:tc>
          <w:tcPr>
            <w:tcW w:w="2518" w:type="dxa"/>
            <w:shd w:val="clear" w:color="auto" w:fill="C0504D" w:themeFill="accent6"/>
          </w:tcPr>
          <w:p w14:paraId="42007A0D" w14:textId="77777777" w:rsidR="006C0C0A" w:rsidRPr="00F6194D" w:rsidRDefault="006C0C0A" w:rsidP="008B41D4">
            <w:pPr>
              <w:rPr>
                <w:sz w:val="16"/>
                <w:szCs w:val="16"/>
              </w:rPr>
            </w:pPr>
            <w:r w:rsidRPr="00F6194D">
              <w:rPr>
                <w:sz w:val="16"/>
                <w:szCs w:val="16"/>
              </w:rPr>
              <w:t>Technische documentatie</w:t>
            </w:r>
          </w:p>
        </w:tc>
        <w:tc>
          <w:tcPr>
            <w:tcW w:w="5245" w:type="dxa"/>
            <w:shd w:val="clear" w:color="auto" w:fill="E5B8B7" w:themeFill="accent6" w:themeFillTint="66"/>
          </w:tcPr>
          <w:p w14:paraId="275711AD" w14:textId="77777777" w:rsidR="00321E22" w:rsidRPr="00F6194D" w:rsidRDefault="00321E22" w:rsidP="00334A03">
            <w:pPr>
              <w:pStyle w:val="Lijstalinea"/>
              <w:numPr>
                <w:ilvl w:val="0"/>
                <w:numId w:val="4"/>
              </w:numPr>
              <w:spacing w:line="240" w:lineRule="auto"/>
              <w:ind w:left="317"/>
              <w:rPr>
                <w:sz w:val="16"/>
                <w:szCs w:val="16"/>
              </w:rPr>
            </w:pPr>
            <w:r w:rsidRPr="00F6194D">
              <w:rPr>
                <w:sz w:val="16"/>
                <w:szCs w:val="16"/>
              </w:rPr>
              <w:t>Applicatie beheerder</w:t>
            </w:r>
          </w:p>
          <w:p w14:paraId="524DE23A" w14:textId="77777777" w:rsidR="006C0C0A" w:rsidRPr="00F6194D" w:rsidRDefault="006C0C0A" w:rsidP="00334A03">
            <w:pPr>
              <w:pStyle w:val="Lijstalinea"/>
              <w:numPr>
                <w:ilvl w:val="0"/>
                <w:numId w:val="4"/>
              </w:numPr>
              <w:spacing w:line="240" w:lineRule="auto"/>
              <w:ind w:left="317"/>
              <w:rPr>
                <w:sz w:val="16"/>
                <w:szCs w:val="16"/>
              </w:rPr>
            </w:pPr>
            <w:r w:rsidRPr="00F6194D">
              <w:rPr>
                <w:sz w:val="16"/>
                <w:szCs w:val="16"/>
              </w:rPr>
              <w:t>Technisch beheerder</w:t>
            </w:r>
          </w:p>
        </w:tc>
      </w:tr>
    </w:tbl>
    <w:p w14:paraId="642B7189" w14:textId="77777777" w:rsidR="006C0C0A" w:rsidRPr="009C304A" w:rsidRDefault="006C0C0A" w:rsidP="006C0C0A"/>
    <w:p w14:paraId="71AF7ECA" w14:textId="77777777" w:rsidR="006C0C0A" w:rsidRPr="00164802" w:rsidRDefault="006C0C0A" w:rsidP="006C0C0A">
      <w:pPr>
        <w:pStyle w:val="Kop2"/>
      </w:pPr>
      <w:bookmarkStart w:id="12" w:name="_Toc356484153"/>
      <w:r>
        <w:lastRenderedPageBreak/>
        <w:t>Rollen en doelgroep</w:t>
      </w:r>
      <w:bookmarkEnd w:id="12"/>
    </w:p>
    <w:p w14:paraId="74A00C68" w14:textId="77777777" w:rsidR="006C0C0A" w:rsidRDefault="006C0C0A" w:rsidP="006C0C0A">
      <w:pPr>
        <w:pStyle w:val="Kop3"/>
      </w:pPr>
      <w:bookmarkStart w:id="13" w:name="_Toc356484154"/>
      <w:r>
        <w:t>Rollen DDSC</w:t>
      </w:r>
      <w:bookmarkEnd w:id="13"/>
    </w:p>
    <w:p w14:paraId="3B08E9E4" w14:textId="77777777" w:rsidR="006C0C0A" w:rsidRDefault="006C0C0A" w:rsidP="006C0C0A">
      <w:r>
        <w:t xml:space="preserve">Het DDSC kent een aantal verschillende rollen. In de onderstaande tabel staat een overzicht van de verschillende rollen met een beknopte opsomming van de mogelijkheden die iedere rol kent binnen het DDSC en de onderlinge hiërarchie. </w:t>
      </w:r>
    </w:p>
    <w:p w14:paraId="6001B042" w14:textId="77777777" w:rsidR="006C0C0A" w:rsidRPr="005D3ECA" w:rsidRDefault="006C0C0A" w:rsidP="006C0C0A">
      <w:pPr>
        <w:pStyle w:val="NSCaption"/>
      </w:pPr>
      <w:r w:rsidRPr="00FF44BC">
        <w:t xml:space="preserve">Tabel </w:t>
      </w:r>
      <w:r w:rsidR="00406311" w:rsidRPr="005D3ECA">
        <w:fldChar w:fldCharType="begin"/>
      </w:r>
      <w:r w:rsidRPr="00FF44BC">
        <w:instrText xml:space="preserve"> STYLEREF 1 \s </w:instrText>
      </w:r>
      <w:r w:rsidR="00406311" w:rsidRPr="005D3ECA">
        <w:fldChar w:fldCharType="separate"/>
      </w:r>
      <w:r w:rsidR="006B3314">
        <w:rPr>
          <w:noProof/>
        </w:rPr>
        <w:t>1</w:t>
      </w:r>
      <w:r w:rsidR="00406311" w:rsidRPr="005D3ECA">
        <w:rPr>
          <w:noProof/>
        </w:rPr>
        <w:fldChar w:fldCharType="end"/>
      </w:r>
      <w:r w:rsidRPr="005D3ECA">
        <w:noBreakHyphen/>
      </w:r>
      <w:fldSimple w:instr=" SEQ Tabel \* ARABIC \s 1 ">
        <w:r w:rsidR="006B3314">
          <w:rPr>
            <w:noProof/>
          </w:rPr>
          <w:t>2</w:t>
        </w:r>
      </w:fldSimple>
      <w:r w:rsidRPr="005D3ECA">
        <w:t xml:space="preserve"> </w:t>
      </w:r>
      <w:r>
        <w:t>Overzicht van rollen binnen het DDSC</w:t>
      </w:r>
    </w:p>
    <w:tbl>
      <w:tblPr>
        <w:tblStyle w:val="Tabelraster"/>
        <w:tblW w:w="7763" w:type="dxa"/>
        <w:tblLook w:val="04A0" w:firstRow="1" w:lastRow="0" w:firstColumn="1" w:lastColumn="0" w:noHBand="0" w:noVBand="1"/>
      </w:tblPr>
      <w:tblGrid>
        <w:gridCol w:w="392"/>
        <w:gridCol w:w="425"/>
        <w:gridCol w:w="425"/>
        <w:gridCol w:w="284"/>
        <w:gridCol w:w="6237"/>
      </w:tblGrid>
      <w:tr w:rsidR="006C0C0A" w14:paraId="472F6984" w14:textId="77777777" w:rsidTr="006C0C0A">
        <w:trPr>
          <w:cantSplit/>
        </w:trPr>
        <w:tc>
          <w:tcPr>
            <w:tcW w:w="7763" w:type="dxa"/>
            <w:gridSpan w:val="5"/>
            <w:tcBorders>
              <w:top w:val="single" w:sz="24" w:space="0" w:color="C0504D" w:themeColor="accent6"/>
              <w:left w:val="single" w:sz="24" w:space="0" w:color="C0504D" w:themeColor="accent6"/>
              <w:bottom w:val="nil"/>
              <w:right w:val="single" w:sz="24" w:space="0" w:color="000000" w:themeColor="text1"/>
            </w:tcBorders>
            <w:shd w:val="clear" w:color="auto" w:fill="E5B8B7" w:themeFill="accent6" w:themeFillTint="66"/>
          </w:tcPr>
          <w:p w14:paraId="3BD3CB6A" w14:textId="77777777" w:rsidR="006C0C0A" w:rsidRDefault="006C0C0A" w:rsidP="008B41D4">
            <w:r>
              <w:t>Technisch beheerder</w:t>
            </w:r>
          </w:p>
        </w:tc>
      </w:tr>
      <w:tr w:rsidR="006C0C0A" w14:paraId="17E09C15"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00EFB5CA" w14:textId="77777777" w:rsidR="006C0C0A" w:rsidRDefault="006C0C0A" w:rsidP="008B41D4"/>
        </w:tc>
        <w:tc>
          <w:tcPr>
            <w:tcW w:w="7371" w:type="dxa"/>
            <w:gridSpan w:val="4"/>
            <w:tcBorders>
              <w:top w:val="single" w:sz="24" w:space="0" w:color="90C4C5" w:themeColor="accent3"/>
              <w:left w:val="single" w:sz="24" w:space="0" w:color="90C4C5" w:themeColor="accent3"/>
              <w:bottom w:val="nil"/>
              <w:right w:val="single" w:sz="24" w:space="0" w:color="000000" w:themeColor="text1"/>
            </w:tcBorders>
            <w:shd w:val="clear" w:color="auto" w:fill="D2E7E7" w:themeFill="accent3" w:themeFillTint="66"/>
          </w:tcPr>
          <w:p w14:paraId="071DA8C7" w14:textId="77777777" w:rsidR="006C0C0A" w:rsidRDefault="006C0C0A" w:rsidP="008B41D4">
            <w:r>
              <w:t>Applicatiebeheerder</w:t>
            </w:r>
          </w:p>
        </w:tc>
      </w:tr>
      <w:tr w:rsidR="006C0C0A" w14:paraId="3715162C"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1ED0A30A"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450B8AD1" w14:textId="77777777" w:rsidR="006C0C0A" w:rsidRDefault="006C0C0A" w:rsidP="008B41D4"/>
        </w:tc>
        <w:tc>
          <w:tcPr>
            <w:tcW w:w="6946" w:type="dxa"/>
            <w:gridSpan w:val="3"/>
            <w:tcBorders>
              <w:top w:val="single" w:sz="8" w:space="0" w:color="90C4C5" w:themeColor="accent3"/>
              <w:left w:val="single" w:sz="8" w:space="0" w:color="90C4C5" w:themeColor="accent3"/>
              <w:bottom w:val="nil"/>
              <w:right w:val="single" w:sz="24" w:space="0" w:color="000000" w:themeColor="text1"/>
            </w:tcBorders>
            <w:shd w:val="clear" w:color="auto" w:fill="E8F3F3" w:themeFill="accent3" w:themeFillTint="33"/>
          </w:tcPr>
          <w:p w14:paraId="66D93D64" w14:textId="77777777" w:rsidR="006C0C0A" w:rsidRDefault="006C0C0A" w:rsidP="008B41D4">
            <w:r>
              <w:t>Beheerder</w:t>
            </w:r>
          </w:p>
        </w:tc>
      </w:tr>
      <w:tr w:rsidR="006C0C0A" w14:paraId="740C0016"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3F005E97"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0C39A113" w14:textId="77777777" w:rsidR="006C0C0A" w:rsidRDefault="006C0C0A" w:rsidP="008B41D4"/>
        </w:tc>
        <w:tc>
          <w:tcPr>
            <w:tcW w:w="425" w:type="dxa"/>
            <w:tcBorders>
              <w:top w:val="nil"/>
              <w:left w:val="single" w:sz="8" w:space="0" w:color="90C4C5" w:themeColor="accent3"/>
              <w:bottom w:val="nil"/>
              <w:right w:val="single" w:sz="24" w:space="0" w:color="008986" w:themeColor="accent1"/>
            </w:tcBorders>
            <w:shd w:val="clear" w:color="auto" w:fill="E8F3F3" w:themeFill="accent3" w:themeFillTint="33"/>
          </w:tcPr>
          <w:p w14:paraId="19E4FDB1" w14:textId="77777777" w:rsidR="006C0C0A" w:rsidRDefault="006C0C0A" w:rsidP="008B41D4"/>
        </w:tc>
        <w:tc>
          <w:tcPr>
            <w:tcW w:w="6521" w:type="dxa"/>
            <w:gridSpan w:val="2"/>
            <w:tcBorders>
              <w:top w:val="single" w:sz="24" w:space="0" w:color="008986" w:themeColor="accent1"/>
              <w:left w:val="single" w:sz="24" w:space="0" w:color="008986" w:themeColor="accent1"/>
              <w:bottom w:val="nil"/>
              <w:right w:val="single" w:sz="24" w:space="0" w:color="000000" w:themeColor="text1"/>
            </w:tcBorders>
            <w:shd w:val="clear" w:color="auto" w:fill="B4FFFD" w:themeFill="accent1" w:themeFillTint="33"/>
          </w:tcPr>
          <w:p w14:paraId="00E53417" w14:textId="77777777" w:rsidR="006C0C0A" w:rsidRDefault="006C0C0A" w:rsidP="008B41D4">
            <w:pPr>
              <w:spacing w:line="240" w:lineRule="auto"/>
            </w:pPr>
            <w:r>
              <w:t>Gebruiker</w:t>
            </w:r>
          </w:p>
        </w:tc>
      </w:tr>
      <w:tr w:rsidR="006C0C0A" w14:paraId="2F2DA168"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0B6C52DE"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55B3CBDD" w14:textId="77777777" w:rsidR="006C0C0A" w:rsidRDefault="006C0C0A" w:rsidP="008B41D4"/>
        </w:tc>
        <w:tc>
          <w:tcPr>
            <w:tcW w:w="425" w:type="dxa"/>
            <w:tcBorders>
              <w:top w:val="nil"/>
              <w:left w:val="single" w:sz="8" w:space="0" w:color="90C4C5" w:themeColor="accent3"/>
              <w:bottom w:val="nil"/>
              <w:right w:val="single" w:sz="24" w:space="0" w:color="008986" w:themeColor="accent1"/>
            </w:tcBorders>
            <w:shd w:val="clear" w:color="auto" w:fill="E8F3F3" w:themeFill="accent3" w:themeFillTint="33"/>
          </w:tcPr>
          <w:p w14:paraId="6DA0C67B" w14:textId="77777777" w:rsidR="006C0C0A" w:rsidRDefault="006C0C0A" w:rsidP="008B41D4"/>
        </w:tc>
        <w:tc>
          <w:tcPr>
            <w:tcW w:w="284" w:type="dxa"/>
            <w:tcBorders>
              <w:top w:val="nil"/>
              <w:left w:val="single" w:sz="24" w:space="0" w:color="008986" w:themeColor="accent1"/>
              <w:bottom w:val="single" w:sz="8" w:space="0" w:color="008986" w:themeColor="accent1"/>
              <w:right w:val="nil"/>
            </w:tcBorders>
            <w:shd w:val="clear" w:color="auto" w:fill="B4FFFD" w:themeFill="accent1" w:themeFillTint="33"/>
          </w:tcPr>
          <w:p w14:paraId="4BEB5DC9" w14:textId="77777777" w:rsidR="006C0C0A" w:rsidRDefault="006C0C0A" w:rsidP="008B41D4">
            <w:pPr>
              <w:spacing w:line="240" w:lineRule="auto"/>
            </w:pPr>
          </w:p>
        </w:tc>
        <w:tc>
          <w:tcPr>
            <w:tcW w:w="6237" w:type="dxa"/>
            <w:tcBorders>
              <w:top w:val="nil"/>
              <w:left w:val="nil"/>
              <w:bottom w:val="single" w:sz="8" w:space="0" w:color="008986" w:themeColor="accent1"/>
              <w:right w:val="single" w:sz="24" w:space="0" w:color="000000" w:themeColor="text1"/>
            </w:tcBorders>
            <w:shd w:val="clear" w:color="auto" w:fill="B4FFFD" w:themeFill="accent1" w:themeFillTint="33"/>
          </w:tcPr>
          <w:p w14:paraId="1F79C0A9" w14:textId="77777777" w:rsidR="006C0C0A" w:rsidRDefault="006C0C0A" w:rsidP="00334A03">
            <w:pPr>
              <w:pStyle w:val="Lijstalinea"/>
              <w:numPr>
                <w:ilvl w:val="0"/>
                <w:numId w:val="4"/>
              </w:numPr>
              <w:spacing w:line="240" w:lineRule="auto"/>
              <w:ind w:left="317"/>
            </w:pPr>
            <w:r>
              <w:t>Grafieken en kaarten bekijken</w:t>
            </w:r>
          </w:p>
          <w:p w14:paraId="1CE0E8AA" w14:textId="77777777" w:rsidR="006C0C0A" w:rsidRDefault="006C0C0A" w:rsidP="00334A03">
            <w:pPr>
              <w:pStyle w:val="Lijstalinea"/>
              <w:numPr>
                <w:ilvl w:val="0"/>
                <w:numId w:val="4"/>
              </w:numPr>
              <w:spacing w:line="240" w:lineRule="auto"/>
              <w:ind w:left="317"/>
            </w:pPr>
            <w:r>
              <w:t>Data grafieken exporteren naar bestand</w:t>
            </w:r>
          </w:p>
          <w:p w14:paraId="7B4A905B" w14:textId="77777777" w:rsidR="006C0C0A" w:rsidRDefault="006C0C0A" w:rsidP="00334A03">
            <w:pPr>
              <w:pStyle w:val="Lijstalinea"/>
              <w:numPr>
                <w:ilvl w:val="0"/>
                <w:numId w:val="4"/>
              </w:numPr>
              <w:spacing w:line="240" w:lineRule="auto"/>
              <w:ind w:left="317"/>
            </w:pPr>
            <w:r>
              <w:t>Account gegevens beheren</w:t>
            </w:r>
          </w:p>
          <w:p w14:paraId="7690E1A6" w14:textId="77777777" w:rsidR="006C0C0A" w:rsidRDefault="006C0C0A" w:rsidP="00334A03">
            <w:pPr>
              <w:pStyle w:val="Lijstalinea"/>
              <w:numPr>
                <w:ilvl w:val="0"/>
                <w:numId w:val="4"/>
              </w:numPr>
              <w:spacing w:line="240" w:lineRule="auto"/>
              <w:ind w:left="317"/>
            </w:pPr>
            <w:r>
              <w:t xml:space="preserve">Persoonlijke favorieten </w:t>
            </w:r>
            <w:r w:rsidR="00321E22">
              <w:t xml:space="preserve">(grafiekschermen) </w:t>
            </w:r>
            <w:r>
              <w:t>beheren</w:t>
            </w:r>
          </w:p>
        </w:tc>
      </w:tr>
      <w:tr w:rsidR="006C0C0A" w14:paraId="5604C3DD"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0495CF41"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023C9422" w14:textId="77777777" w:rsidR="006C0C0A" w:rsidRDefault="006C0C0A" w:rsidP="008B41D4"/>
        </w:tc>
        <w:tc>
          <w:tcPr>
            <w:tcW w:w="425" w:type="dxa"/>
            <w:tcBorders>
              <w:top w:val="nil"/>
              <w:left w:val="single" w:sz="8" w:space="0" w:color="90C4C5" w:themeColor="accent3"/>
              <w:bottom w:val="nil"/>
              <w:right w:val="single" w:sz="24" w:space="0" w:color="008986" w:themeColor="accent1"/>
            </w:tcBorders>
            <w:shd w:val="clear" w:color="auto" w:fill="E8F3F3" w:themeFill="accent3" w:themeFillTint="33"/>
          </w:tcPr>
          <w:p w14:paraId="690B9392" w14:textId="77777777" w:rsidR="006C0C0A" w:rsidRDefault="006C0C0A" w:rsidP="008B41D4"/>
        </w:tc>
        <w:tc>
          <w:tcPr>
            <w:tcW w:w="6521" w:type="dxa"/>
            <w:gridSpan w:val="2"/>
            <w:tcBorders>
              <w:top w:val="single" w:sz="8" w:space="0" w:color="008986" w:themeColor="accent1"/>
              <w:left w:val="single" w:sz="24" w:space="0" w:color="008986" w:themeColor="accent1"/>
              <w:bottom w:val="nil"/>
              <w:right w:val="single" w:sz="24" w:space="0" w:color="000000" w:themeColor="text1"/>
            </w:tcBorders>
            <w:shd w:val="clear" w:color="auto" w:fill="B4FFFD" w:themeFill="accent1" w:themeFillTint="33"/>
          </w:tcPr>
          <w:p w14:paraId="7C294338" w14:textId="77777777" w:rsidR="006C0C0A" w:rsidRDefault="006C0C0A" w:rsidP="008B41D4">
            <w:pPr>
              <w:spacing w:line="240" w:lineRule="auto"/>
            </w:pPr>
            <w:r>
              <w:t>Expert gebruiker</w:t>
            </w:r>
          </w:p>
        </w:tc>
      </w:tr>
      <w:tr w:rsidR="006C0C0A" w14:paraId="419F1EA3"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0FDACD54"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5803D366" w14:textId="77777777" w:rsidR="006C0C0A" w:rsidRDefault="006C0C0A" w:rsidP="008B41D4"/>
        </w:tc>
        <w:tc>
          <w:tcPr>
            <w:tcW w:w="425" w:type="dxa"/>
            <w:tcBorders>
              <w:top w:val="nil"/>
              <w:left w:val="single" w:sz="8" w:space="0" w:color="90C4C5" w:themeColor="accent3"/>
              <w:bottom w:val="nil"/>
              <w:right w:val="single" w:sz="24" w:space="0" w:color="008986" w:themeColor="accent1"/>
            </w:tcBorders>
            <w:shd w:val="clear" w:color="auto" w:fill="E8F3F3" w:themeFill="accent3" w:themeFillTint="33"/>
          </w:tcPr>
          <w:p w14:paraId="25D1DFA0" w14:textId="77777777" w:rsidR="006C0C0A" w:rsidRDefault="006C0C0A" w:rsidP="008B41D4"/>
        </w:tc>
        <w:tc>
          <w:tcPr>
            <w:tcW w:w="284" w:type="dxa"/>
            <w:tcBorders>
              <w:top w:val="nil"/>
              <w:left w:val="single" w:sz="24" w:space="0" w:color="008986" w:themeColor="accent1"/>
              <w:bottom w:val="single" w:sz="24" w:space="0" w:color="008986" w:themeColor="accent1"/>
              <w:right w:val="nil"/>
            </w:tcBorders>
            <w:shd w:val="clear" w:color="auto" w:fill="B4FFFD" w:themeFill="accent1" w:themeFillTint="33"/>
          </w:tcPr>
          <w:p w14:paraId="7F7CC25B" w14:textId="77777777" w:rsidR="006C0C0A" w:rsidRDefault="006C0C0A" w:rsidP="008B41D4">
            <w:pPr>
              <w:spacing w:line="240" w:lineRule="auto"/>
            </w:pPr>
          </w:p>
        </w:tc>
        <w:tc>
          <w:tcPr>
            <w:tcW w:w="6237" w:type="dxa"/>
            <w:tcBorders>
              <w:top w:val="nil"/>
              <w:left w:val="nil"/>
              <w:bottom w:val="single" w:sz="24" w:space="0" w:color="008986" w:themeColor="accent1"/>
              <w:right w:val="single" w:sz="24" w:space="0" w:color="000000" w:themeColor="text1"/>
            </w:tcBorders>
            <w:shd w:val="clear" w:color="auto" w:fill="B4FFFD" w:themeFill="accent1" w:themeFillTint="33"/>
          </w:tcPr>
          <w:p w14:paraId="703916F7" w14:textId="77777777" w:rsidR="006C0C0A" w:rsidRDefault="006C0C0A" w:rsidP="00334A03">
            <w:pPr>
              <w:pStyle w:val="Lijstalinea"/>
              <w:numPr>
                <w:ilvl w:val="0"/>
                <w:numId w:val="4"/>
              </w:numPr>
              <w:spacing w:line="240" w:lineRule="auto"/>
              <w:ind w:left="317"/>
            </w:pPr>
            <w:r>
              <w:t>Toevoegen annotaties</w:t>
            </w:r>
          </w:p>
          <w:p w14:paraId="5932EFF3" w14:textId="77777777" w:rsidR="006C0C0A" w:rsidRDefault="006C0C0A" w:rsidP="00334A03">
            <w:pPr>
              <w:pStyle w:val="Lijstalinea"/>
              <w:numPr>
                <w:ilvl w:val="0"/>
                <w:numId w:val="4"/>
              </w:numPr>
              <w:spacing w:line="240" w:lineRule="auto"/>
              <w:ind w:left="317"/>
            </w:pPr>
            <w:r>
              <w:t>Data uploaden</w:t>
            </w:r>
          </w:p>
          <w:p w14:paraId="122C1E9D" w14:textId="77777777" w:rsidR="006C0C0A" w:rsidRDefault="006C0C0A" w:rsidP="00334A03">
            <w:pPr>
              <w:pStyle w:val="Lijstalinea"/>
              <w:numPr>
                <w:ilvl w:val="0"/>
                <w:numId w:val="4"/>
              </w:numPr>
              <w:spacing w:line="240" w:lineRule="auto"/>
              <w:ind w:left="317"/>
            </w:pPr>
            <w:r>
              <w:t xml:space="preserve">Instellen </w:t>
            </w:r>
            <w:r w:rsidR="00321E22">
              <w:t xml:space="preserve">persoonlijke </w:t>
            </w:r>
            <w:r>
              <w:t>alarmen</w:t>
            </w:r>
          </w:p>
        </w:tc>
      </w:tr>
      <w:tr w:rsidR="006C0C0A" w14:paraId="3EFE6213"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10673680" w14:textId="77777777" w:rsidR="006C0C0A" w:rsidRDefault="006C0C0A" w:rsidP="008B41D4"/>
        </w:tc>
        <w:tc>
          <w:tcPr>
            <w:tcW w:w="425" w:type="dxa"/>
            <w:tcBorders>
              <w:top w:val="nil"/>
              <w:left w:val="single" w:sz="24" w:space="0" w:color="90C4C5" w:themeColor="accent3"/>
              <w:bottom w:val="nil"/>
              <w:right w:val="single" w:sz="8" w:space="0" w:color="90C4C5" w:themeColor="accent3"/>
            </w:tcBorders>
            <w:shd w:val="clear" w:color="auto" w:fill="D2E7E7" w:themeFill="accent3" w:themeFillTint="66"/>
          </w:tcPr>
          <w:p w14:paraId="62A27376" w14:textId="77777777" w:rsidR="006C0C0A" w:rsidRDefault="006C0C0A" w:rsidP="008B41D4">
            <w:pPr>
              <w:spacing w:line="240" w:lineRule="auto"/>
            </w:pPr>
          </w:p>
        </w:tc>
        <w:tc>
          <w:tcPr>
            <w:tcW w:w="709" w:type="dxa"/>
            <w:gridSpan w:val="2"/>
            <w:tcBorders>
              <w:top w:val="nil"/>
              <w:left w:val="single" w:sz="8" w:space="0" w:color="90C4C5" w:themeColor="accent3"/>
              <w:bottom w:val="single" w:sz="8" w:space="0" w:color="90C4C5" w:themeColor="accent3"/>
              <w:right w:val="nil"/>
            </w:tcBorders>
            <w:shd w:val="clear" w:color="auto" w:fill="E8F3F3" w:themeFill="accent3" w:themeFillTint="33"/>
          </w:tcPr>
          <w:p w14:paraId="0D346118" w14:textId="77777777" w:rsidR="006C0C0A" w:rsidRDefault="006C0C0A" w:rsidP="008B41D4"/>
        </w:tc>
        <w:tc>
          <w:tcPr>
            <w:tcW w:w="6237" w:type="dxa"/>
            <w:tcBorders>
              <w:top w:val="single" w:sz="12" w:space="0" w:color="008986" w:themeColor="accent1"/>
              <w:left w:val="nil"/>
              <w:bottom w:val="single" w:sz="8" w:space="0" w:color="90C4C5" w:themeColor="accent3"/>
              <w:right w:val="single" w:sz="24" w:space="0" w:color="000000" w:themeColor="text1"/>
            </w:tcBorders>
            <w:shd w:val="clear" w:color="auto" w:fill="E8F3F3" w:themeFill="accent3" w:themeFillTint="33"/>
          </w:tcPr>
          <w:p w14:paraId="2D7D866C" w14:textId="77777777" w:rsidR="006C0C0A" w:rsidRDefault="006C0C0A" w:rsidP="00334A03">
            <w:pPr>
              <w:pStyle w:val="Lijstalinea"/>
              <w:numPr>
                <w:ilvl w:val="0"/>
                <w:numId w:val="4"/>
              </w:numPr>
              <w:ind w:left="317"/>
            </w:pPr>
            <w:r>
              <w:t>Sensoren (bronnen, locaties en tijdseries) toevoegen en verwijderen</w:t>
            </w:r>
          </w:p>
          <w:p w14:paraId="439AB99F" w14:textId="77777777" w:rsidR="00321E22" w:rsidRDefault="00321E22" w:rsidP="00334A03">
            <w:pPr>
              <w:pStyle w:val="Lijstalinea"/>
              <w:numPr>
                <w:ilvl w:val="0"/>
                <w:numId w:val="4"/>
              </w:numPr>
              <w:ind w:left="317"/>
            </w:pPr>
            <w:r>
              <w:t>Logische groepen</w:t>
            </w:r>
          </w:p>
          <w:p w14:paraId="21CFE12E" w14:textId="77777777" w:rsidR="00321E22" w:rsidRDefault="00321E22" w:rsidP="00334A03">
            <w:pPr>
              <w:pStyle w:val="Lijstalinea"/>
              <w:numPr>
                <w:ilvl w:val="0"/>
                <w:numId w:val="4"/>
              </w:numPr>
              <w:ind w:left="317"/>
            </w:pPr>
            <w:r>
              <w:t>Tijdseries binnen toegangsgroepen</w:t>
            </w:r>
          </w:p>
        </w:tc>
      </w:tr>
      <w:tr w:rsidR="006C0C0A" w14:paraId="73458D0A"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40054DDE" w14:textId="77777777" w:rsidR="006C0C0A" w:rsidRDefault="006C0C0A" w:rsidP="008B41D4"/>
        </w:tc>
        <w:tc>
          <w:tcPr>
            <w:tcW w:w="1134" w:type="dxa"/>
            <w:gridSpan w:val="3"/>
            <w:tcBorders>
              <w:top w:val="nil"/>
              <w:left w:val="single" w:sz="24" w:space="0" w:color="90C4C5" w:themeColor="accent3"/>
              <w:bottom w:val="single" w:sz="8" w:space="0" w:color="90C4C5" w:themeColor="accent3"/>
              <w:right w:val="nil"/>
            </w:tcBorders>
            <w:shd w:val="clear" w:color="auto" w:fill="D2E7E7" w:themeFill="accent3" w:themeFillTint="66"/>
          </w:tcPr>
          <w:p w14:paraId="268904C2" w14:textId="77777777" w:rsidR="006C0C0A" w:rsidRDefault="006C0C0A" w:rsidP="008B41D4"/>
        </w:tc>
        <w:tc>
          <w:tcPr>
            <w:tcW w:w="6237" w:type="dxa"/>
            <w:tcBorders>
              <w:top w:val="single" w:sz="8" w:space="0" w:color="90C4C5" w:themeColor="accent3"/>
              <w:left w:val="nil"/>
              <w:bottom w:val="single" w:sz="8" w:space="0" w:color="90C4C5" w:themeColor="accent3"/>
              <w:right w:val="single" w:sz="24" w:space="0" w:color="000000" w:themeColor="text1"/>
            </w:tcBorders>
            <w:shd w:val="clear" w:color="auto" w:fill="D2E7E7" w:themeFill="accent3" w:themeFillTint="66"/>
          </w:tcPr>
          <w:p w14:paraId="71884869" w14:textId="77777777" w:rsidR="006C0C0A" w:rsidRDefault="00321E22" w:rsidP="00334A03">
            <w:pPr>
              <w:pStyle w:val="Lijstalinea"/>
              <w:numPr>
                <w:ilvl w:val="0"/>
                <w:numId w:val="4"/>
              </w:numPr>
              <w:ind w:left="317"/>
            </w:pPr>
            <w:r>
              <w:t>Gebruikersbeheer</w:t>
            </w:r>
          </w:p>
          <w:p w14:paraId="144EDE5B" w14:textId="77777777" w:rsidR="006C0C0A" w:rsidRDefault="00321E22" w:rsidP="00334A03">
            <w:pPr>
              <w:pStyle w:val="Lijstalinea"/>
              <w:numPr>
                <w:ilvl w:val="0"/>
                <w:numId w:val="4"/>
              </w:numPr>
              <w:ind w:left="317"/>
            </w:pPr>
            <w:r>
              <w:t>Gebruiker</w:t>
            </w:r>
            <w:r w:rsidR="00F6194D">
              <w:t>s</w:t>
            </w:r>
            <w:r>
              <w:t>groepen beheer</w:t>
            </w:r>
          </w:p>
          <w:p w14:paraId="30B5066D" w14:textId="77777777" w:rsidR="00321E22" w:rsidRDefault="00321E22" w:rsidP="00334A03">
            <w:pPr>
              <w:pStyle w:val="Lijstalinea"/>
              <w:numPr>
                <w:ilvl w:val="0"/>
                <w:numId w:val="4"/>
              </w:numPr>
              <w:ind w:left="317"/>
            </w:pPr>
            <w:r>
              <w:t>Koppeling toegangsgroepen aan gebruiker</w:t>
            </w:r>
            <w:r w:rsidR="00F6194D">
              <w:t>s</w:t>
            </w:r>
            <w:r>
              <w:t>groepen (rechten)</w:t>
            </w:r>
          </w:p>
          <w:p w14:paraId="2BC4545F" w14:textId="77777777" w:rsidR="006C0C0A" w:rsidRDefault="006C0C0A" w:rsidP="00334A03">
            <w:pPr>
              <w:pStyle w:val="Lijstalinea"/>
              <w:numPr>
                <w:ilvl w:val="0"/>
                <w:numId w:val="4"/>
              </w:numPr>
              <w:spacing w:line="240" w:lineRule="auto"/>
              <w:ind w:left="317"/>
            </w:pPr>
            <w:r>
              <w:t>Kaartlagen toevoegen en verwijderen</w:t>
            </w:r>
          </w:p>
          <w:p w14:paraId="25E59302" w14:textId="77777777" w:rsidR="00321E22" w:rsidRDefault="00321E22" w:rsidP="00334A03">
            <w:pPr>
              <w:pStyle w:val="Lijstalinea"/>
              <w:numPr>
                <w:ilvl w:val="0"/>
                <w:numId w:val="4"/>
              </w:numPr>
              <w:spacing w:line="240" w:lineRule="auto"/>
              <w:ind w:left="317"/>
            </w:pPr>
            <w:r>
              <w:t>Sensor templates inlezen</w:t>
            </w:r>
          </w:p>
        </w:tc>
      </w:tr>
      <w:tr w:rsidR="006C0C0A" w14:paraId="5091F5E2"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4E40A641" w14:textId="77777777" w:rsidR="006C0C0A" w:rsidRDefault="006C0C0A" w:rsidP="008B41D4"/>
        </w:tc>
        <w:tc>
          <w:tcPr>
            <w:tcW w:w="7371" w:type="dxa"/>
            <w:gridSpan w:val="4"/>
            <w:tcBorders>
              <w:top w:val="single" w:sz="8" w:space="0" w:color="90C4C5" w:themeColor="accent3"/>
              <w:left w:val="single" w:sz="24" w:space="0" w:color="90C4C5" w:themeColor="accent3"/>
              <w:bottom w:val="nil"/>
              <w:right w:val="single" w:sz="24" w:space="0" w:color="000000" w:themeColor="text1"/>
            </w:tcBorders>
            <w:shd w:val="clear" w:color="auto" w:fill="D2E7E7" w:themeFill="accent3" w:themeFillTint="66"/>
          </w:tcPr>
          <w:p w14:paraId="2136DB90" w14:textId="77777777" w:rsidR="006C0C0A" w:rsidRDefault="006C0C0A" w:rsidP="008B41D4">
            <w:r>
              <w:t>Data leverancier</w:t>
            </w:r>
          </w:p>
        </w:tc>
      </w:tr>
      <w:tr w:rsidR="006C0C0A" w14:paraId="01CD11C0"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0A92BF63" w14:textId="77777777" w:rsidR="006C0C0A" w:rsidRDefault="006C0C0A" w:rsidP="008B41D4"/>
        </w:tc>
        <w:tc>
          <w:tcPr>
            <w:tcW w:w="1134" w:type="dxa"/>
            <w:gridSpan w:val="3"/>
            <w:tcBorders>
              <w:top w:val="nil"/>
              <w:left w:val="single" w:sz="24" w:space="0" w:color="90C4C5" w:themeColor="accent3"/>
              <w:bottom w:val="single" w:sz="8" w:space="0" w:color="90C4C5" w:themeColor="accent3"/>
              <w:right w:val="nil"/>
            </w:tcBorders>
            <w:shd w:val="clear" w:color="auto" w:fill="D2E7E7" w:themeFill="accent3" w:themeFillTint="66"/>
          </w:tcPr>
          <w:p w14:paraId="3AC4FC1A" w14:textId="77777777" w:rsidR="006C0C0A" w:rsidRDefault="006C0C0A" w:rsidP="008B41D4"/>
        </w:tc>
        <w:tc>
          <w:tcPr>
            <w:tcW w:w="6237" w:type="dxa"/>
            <w:tcBorders>
              <w:top w:val="nil"/>
              <w:left w:val="nil"/>
              <w:bottom w:val="single" w:sz="8" w:space="0" w:color="90C4C5" w:themeColor="accent3"/>
              <w:right w:val="single" w:sz="24" w:space="0" w:color="000000" w:themeColor="text1"/>
            </w:tcBorders>
            <w:shd w:val="clear" w:color="auto" w:fill="D2E7E7" w:themeFill="accent3" w:themeFillTint="66"/>
          </w:tcPr>
          <w:p w14:paraId="320841B2" w14:textId="77777777" w:rsidR="006C0C0A" w:rsidRDefault="006C0C0A" w:rsidP="00334A03">
            <w:pPr>
              <w:pStyle w:val="Lijstalinea"/>
              <w:numPr>
                <w:ilvl w:val="0"/>
                <w:numId w:val="4"/>
              </w:numPr>
              <w:spacing w:line="240" w:lineRule="auto"/>
              <w:ind w:left="317"/>
            </w:pPr>
            <w:r>
              <w:t>Geautomatiseerd data toevoegen</w:t>
            </w:r>
          </w:p>
        </w:tc>
      </w:tr>
      <w:tr w:rsidR="006C0C0A" w14:paraId="64988C11"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332E9C30" w14:textId="77777777" w:rsidR="006C0C0A" w:rsidRDefault="006C0C0A" w:rsidP="008B41D4"/>
        </w:tc>
        <w:tc>
          <w:tcPr>
            <w:tcW w:w="7371" w:type="dxa"/>
            <w:gridSpan w:val="4"/>
            <w:tcBorders>
              <w:top w:val="single" w:sz="8" w:space="0" w:color="90C4C5" w:themeColor="accent3"/>
              <w:left w:val="single" w:sz="24" w:space="0" w:color="90C4C5" w:themeColor="accent3"/>
              <w:bottom w:val="nil"/>
              <w:right w:val="single" w:sz="24" w:space="0" w:color="000000" w:themeColor="text1"/>
            </w:tcBorders>
            <w:shd w:val="clear" w:color="auto" w:fill="D2E7E7" w:themeFill="accent3" w:themeFillTint="66"/>
          </w:tcPr>
          <w:p w14:paraId="1E2AA214" w14:textId="77777777" w:rsidR="006C0C0A" w:rsidRDefault="006C0C0A" w:rsidP="008B41D4">
            <w:r>
              <w:t>Data afnemer</w:t>
            </w:r>
          </w:p>
        </w:tc>
      </w:tr>
      <w:tr w:rsidR="006C0C0A" w14:paraId="2C98157F" w14:textId="77777777" w:rsidTr="006C0C0A">
        <w:trPr>
          <w:cantSplit/>
        </w:trPr>
        <w:tc>
          <w:tcPr>
            <w:tcW w:w="392" w:type="dxa"/>
            <w:tcBorders>
              <w:top w:val="nil"/>
              <w:left w:val="single" w:sz="24" w:space="0" w:color="C0504D" w:themeColor="accent6"/>
              <w:bottom w:val="nil"/>
              <w:right w:val="single" w:sz="24" w:space="0" w:color="90C4C5" w:themeColor="accent3"/>
            </w:tcBorders>
            <w:shd w:val="clear" w:color="auto" w:fill="E5B8B7" w:themeFill="accent6" w:themeFillTint="66"/>
          </w:tcPr>
          <w:p w14:paraId="4B4247DC" w14:textId="77777777" w:rsidR="006C0C0A" w:rsidRDefault="006C0C0A" w:rsidP="008B41D4"/>
        </w:tc>
        <w:tc>
          <w:tcPr>
            <w:tcW w:w="1134" w:type="dxa"/>
            <w:gridSpan w:val="3"/>
            <w:tcBorders>
              <w:top w:val="nil"/>
              <w:left w:val="single" w:sz="24" w:space="0" w:color="90C4C5" w:themeColor="accent3"/>
              <w:bottom w:val="single" w:sz="24" w:space="0" w:color="90C4C5" w:themeColor="accent3"/>
              <w:right w:val="nil"/>
            </w:tcBorders>
            <w:shd w:val="clear" w:color="auto" w:fill="D2E7E7" w:themeFill="accent3" w:themeFillTint="66"/>
          </w:tcPr>
          <w:p w14:paraId="48CB9B0A" w14:textId="77777777" w:rsidR="006C0C0A" w:rsidRDefault="006C0C0A" w:rsidP="008B41D4"/>
        </w:tc>
        <w:tc>
          <w:tcPr>
            <w:tcW w:w="6237" w:type="dxa"/>
            <w:tcBorders>
              <w:top w:val="nil"/>
              <w:left w:val="nil"/>
              <w:bottom w:val="single" w:sz="24" w:space="0" w:color="90C4C5" w:themeColor="accent3"/>
              <w:right w:val="single" w:sz="24" w:space="0" w:color="000000" w:themeColor="text1"/>
            </w:tcBorders>
            <w:shd w:val="clear" w:color="auto" w:fill="D2E7E7" w:themeFill="accent3" w:themeFillTint="66"/>
          </w:tcPr>
          <w:p w14:paraId="4607997C" w14:textId="77777777" w:rsidR="006C0C0A" w:rsidRDefault="006C0C0A" w:rsidP="00334A03">
            <w:pPr>
              <w:pStyle w:val="Lijstalinea"/>
              <w:numPr>
                <w:ilvl w:val="0"/>
                <w:numId w:val="4"/>
              </w:numPr>
              <w:spacing w:line="240" w:lineRule="auto"/>
              <w:ind w:left="317"/>
            </w:pPr>
            <w:r>
              <w:t>Geautomatiseerd data afnemen</w:t>
            </w:r>
          </w:p>
        </w:tc>
      </w:tr>
      <w:tr w:rsidR="006C0C0A" w14:paraId="061BAD2D" w14:textId="77777777" w:rsidTr="006C0C0A">
        <w:trPr>
          <w:cantSplit/>
        </w:trPr>
        <w:tc>
          <w:tcPr>
            <w:tcW w:w="1526" w:type="dxa"/>
            <w:gridSpan w:val="4"/>
            <w:tcBorders>
              <w:top w:val="nil"/>
              <w:left w:val="single" w:sz="24" w:space="0" w:color="C0504D" w:themeColor="accent6"/>
              <w:bottom w:val="single" w:sz="24" w:space="0" w:color="C0504D" w:themeColor="accent6"/>
              <w:right w:val="nil"/>
            </w:tcBorders>
            <w:shd w:val="clear" w:color="auto" w:fill="E5B8B7" w:themeFill="accent6" w:themeFillTint="66"/>
          </w:tcPr>
          <w:p w14:paraId="617D6EBE" w14:textId="77777777" w:rsidR="006C0C0A" w:rsidRDefault="006C0C0A" w:rsidP="008B41D4"/>
        </w:tc>
        <w:tc>
          <w:tcPr>
            <w:tcW w:w="6237" w:type="dxa"/>
            <w:tcBorders>
              <w:left w:val="nil"/>
              <w:bottom w:val="single" w:sz="24" w:space="0" w:color="C0504D" w:themeColor="accent6"/>
              <w:right w:val="single" w:sz="24" w:space="0" w:color="000000" w:themeColor="text1"/>
            </w:tcBorders>
            <w:shd w:val="clear" w:color="auto" w:fill="E5B8B7" w:themeFill="accent6" w:themeFillTint="66"/>
          </w:tcPr>
          <w:p w14:paraId="240E656A" w14:textId="77777777" w:rsidR="006C0C0A" w:rsidRDefault="006C0C0A" w:rsidP="00334A03">
            <w:pPr>
              <w:pStyle w:val="Lijstalinea"/>
              <w:numPr>
                <w:ilvl w:val="0"/>
                <w:numId w:val="4"/>
              </w:numPr>
              <w:ind w:left="317"/>
            </w:pPr>
            <w:r>
              <w:t>Systeem beheer</w:t>
            </w:r>
          </w:p>
          <w:p w14:paraId="575546AF" w14:textId="77777777" w:rsidR="006C0C0A" w:rsidRDefault="006C0C0A" w:rsidP="00334A03">
            <w:pPr>
              <w:pStyle w:val="Lijstalinea"/>
              <w:numPr>
                <w:ilvl w:val="1"/>
                <w:numId w:val="4"/>
              </w:numPr>
              <w:ind w:left="600"/>
            </w:pPr>
            <w:r>
              <w:t>Hardware</w:t>
            </w:r>
          </w:p>
          <w:p w14:paraId="7D8583BC" w14:textId="77777777" w:rsidR="006C0C0A" w:rsidRDefault="006C0C0A" w:rsidP="00334A03">
            <w:pPr>
              <w:pStyle w:val="Lijstalinea"/>
              <w:numPr>
                <w:ilvl w:val="1"/>
                <w:numId w:val="4"/>
              </w:numPr>
              <w:spacing w:line="240" w:lineRule="auto"/>
              <w:ind w:left="600"/>
            </w:pPr>
            <w:r>
              <w:t>Software, o.a. toevoegen SFTP-accounts</w:t>
            </w:r>
          </w:p>
        </w:tc>
      </w:tr>
    </w:tbl>
    <w:p w14:paraId="6ECF3DC9" w14:textId="77777777" w:rsidR="006C0C0A" w:rsidRDefault="006C0C0A" w:rsidP="006C0C0A">
      <w:r>
        <w:t xml:space="preserve">De </w:t>
      </w:r>
      <w:r>
        <w:rPr>
          <w:b/>
        </w:rPr>
        <w:t>gebruiker</w:t>
      </w:r>
      <w:r>
        <w:t xml:space="preserve"> staat centraal in het DDSC. Door middel van een persoonlijke inlog kan de gebruiker het DDSC benaderen. Van de toegewezen sensoren kan de gebruiker de data in grafieken en kaarten bekijken. Voor het snel benaderen van de informatie kan de gebruiker favorieten instellen. De data uit de grafieken kan de gebruiker exporteren naar zijn eigen systeem om daar verdere analyses uit te voeren. Daarnaast kan de gebruiker natuurlijk zijn eigen accountdetails aanvullen en wijzigen.</w:t>
      </w:r>
    </w:p>
    <w:p w14:paraId="1F8228D4" w14:textId="77777777" w:rsidR="00F6194D" w:rsidRDefault="00F6194D" w:rsidP="006C0C0A"/>
    <w:p w14:paraId="5F651A91" w14:textId="77777777" w:rsidR="006C0C0A" w:rsidRDefault="006C0C0A" w:rsidP="006C0C0A">
      <w:r>
        <w:lastRenderedPageBreak/>
        <w:t xml:space="preserve">Een </w:t>
      </w:r>
      <w:r>
        <w:rPr>
          <w:b/>
        </w:rPr>
        <w:t>expert gebruiker</w:t>
      </w:r>
      <w:r>
        <w:t xml:space="preserve"> kan daarnaast annotaties toevoegen en data uploaden. Bovendien kan een expert gebruiker alarmen instellen, zodat voor geselecteerde sensoren bij het over- of onderschrijden van vooraf bepaalde grenzen het DDSC via e-mail een waarschuwing naar de expert gebruiker stuurt.</w:t>
      </w:r>
    </w:p>
    <w:p w14:paraId="44B90671" w14:textId="77777777" w:rsidR="006C0C0A" w:rsidRDefault="006C0C0A" w:rsidP="006C0C0A">
      <w:r>
        <w:t xml:space="preserve">De </w:t>
      </w:r>
      <w:r>
        <w:rPr>
          <w:b/>
        </w:rPr>
        <w:t>beheerder</w:t>
      </w:r>
      <w:r>
        <w:t xml:space="preserve"> is de feitelijke databeheerder</w:t>
      </w:r>
      <w:r w:rsidR="00321E22">
        <w:t xml:space="preserve"> van een waterschap</w:t>
      </w:r>
      <w:r>
        <w:t>. Hij kan sensoren (bronnen, locaties en tijdseries) toevoegen aan en verwijderen uit het DDSC.</w:t>
      </w:r>
    </w:p>
    <w:p w14:paraId="0938E7C2" w14:textId="77777777" w:rsidR="006C0C0A" w:rsidRDefault="006C0C0A" w:rsidP="006C0C0A">
      <w:r>
        <w:t xml:space="preserve">Het beheer van accounts (van gebruikers, expert gebruikers en beheerders) is voorbehouden aan de </w:t>
      </w:r>
      <w:r>
        <w:rPr>
          <w:b/>
        </w:rPr>
        <w:t>applicatie beheerder</w:t>
      </w:r>
      <w:r>
        <w:t xml:space="preserve">. Ook het beheer van toegangsrechten kan door de applicatie beheerder worden uitgevoerd. </w:t>
      </w:r>
      <w:r w:rsidR="00D0774B">
        <w:t xml:space="preserve">Hij kan daarnaast </w:t>
      </w:r>
      <w:r>
        <w:t>nieuwe kaartlagen aanmaken</w:t>
      </w:r>
      <w:r w:rsidR="00D0774B">
        <w:t xml:space="preserve"> en beheren</w:t>
      </w:r>
      <w:r>
        <w:t>.</w:t>
      </w:r>
    </w:p>
    <w:p w14:paraId="671FB49F" w14:textId="77777777" w:rsidR="006C0C0A" w:rsidRDefault="006C0C0A" w:rsidP="006C0C0A">
      <w:r>
        <w:t xml:space="preserve">Een bijzondere rol is weggelegd voor de </w:t>
      </w:r>
      <w:r>
        <w:rPr>
          <w:b/>
        </w:rPr>
        <w:t>data leverancier</w:t>
      </w:r>
      <w:r>
        <w:t xml:space="preserve"> en </w:t>
      </w:r>
      <w:r>
        <w:rPr>
          <w:b/>
        </w:rPr>
        <w:t>data afnemer</w:t>
      </w:r>
      <w:r>
        <w:t>. In beide gevallen gaat het om systemen. De data leverancier kan een sensor zijn of een netwerk van sensoren die via het internet haar data aan het DDSC aanbiedt. Ook de meetdatabases van andere partijen (zoals het landelijk meetnetwerk van Rijkswaterstaat) en voorspellende modellen kunnen data leverancier zijn. Een data</w:t>
      </w:r>
      <w:r w:rsidR="00526771">
        <w:t>-</w:t>
      </w:r>
      <w:r>
        <w:t>afnemer gebruikt de data van het DDSC voor verdere verwerking. Een voorbeeld is een Delft-FEWS instantie van een waterschap.</w:t>
      </w:r>
    </w:p>
    <w:p w14:paraId="46612BFA" w14:textId="77777777" w:rsidR="006C0C0A" w:rsidRDefault="006C0C0A" w:rsidP="006C0C0A">
      <w:pPr>
        <w:pStyle w:val="Kop3"/>
      </w:pPr>
      <w:bookmarkStart w:id="14" w:name="_Toc356484155"/>
      <w:r>
        <w:t>Doelgroep</w:t>
      </w:r>
      <w:bookmarkEnd w:id="14"/>
    </w:p>
    <w:p w14:paraId="18E0E519" w14:textId="77777777" w:rsidR="006C0C0A" w:rsidRPr="00FF44BC" w:rsidRDefault="006C0C0A" w:rsidP="006C0C0A">
      <w:r>
        <w:t xml:space="preserve">Voorliggende handleiding is de </w:t>
      </w:r>
      <w:r>
        <w:rPr>
          <w:b/>
        </w:rPr>
        <w:t>gebruikershandleiding</w:t>
      </w:r>
      <w:r>
        <w:t xml:space="preserve">. Deze handleiding is gericht op de </w:t>
      </w:r>
      <w:r>
        <w:rPr>
          <w:b/>
        </w:rPr>
        <w:t>gebruiker</w:t>
      </w:r>
      <w:r>
        <w:t xml:space="preserve"> en </w:t>
      </w:r>
      <w:r>
        <w:rPr>
          <w:b/>
        </w:rPr>
        <w:t>expert gebruiker</w:t>
      </w:r>
      <w:r>
        <w:t xml:space="preserve">. Voor de overige rollen wordt verwezen naar de documentatie zoals beschreven in </w:t>
      </w:r>
      <w:r w:rsidR="00406311">
        <w:fldChar w:fldCharType="begin"/>
      </w:r>
      <w:r>
        <w:instrText xml:space="preserve"> REF _Ref352682132 \h </w:instrText>
      </w:r>
      <w:r w:rsidR="00406311">
        <w:fldChar w:fldCharType="separate"/>
      </w:r>
      <w:r w:rsidR="006B3314" w:rsidRPr="00FF44BC">
        <w:t xml:space="preserve">Tabel </w:t>
      </w:r>
      <w:r w:rsidR="006B3314">
        <w:rPr>
          <w:noProof/>
        </w:rPr>
        <w:t>1</w:t>
      </w:r>
      <w:r w:rsidR="006B3314" w:rsidRPr="005D3ECA">
        <w:noBreakHyphen/>
      </w:r>
      <w:r w:rsidR="006B3314">
        <w:rPr>
          <w:noProof/>
        </w:rPr>
        <w:t>1</w:t>
      </w:r>
      <w:r w:rsidR="00406311">
        <w:fldChar w:fldCharType="end"/>
      </w:r>
      <w:r>
        <w:t>.</w:t>
      </w:r>
    </w:p>
    <w:bookmarkEnd w:id="2"/>
    <w:bookmarkEnd w:id="3"/>
    <w:bookmarkEnd w:id="4"/>
    <w:bookmarkEnd w:id="5"/>
    <w:bookmarkEnd w:id="6"/>
    <w:bookmarkEnd w:id="7"/>
    <w:bookmarkEnd w:id="8"/>
    <w:p w14:paraId="06C1AA4E" w14:textId="77777777" w:rsidR="008A1509" w:rsidRDefault="008A1509" w:rsidP="00323905"/>
    <w:p w14:paraId="4EAF2AFB" w14:textId="77777777" w:rsidR="00B90857" w:rsidRDefault="00B90857" w:rsidP="00323905"/>
    <w:p w14:paraId="3110C550" w14:textId="77777777" w:rsidR="00B90857" w:rsidRDefault="00B90857" w:rsidP="00B90857">
      <w:pPr>
        <w:pStyle w:val="Kop1"/>
      </w:pPr>
      <w:bookmarkStart w:id="15" w:name="_Toc356484156"/>
      <w:r>
        <w:lastRenderedPageBreak/>
        <w:t>Wat is het DDSC</w:t>
      </w:r>
      <w:bookmarkEnd w:id="15"/>
    </w:p>
    <w:p w14:paraId="6B6E57A4" w14:textId="77777777" w:rsidR="008B41D4" w:rsidRDefault="008B41D4" w:rsidP="008B41D4">
      <w:pPr>
        <w:pStyle w:val="Kop2"/>
      </w:pPr>
      <w:bookmarkStart w:id="16" w:name="_Toc356484157"/>
      <w:r>
        <w:t>Inleiding</w:t>
      </w:r>
      <w:bookmarkEnd w:id="16"/>
    </w:p>
    <w:p w14:paraId="032516A8" w14:textId="52EB1F9C" w:rsidR="008B41D4" w:rsidRDefault="008B41D4" w:rsidP="008B41D4">
      <w:r>
        <w:t xml:space="preserve">Bij het beheer en monitoren van waterkeringen wordt steeds meer gebruik gemaakt van innovatieve ICT-concepten. Sensoren worden in waterkeringen geplaatst om waterdrukken, temperatuursveranderingen en bewegingen te registreren, op basis van radarreflecties worden vanuit vliegtuigen en satellieten hoogtes en hoogteveranderingen gemeten, met infrarood camera’s worden veranderingen in waterstromen waargenomen, etcetera. </w:t>
      </w:r>
      <w:r w:rsidR="00526771">
        <w:t xml:space="preserve">Daarnaast </w:t>
      </w:r>
      <w:r>
        <w:t xml:space="preserve">worden geavanceerde modellen gebruikt om waterstanden nabij de keringen te voorspellen en kunnen waterstanden en sensordata worden gebruikt om direct de actuele sterkte van de dijk te bepalen. En natuurlijk legt de waterkeringbeheerder informatie over de minimale afmetingen van de dijk vast in </w:t>
      </w:r>
      <w:r w:rsidR="004011CA">
        <w:t xml:space="preserve">de </w:t>
      </w:r>
      <w:r>
        <w:t>legger en</w:t>
      </w:r>
      <w:r w:rsidR="004011CA">
        <w:t xml:space="preserve"> legt</w:t>
      </w:r>
      <w:r>
        <w:t xml:space="preserve"> informatie over de toetsing en vergunningen vast in het beheerregister. Al deze verschillende datastromen kunnen nu overzichtelijk worden samengebracht in één online systeem: het Dijk Data Service Centrum.</w:t>
      </w:r>
    </w:p>
    <w:p w14:paraId="40E2EA0C" w14:textId="77777777" w:rsidR="008B41D4" w:rsidRDefault="008B41D4" w:rsidP="008B41D4">
      <w:r>
        <w:t>In dit hoofdstuk worden de achtergrond en de opbouw van het systeem beschreven.</w:t>
      </w:r>
    </w:p>
    <w:p w14:paraId="5C399EFC" w14:textId="77777777" w:rsidR="008B41D4" w:rsidRDefault="008B41D4" w:rsidP="008B41D4">
      <w:pPr>
        <w:pStyle w:val="Kop2"/>
      </w:pPr>
      <w:bookmarkStart w:id="17" w:name="_Toc356484158"/>
      <w:r>
        <w:t>Achtergrond</w:t>
      </w:r>
      <w:bookmarkEnd w:id="17"/>
    </w:p>
    <w:p w14:paraId="2995051C" w14:textId="77777777" w:rsidR="008B41D4" w:rsidRDefault="00E66DE0" w:rsidP="008B41D4">
      <w:r>
        <w:t>Nederland heeft een eeuwenlange traditie in de strijd met het water. Vanuit hoogwatervluchtplaatsen is al in de middeleeuwen begonnen met het aanleggen van dijken. Als verbinding tussen de terpen en wierden, maar ook als bescherming tegen overstromingen door rivier- en zeewater. Lerend van overstromingen is de techniek van dijkenbouw steeds verder verfijnd tot de stevige waterkeringen die ons vandaag de dag beschermen tegen extreme omstandigheden. Toch hebben de hoge waterstanden op de rivieren in de jaren ’90 van de vorige eeuw en gebeurtenissen zoals in Wilnis, Stijn en Woltersum laten zien dat meer inzicht in waterkeringen nog steeds noodzakelijk is. Samen met kennisinstellingen, het bedrijfsleven en waterkeringbeheerders is de Stichting IJkdijk daarom een ontwikkelprogramma gestart gericht op de dijk van de toekomst.</w:t>
      </w:r>
    </w:p>
    <w:p w14:paraId="54F1DBA9" w14:textId="77777777" w:rsidR="00E66DE0" w:rsidRDefault="008D4B1F" w:rsidP="008B41D4">
      <w:r>
        <w:t>Het ontwikkelprogramma van de Stichting IJkdijk kent vier onderdelen.</w:t>
      </w:r>
    </w:p>
    <w:p w14:paraId="5D84D017" w14:textId="77777777" w:rsidR="008D4B1F" w:rsidRDefault="008D4B1F" w:rsidP="008D4B1F">
      <w:pPr>
        <w:pStyle w:val="NSCaption"/>
      </w:pPr>
      <w:r>
        <w:t>Validatietesten</w:t>
      </w:r>
    </w:p>
    <w:p w14:paraId="4B2FD932" w14:textId="77777777" w:rsidR="008D4B1F" w:rsidRDefault="008D4B1F" w:rsidP="008D4B1F">
      <w:r>
        <w:t>In een serie experimenten in de proeftuin van de Stichting IJkdijk (bij Booneschans) zijn dijken nagebouwd en gecontroleerd tot bezwijken gebracht. Doel van de experimenten was het vergroten van de kennis van de onderzochte faalmechanismen, maar ook de bruikbaarheid van sensoren in dijkbewaking. De inmiddels afgeronde experimenten hebben nuttige informatie opgeleverd die momenteel wordt verwerkt in de modellen waarmee de sterkte van dijken wordt beschreven.</w:t>
      </w:r>
    </w:p>
    <w:p w14:paraId="05AC4103" w14:textId="77777777" w:rsidR="008D4B1F" w:rsidRDefault="008D4B1F" w:rsidP="008D4B1F">
      <w:pPr>
        <w:pStyle w:val="NSCaption"/>
      </w:pPr>
      <w:r>
        <w:t>LiveDijken</w:t>
      </w:r>
    </w:p>
    <w:p w14:paraId="3C46CE81" w14:textId="77777777" w:rsidR="008D4B1F" w:rsidRDefault="008D4B1F" w:rsidP="008D4B1F">
      <w:r>
        <w:t xml:space="preserve">De volgende stap op weg naar de dijk van de toekomst is het inbouwen van sensoren in bestaande dijken. De eerste projecten zijn daarbij gericht op de praktische vragen rond de inbouw van sensoren: op welke wijze moeten sensoren in bestaande dijken worden aangebracht, welke organisatorische en juridische stappen moeten daarbij worden genomen en hoe functioneren de sensoren in de loop van meerdere jaren. </w:t>
      </w:r>
      <w:r w:rsidR="002C095F">
        <w:t xml:space="preserve">Tegelijk worden de sensoren ook gebruikt om kennis op te doen over de opbouw en werking van bestaande </w:t>
      </w:r>
      <w:r w:rsidR="002C095F">
        <w:lastRenderedPageBreak/>
        <w:t>waterkeringen. Inmiddels zijn op verschillende locaties in Nederland LiveDijken in werking, zoals LiveDijk Eemshaven, LiveDijk Utrecht en LiveDijk De Veenderij.</w:t>
      </w:r>
    </w:p>
    <w:p w14:paraId="036D1078" w14:textId="77777777" w:rsidR="002C095F" w:rsidRDefault="002C095F" w:rsidP="002C095F">
      <w:pPr>
        <w:pStyle w:val="NSCaption"/>
      </w:pPr>
      <w:r>
        <w:t>LiveDijk XL</w:t>
      </w:r>
    </w:p>
    <w:p w14:paraId="0A1D8AC3" w14:textId="77777777" w:rsidR="002C095F" w:rsidRDefault="002C095F" w:rsidP="002C095F">
      <w:r w:rsidRPr="002C095F">
        <w:t xml:space="preserve">Waar </w:t>
      </w:r>
      <w:r>
        <w:t>de eerder genoemde LiveDijken relatief kleinschalige experimenten zijn is de volgende stap in het ontwikkelprogramma een schaalsprong naar monitoring van volledige dijkvakken. Dijkvakken van meerdere kilometers lengte worden voor LiveDijk XL uitgerust met sensoren. Sensoren die als ‘early warning systeem’ de veiligheid van afgekeurde dijkvakken bewaken, extra informatie leveren voor het ontwerp van versterkingen en tijdens en na afloop van verbeterwerken de dijk kunnen monitoren. Waterschap Noorderzijlvest rust als eerste waterschap de dijk tussen Delfzijl en de Eemshaven en de dijk langs het Lauwersmeer uit als LiveDijk XL.</w:t>
      </w:r>
    </w:p>
    <w:p w14:paraId="2A61130A" w14:textId="77777777" w:rsidR="002C095F" w:rsidRDefault="002C095F" w:rsidP="002C095F">
      <w:pPr>
        <w:pStyle w:val="NSCaption"/>
      </w:pPr>
      <w:r>
        <w:t>DDSC</w:t>
      </w:r>
    </w:p>
    <w:p w14:paraId="692422F3" w14:textId="77777777" w:rsidR="00AB229D" w:rsidRDefault="00AB229D" w:rsidP="002C095F">
      <w:r>
        <w:t xml:space="preserve">Om alle informatie uit sensorensystemen en bestaande informatiestromen samen te brengen ontwikkelt de Stichting IJkdijk het Dijk Data Service Centrum. </w:t>
      </w:r>
      <w:r w:rsidR="005B57AE">
        <w:t>In het DDSC wordt data van de IJkdijk-experimenten, LiveDijken en LiveDijk XL samengebracht met bestaande informatie over de waterkering zodat de informatie op eenvoudige wijze beschikbaar komt voor de beheerder. Ook de koppeling van modellen en voorspellingen is mogelijk, zodat een actueel beeld van de sterkte van de dijken in het DDSC beschikbaar is, bijvoorbeeld voor crisisteams. Ook wordt het mogelijk om te leren van andere beheerders, doordat data van verschillende waterkeringen vergeleken kan worden.</w:t>
      </w:r>
    </w:p>
    <w:p w14:paraId="2A5DA696" w14:textId="77777777" w:rsidR="005B57AE" w:rsidRDefault="005B57AE" w:rsidP="005B57AE">
      <w:pPr>
        <w:pStyle w:val="Kop2"/>
      </w:pPr>
      <w:bookmarkStart w:id="18" w:name="_Toc356484159"/>
      <w:r>
        <w:t>Opbouw van het DDSC</w:t>
      </w:r>
      <w:bookmarkEnd w:id="18"/>
    </w:p>
    <w:p w14:paraId="65CC87F4" w14:textId="2B7A8435" w:rsidR="00334B90" w:rsidRPr="00334B90" w:rsidRDefault="00334B90" w:rsidP="00334B90">
      <w:r>
        <w:t xml:space="preserve">Het </w:t>
      </w:r>
      <w:r w:rsidR="004011CA">
        <w:t xml:space="preserve">DDSC </w:t>
      </w:r>
      <w:r>
        <w:t>is opgebouwd als een ‘cloud’ oplossing. Op een centraal geplaatste server wordt de data van de sensoren en andere informatiebronnen verzameld. De gebruiker kan via internet het DDSC benaderen en zo overal direct inzicht krijgen in de actuele toestand van de waterkering.</w:t>
      </w:r>
    </w:p>
    <w:p w14:paraId="72889612" w14:textId="77777777" w:rsidR="00335840" w:rsidRDefault="00334B90" w:rsidP="00335840">
      <w:pPr>
        <w:keepNext/>
      </w:pPr>
      <w:r>
        <w:rPr>
          <w:noProof/>
        </w:rPr>
        <w:drawing>
          <wp:inline distT="0" distB="0" distL="0" distR="0" wp14:anchorId="581AE1D6" wp14:editId="1A56A25D">
            <wp:extent cx="3600000" cy="25638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563839"/>
                    </a:xfrm>
                    <a:prstGeom prst="rect">
                      <a:avLst/>
                    </a:prstGeom>
                    <a:noFill/>
                  </pic:spPr>
                </pic:pic>
              </a:graphicData>
            </a:graphic>
          </wp:inline>
        </w:drawing>
      </w:r>
    </w:p>
    <w:p w14:paraId="7CF22918" w14:textId="77777777" w:rsidR="00B90857" w:rsidRDefault="00335840" w:rsidP="00335840">
      <w:pPr>
        <w:pStyle w:val="Bijschrift"/>
      </w:pPr>
      <w:r>
        <w:t xml:space="preserve">Figuur </w:t>
      </w:r>
      <w:fldSimple w:instr=" SEQ Figuur \* ARABIC ">
        <w:r w:rsidR="006B3314">
          <w:rPr>
            <w:noProof/>
          </w:rPr>
          <w:t>1</w:t>
        </w:r>
      </w:fldSimple>
      <w:r>
        <w:t xml:space="preserve"> DDSC als cloud oplossing</w:t>
      </w:r>
    </w:p>
    <w:p w14:paraId="711F87F5" w14:textId="77777777" w:rsidR="00335840" w:rsidRDefault="00335840" w:rsidP="00335840">
      <w:pPr>
        <w:pStyle w:val="Kop3"/>
      </w:pPr>
      <w:bookmarkStart w:id="19" w:name="_Toc356484160"/>
      <w:r>
        <w:t>Gebruiker</w:t>
      </w:r>
      <w:bookmarkEnd w:id="19"/>
    </w:p>
    <w:p w14:paraId="61AFC726" w14:textId="77777777" w:rsidR="00335840" w:rsidRDefault="00335840" w:rsidP="00335840">
      <w:r>
        <w:t>Gebruikers van het DDSC kunnen medewerkers van waterschappen en veiligheidsregio’s zijn, maar ook onderzoekers van bijvoorbeeld kennisinstituten. Er wordt onderscheid gemaakt tussen gewone gebruikers en expert gebruikers. Deze laatste mogen ook informatie toevoegen aan het DDSC.</w:t>
      </w:r>
    </w:p>
    <w:p w14:paraId="2F77F477" w14:textId="77777777" w:rsidR="00335840" w:rsidRDefault="00335840" w:rsidP="00335840">
      <w:r>
        <w:lastRenderedPageBreak/>
        <w:t>De gebruiker benadert het DDSC via een moderne webbrowser. Dat kan vanaf een pc, laptop of tablet, maar er is ook een versie van de interface geschikt voor een smartphone. De toegang tot de informatie is beschermd door middel van een login, zodat alleen geautoriseerde bezoekers de informatie in het DDSC kunnen inzien.</w:t>
      </w:r>
    </w:p>
    <w:p w14:paraId="27EA5625" w14:textId="77777777" w:rsidR="00335840" w:rsidRDefault="00335840" w:rsidP="00335840">
      <w:pPr>
        <w:pStyle w:val="Kop3"/>
      </w:pPr>
      <w:bookmarkStart w:id="20" w:name="_Toc356484161"/>
      <w:r>
        <w:t>Sensorsystemen</w:t>
      </w:r>
      <w:bookmarkEnd w:id="20"/>
    </w:p>
    <w:p w14:paraId="63F785E8" w14:textId="77777777" w:rsidR="00335840" w:rsidRDefault="00BB6B65" w:rsidP="00335840">
      <w:r>
        <w:t>Aanleiding voor de ontwikkeling van het DDSC zijn de sensoren die in dijken gebouwd kunnen worden. Afhankelijk van de meetfrequentie kunnen sensoren enkele malen per dag tot elke seconde een meetpunt genereren. Bij een grootschalige uitrol van sensoren in de ruim 17.000 km waterkering in Nederland betekent dat TerraBytes (1 TB = 1.000.000 MB!) aan data. Het DDSC is zo gebouwd dat al deze data snel en betrouwbaar kan worden opgeslagen, en eenvoudig door de gebruiker kan worden geraadpleegd.</w:t>
      </w:r>
    </w:p>
    <w:p w14:paraId="29D90587" w14:textId="77777777" w:rsidR="00BB6B65" w:rsidRPr="00BB6B65" w:rsidRDefault="00BB6B65" w:rsidP="00335840">
      <w:pPr>
        <w:rPr>
          <w:smallCaps/>
        </w:rPr>
      </w:pPr>
      <w:r>
        <w:t>Voor het aanleveren van data aan het DDSC kunnen sensoren op drie verschillende manieren worden aangesloten op het systeem: via een speciaal geschreven API, een socket aansluiting of via SFTP. De Technisch Beheerder van het systeem kan in overleg met de sensorleverancier nieuwe sensortypen op het systeem aansluiten.</w:t>
      </w:r>
    </w:p>
    <w:p w14:paraId="05B5C345" w14:textId="77777777" w:rsidR="00335840" w:rsidRDefault="00335840" w:rsidP="00335840">
      <w:pPr>
        <w:pStyle w:val="Kop3"/>
      </w:pPr>
      <w:bookmarkStart w:id="21" w:name="_Toc356484162"/>
      <w:r>
        <w:t>Data afnemers</w:t>
      </w:r>
      <w:bookmarkEnd w:id="21"/>
    </w:p>
    <w:p w14:paraId="2910DC86" w14:textId="079EF649" w:rsidR="00DF1FB8" w:rsidRPr="00335840" w:rsidRDefault="00D0774B" w:rsidP="00335840">
      <w:r>
        <w:t>De data in het DDSC kan op diverse manieren gebruikt worden door andere systemen. Te denken valt hierbij bijvoorbeeld aan modelsystemen, zoals F</w:t>
      </w:r>
      <w:r w:rsidR="004011CA">
        <w:t>EWS</w:t>
      </w:r>
      <w:r>
        <w:t>-DAM. Deze systemen halen voor hun berekening gegevens uit het DDSC en leveren de resultaten vervolgens weer terug.</w:t>
      </w:r>
    </w:p>
    <w:p w14:paraId="06E8CBD6" w14:textId="77777777" w:rsidR="00335840" w:rsidRDefault="00335840" w:rsidP="00335840">
      <w:pPr>
        <w:pStyle w:val="Kop3"/>
      </w:pPr>
      <w:bookmarkStart w:id="22" w:name="_Toc356484163"/>
      <w:r>
        <w:t>Data leveranciers</w:t>
      </w:r>
      <w:bookmarkEnd w:id="22"/>
    </w:p>
    <w:p w14:paraId="2BE08B56" w14:textId="77777777" w:rsidR="00DF1FB8" w:rsidRPr="00335840" w:rsidRDefault="00DF1FB8" w:rsidP="00335840">
      <w:r>
        <w:t xml:space="preserve">De toepassing van sensoren in waterkeringen is relatief nieuw, maar metingen van bijvoorbeeld waterstanden worden al langer uitgevoerd. Rijkswaterstaat beheert bijvoorbeeld een uitgebreid netwerk van onder meer </w:t>
      </w:r>
      <w:r w:rsidR="00526771">
        <w:t>waterstandmetingen</w:t>
      </w:r>
      <w:r>
        <w:t xml:space="preserve"> langs de kust en in de grote rivieren. Deze metingen worden opgeslagen in het Landelijk Meetnet Water. Ook verschillende waterschappen hebben hun eigen meetnet. Het DDSC kan geautomatiseerd deze meetdata inlezen. Ook resultaten van modellen (bijvoorbeeld voorspellingsmodellen of DAM) kunnen worden ingelezen in het DDSC.</w:t>
      </w:r>
    </w:p>
    <w:p w14:paraId="604E3DBA" w14:textId="77777777" w:rsidR="00335840" w:rsidRDefault="00335840" w:rsidP="00335840">
      <w:pPr>
        <w:pStyle w:val="Kop3"/>
      </w:pPr>
      <w:bookmarkStart w:id="23" w:name="_Toc356484164"/>
      <w:r>
        <w:t>Informatiebronnen</w:t>
      </w:r>
      <w:bookmarkEnd w:id="23"/>
    </w:p>
    <w:p w14:paraId="34A30075" w14:textId="77777777" w:rsidR="00335840" w:rsidRDefault="00DF1FB8" w:rsidP="00335840">
      <w:r>
        <w:t>De focus in het DDSC ligt voornamelijk op tijdseries van metingen. De informatie wordt echter aangevuld met kaartmateriaal waarmee een helder beeld wordt gegeven van de ligging van de waterkeringen. Ook kan de ondergrond van de waterkeringen in beeld worden gebracht.</w:t>
      </w:r>
    </w:p>
    <w:p w14:paraId="6C5553F4" w14:textId="77777777" w:rsidR="00DF1FB8" w:rsidRDefault="00DF1FB8" w:rsidP="00335840">
      <w:r>
        <w:t>Voor het maken van kaarten zijn koppelingen gelegd met verschillende online informatiebronnen:</w:t>
      </w:r>
    </w:p>
    <w:p w14:paraId="2082B479" w14:textId="77777777" w:rsidR="00DF1FB8" w:rsidRDefault="00DF1FB8" w:rsidP="00334A03">
      <w:pPr>
        <w:pStyle w:val="Lijstalinea"/>
        <w:numPr>
          <w:ilvl w:val="0"/>
          <w:numId w:val="8"/>
        </w:numPr>
        <w:spacing w:before="60"/>
        <w:ind w:left="425" w:hanging="425"/>
      </w:pPr>
      <w:r>
        <w:t xml:space="preserve">TNO Geologische Dienst Nederland (GDN) heeft een uitgebreide verzameling van ondergrondgegevens online gezet. </w:t>
      </w:r>
      <w:r w:rsidRPr="00DF1FB8">
        <w:t>Deze databank, bekend onder de naam DINO, is één centrale plek waar geowetenschappelijke gegevens over de diepe en ondiepe ondergrond van Nederland worden verzameld en beheerd. Het omvat boringen, grondwatergegevens, sonderingen, geo-elektrische metingen, resultaten van geologische, geochemische en geomechanische monsteranalyses, boorgatmetingen en seismische gegevens.</w:t>
      </w:r>
    </w:p>
    <w:p w14:paraId="5152511C" w14:textId="77777777" w:rsidR="004D7350" w:rsidRDefault="004D7350" w:rsidP="00334A03">
      <w:pPr>
        <w:pStyle w:val="Lijstalinea"/>
        <w:numPr>
          <w:ilvl w:val="0"/>
          <w:numId w:val="8"/>
        </w:numPr>
        <w:spacing w:before="60"/>
        <w:ind w:left="425" w:hanging="425"/>
      </w:pPr>
      <w:r>
        <w:t>Actueel Hoogtebestand Nederland (AHN): het AHN is het hoogtemodel van Nederland dat in opdracht van de waterschappen en Rijkswaterstaat is ingewonnen. Via een koppeling met het AHN kan een zeer nauwkeurig hoogtemodel in het DDSC worden getoond.</w:t>
      </w:r>
    </w:p>
    <w:p w14:paraId="5DFE8021" w14:textId="77777777" w:rsidR="004D7350" w:rsidRDefault="004D7350" w:rsidP="00334A03">
      <w:pPr>
        <w:pStyle w:val="Lijstalinea"/>
        <w:numPr>
          <w:ilvl w:val="0"/>
          <w:numId w:val="8"/>
        </w:numPr>
        <w:spacing w:before="60"/>
        <w:ind w:left="425" w:hanging="425"/>
      </w:pPr>
      <w:r>
        <w:lastRenderedPageBreak/>
        <w:t xml:space="preserve">De gezamenlijke waterschappen bieden via de </w:t>
      </w:r>
      <w:r w:rsidR="00D627CB">
        <w:t>g</w:t>
      </w:r>
      <w:r>
        <w:t>eovoorziening van Het Waterschapshuis een online koppeling met hun belangrijkste geo-informatie. Zo zijn de leggers van waterkeringen direct beschikbaar.</w:t>
      </w:r>
    </w:p>
    <w:p w14:paraId="07864D7B" w14:textId="77777777" w:rsidR="004D7350" w:rsidRDefault="004D7350" w:rsidP="004D7350">
      <w:pPr>
        <w:pStyle w:val="Kop2"/>
      </w:pPr>
      <w:bookmarkStart w:id="24" w:name="_Toc356484165"/>
      <w:r>
        <w:t>Overige functies</w:t>
      </w:r>
      <w:bookmarkEnd w:id="24"/>
    </w:p>
    <w:p w14:paraId="465712D8" w14:textId="77777777" w:rsidR="00CC48FD" w:rsidRDefault="00CC48FD" w:rsidP="00CC48FD">
      <w:pPr>
        <w:pStyle w:val="Kop3"/>
      </w:pPr>
      <w:bookmarkStart w:id="25" w:name="_Toc356484166"/>
      <w:r>
        <w:t>Alarmen</w:t>
      </w:r>
      <w:bookmarkEnd w:id="25"/>
    </w:p>
    <w:p w14:paraId="157AB3ED" w14:textId="243C105D" w:rsidR="004D7350" w:rsidRDefault="00CC48FD" w:rsidP="004D7350">
      <w:r>
        <w:t xml:space="preserve">Naast gebruik van de data door de gebruiker via de webinterface en door (reken)modellen kunnen op basis van de sensordata ook alarmen worden ingezet. Bij het over- of onderschrijden van vooraf ingestelde grenzen kan </w:t>
      </w:r>
      <w:r w:rsidR="00D0774B">
        <w:t xml:space="preserve">het DDSC automatisch via </w:t>
      </w:r>
      <w:r>
        <w:t>e-mail een alarm versturen naar gebruikers van het DDSC. Ook bij het langdurig ontbreken van meetdata of plotselinge grote schommelingen in de meetdata kan een alarmsignaal worden verzonden.</w:t>
      </w:r>
      <w:r w:rsidR="00B44ECE">
        <w:t xml:space="preserve"> Hoofdstuk </w:t>
      </w:r>
      <w:r w:rsidR="00F216CF">
        <w:fldChar w:fldCharType="begin"/>
      </w:r>
      <w:r w:rsidR="00F216CF">
        <w:instrText xml:space="preserve"> REF _Ref356219287 \r \h </w:instrText>
      </w:r>
      <w:r w:rsidR="00F216CF">
        <w:fldChar w:fldCharType="separate"/>
      </w:r>
      <w:r w:rsidR="006B3314">
        <w:t>7</w:t>
      </w:r>
      <w:r w:rsidR="00F216CF">
        <w:fldChar w:fldCharType="end"/>
      </w:r>
      <w:r w:rsidR="00B44ECE">
        <w:t xml:space="preserve"> geeft een nadere toelichting.</w:t>
      </w:r>
    </w:p>
    <w:p w14:paraId="1F553B34" w14:textId="77777777" w:rsidR="008875CF" w:rsidRDefault="00C9524F" w:rsidP="00CC48FD">
      <w:pPr>
        <w:pStyle w:val="Kop3"/>
      </w:pPr>
      <w:bookmarkStart w:id="26" w:name="_Toc356484167"/>
      <w:r>
        <w:t>Annotaties</w:t>
      </w:r>
      <w:bookmarkEnd w:id="26"/>
    </w:p>
    <w:p w14:paraId="23CD04E5" w14:textId="77777777" w:rsidR="008875CF" w:rsidRPr="00B90857" w:rsidRDefault="00B44ECE" w:rsidP="00B90857">
      <w:r>
        <w:t xml:space="preserve">Op kaarten en bij grafieken kunnen door de gebruiker annotaties worden geplaatst met een toelichting op metingen en gebeurtenissen, of bijvoorbeeld met een waarneming uit het veld. In hoofdstuk </w:t>
      </w:r>
      <w:r w:rsidR="00406311">
        <w:fldChar w:fldCharType="begin"/>
      </w:r>
      <w:r>
        <w:instrText xml:space="preserve"> REF _Ref353802145 \r \h </w:instrText>
      </w:r>
      <w:r w:rsidR="00406311">
        <w:fldChar w:fldCharType="separate"/>
      </w:r>
      <w:r w:rsidR="006B3314">
        <w:t>6</w:t>
      </w:r>
      <w:r w:rsidR="00406311">
        <w:fldChar w:fldCharType="end"/>
      </w:r>
      <w:r>
        <w:t xml:space="preserve"> staat een nadere beschrijving van annotaties.</w:t>
      </w:r>
    </w:p>
    <w:p w14:paraId="0B419837" w14:textId="77777777" w:rsidR="009D084A" w:rsidRPr="00ED54EA" w:rsidRDefault="00D3540D" w:rsidP="0061671E">
      <w:pPr>
        <w:pStyle w:val="Kop1"/>
      </w:pPr>
      <w:bookmarkStart w:id="27" w:name="_Toc356484168"/>
      <w:r>
        <w:lastRenderedPageBreak/>
        <w:t>Opstarten en inloggen</w:t>
      </w:r>
      <w:bookmarkEnd w:id="27"/>
    </w:p>
    <w:p w14:paraId="6E793358" w14:textId="24BA8E52" w:rsidR="00CC48FD" w:rsidRDefault="00CC48FD" w:rsidP="009F3F1F">
      <w:r>
        <w:t>Het DDSC is een cloud-oplossing, waarbij de gebruiker via een webbrowser de gegevens kan benaderen. Op het systeem van de gebruiker hoeven geen aanvullende programma’s geïnstalleerd te worden. In dit hoofdstuk worden de stappen beschreven waarmee de gebruiker toegang krijgt tot de informatie in het DDSC.</w:t>
      </w:r>
    </w:p>
    <w:p w14:paraId="3AB3AE1B" w14:textId="2F4C7F40" w:rsidR="00D0774B" w:rsidRDefault="00D0774B" w:rsidP="009F3F1F">
      <w:r>
        <w:t xml:space="preserve">Het DDSC </w:t>
      </w:r>
      <w:r w:rsidR="00F216CF">
        <w:t xml:space="preserve">is getest en </w:t>
      </w:r>
      <w:r>
        <w:t>werkt met de volgende webbrowsers:</w:t>
      </w:r>
    </w:p>
    <w:p w14:paraId="1A2B1475" w14:textId="56E189EC" w:rsidR="00D0774B" w:rsidRDefault="00D0774B" w:rsidP="00334A03">
      <w:pPr>
        <w:pStyle w:val="Lijstalinea"/>
        <w:numPr>
          <w:ilvl w:val="0"/>
          <w:numId w:val="7"/>
        </w:numPr>
        <w:spacing w:before="60"/>
        <w:ind w:left="357" w:hanging="357"/>
      </w:pPr>
      <w:r>
        <w:t xml:space="preserve">Internet </w:t>
      </w:r>
      <w:r w:rsidR="00526771">
        <w:t>Explorer</w:t>
      </w:r>
      <w:r w:rsidR="004011CA">
        <w:t xml:space="preserve"> 9.0 of hoger.</w:t>
      </w:r>
    </w:p>
    <w:p w14:paraId="01BC8D65" w14:textId="58A71A9C" w:rsidR="00D0774B" w:rsidRDefault="004011CA" w:rsidP="00334A03">
      <w:pPr>
        <w:pStyle w:val="Lijstalinea"/>
        <w:numPr>
          <w:ilvl w:val="0"/>
          <w:numId w:val="7"/>
        </w:numPr>
        <w:spacing w:before="60"/>
        <w:ind w:left="357" w:hanging="357"/>
      </w:pPr>
      <w:r>
        <w:t>Chrome.</w:t>
      </w:r>
    </w:p>
    <w:p w14:paraId="39891AB5" w14:textId="1DFA44DA" w:rsidR="00D0774B" w:rsidRDefault="004011CA" w:rsidP="00334A03">
      <w:pPr>
        <w:pStyle w:val="Lijstalinea"/>
        <w:numPr>
          <w:ilvl w:val="0"/>
          <w:numId w:val="7"/>
        </w:numPr>
        <w:spacing w:before="60"/>
        <w:ind w:left="357" w:hanging="357"/>
      </w:pPr>
      <w:r>
        <w:t>Fire Fox.</w:t>
      </w:r>
    </w:p>
    <w:p w14:paraId="5BD26261" w14:textId="77777777" w:rsidR="00E867C7" w:rsidRDefault="009C6CF5" w:rsidP="0061671E">
      <w:pPr>
        <w:pStyle w:val="Kop2"/>
      </w:pPr>
      <w:bookmarkStart w:id="28" w:name="_Toc356484169"/>
      <w:r>
        <w:t>Account aanvragen en</w:t>
      </w:r>
      <w:r w:rsidR="0076638A">
        <w:t xml:space="preserve"> registratie</w:t>
      </w:r>
      <w:bookmarkEnd w:id="28"/>
    </w:p>
    <w:p w14:paraId="3114FECD" w14:textId="77777777" w:rsidR="009C6CF5" w:rsidRDefault="00B9078D" w:rsidP="009C6CF5">
      <w:r>
        <w:t xml:space="preserve">Voordat een gebruiker de data van het DDSC kan inzien moet eerst een gebruikersaccount worden aangevraagd. Dit kan door een e-mail te sturen aan </w:t>
      </w:r>
      <w:hyperlink r:id="rId20" w:history="1">
        <w:r w:rsidRPr="004E66A1">
          <w:rPr>
            <w:rStyle w:val="Hyperlink"/>
          </w:rPr>
          <w:t>helpdesk@ddsc.nl</w:t>
        </w:r>
      </w:hyperlink>
      <w:r>
        <w:t xml:space="preserve">. In de e-mail dienen in ieder geval de naam van de aanvrager en zijn organisatie aangegeven te worden. </w:t>
      </w:r>
    </w:p>
    <w:p w14:paraId="0D7FD6F7" w14:textId="77777777" w:rsidR="00B9078D" w:rsidRDefault="00B9078D" w:rsidP="009C6CF5">
      <w:r>
        <w:t>De technisch beheerder van het DDSC maakt zo snel mogelijk (in de regel binnen 1 werkdag) het account aan voor de gebruiker. De gebruiker krijgt een bevestiging per e-mail</w:t>
      </w:r>
      <w:r w:rsidR="00705926">
        <w:t xml:space="preserve"> met een link om de aanmelding af te ronden. Door op deze link te klikken wordt het vervolg van de aanmeldprocedure opgestart.</w:t>
      </w:r>
    </w:p>
    <w:p w14:paraId="7C66890F" w14:textId="77777777" w:rsidR="00705926" w:rsidRDefault="00705926" w:rsidP="009C6CF5">
      <w:r>
        <w:rPr>
          <w:noProof/>
        </w:rPr>
        <w:drawing>
          <wp:inline distT="0" distB="0" distL="0" distR="0" wp14:anchorId="089F988A" wp14:editId="6DAB95EF">
            <wp:extent cx="3240000" cy="144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4724" t="8008" r="15549" b="36580"/>
                    <a:stretch/>
                  </pic:blipFill>
                  <pic:spPr bwMode="auto">
                    <a:xfrm>
                      <a:off x="0" y="0"/>
                      <a:ext cx="3240000" cy="1447200"/>
                    </a:xfrm>
                    <a:prstGeom prst="rect">
                      <a:avLst/>
                    </a:prstGeom>
                    <a:ln>
                      <a:noFill/>
                    </a:ln>
                    <a:extLst>
                      <a:ext uri="{53640926-AAD7-44D8-BBD7-CCE9431645EC}">
                        <a14:shadowObscured xmlns:a14="http://schemas.microsoft.com/office/drawing/2010/main"/>
                      </a:ext>
                    </a:extLst>
                  </pic:spPr>
                </pic:pic>
              </a:graphicData>
            </a:graphic>
          </wp:inline>
        </w:drawing>
      </w:r>
    </w:p>
    <w:p w14:paraId="04A501A9" w14:textId="265A2BC8" w:rsidR="00705926" w:rsidRDefault="00705926" w:rsidP="009C6CF5">
      <w:r>
        <w:t>Alleree</w:t>
      </w:r>
      <w:r w:rsidR="00D627CB">
        <w:t>r</w:t>
      </w:r>
      <w:r>
        <w:t xml:space="preserve">st moet de gebruiker een gebruikersnaam opgeven. De maximale lengte is </w:t>
      </w:r>
      <w:r w:rsidR="00B8674B">
        <w:t xml:space="preserve">30 </w:t>
      </w:r>
      <w:r>
        <w:t>tekens. Alle</w:t>
      </w:r>
      <w:r w:rsidR="00B8674B">
        <w:t xml:space="preserve">en letter en cijfers en de tekens @+-_ </w:t>
      </w:r>
      <w:r>
        <w:t>mogen in de gebruikersnaam gebruikt worden.</w:t>
      </w:r>
    </w:p>
    <w:p w14:paraId="493D5196" w14:textId="77777777" w:rsidR="006D2C18" w:rsidRDefault="00705926" w:rsidP="009C6CF5">
      <w:r>
        <w:t xml:space="preserve">Daarnaast moet een nieuw wachtwoord worden aangemaakt. Dit wachtwoord dient tenminste 8 tekens te bevatten, </w:t>
      </w:r>
      <w:r w:rsidR="006D2C18">
        <w:t>minimaal 1 letter en 1 cijfer of leesteken</w:t>
      </w:r>
      <w:r w:rsidR="00A37E35">
        <w:t>.</w:t>
      </w:r>
    </w:p>
    <w:p w14:paraId="506FD33D" w14:textId="77777777" w:rsidR="006D2C18" w:rsidRDefault="006D2C18" w:rsidP="009C6CF5">
      <w:r>
        <w:t>In het volgende scherm wordt de aanmelding afgerond door een aantal aanvullende velden in te vullen. Het e-mail adres is al ingevuld. Verder zijn de voornaam en achternaam van de gebruiker verplichte velden. De informatie wordt alleen binnen het DDSC gebruikt en niet beschikbaar gesteld aan andere (commerciële) organisaties.</w:t>
      </w:r>
    </w:p>
    <w:p w14:paraId="6D07ACA4" w14:textId="77777777" w:rsidR="00B44ECE" w:rsidRDefault="00B44ECE" w:rsidP="009C6CF5">
      <w:r>
        <w:t>De login van het DDSC maakt gebruik van de Open Water ID. Hiermee kunnen meerdere online systemen op het gebied van watermanagement worden benaderd. Mocht een gebruiker al een Open Water ID hebben (bijvoorbeeld voor gebruik van Lizard</w:t>
      </w:r>
      <w:r w:rsidR="00D627CB">
        <w:t>-</w:t>
      </w:r>
      <w:r>
        <w:t xml:space="preserve">Flooding), dan kan het gebruik van het DDSC daaraan toegevoegd worden. Door een e-mail te versturen aan </w:t>
      </w:r>
      <w:hyperlink r:id="rId22" w:history="1">
        <w:r w:rsidRPr="00D04ADA">
          <w:rPr>
            <w:rStyle w:val="Hyperlink"/>
          </w:rPr>
          <w:t>helpdesk@ddsc.nl</w:t>
        </w:r>
      </w:hyperlink>
      <w:r>
        <w:t xml:space="preserve"> wordt dit gerealiseerd.</w:t>
      </w:r>
    </w:p>
    <w:p w14:paraId="5A76F57B" w14:textId="77777777" w:rsidR="006D2C18" w:rsidRDefault="006D2C18" w:rsidP="009C6CF5">
      <w:r>
        <w:rPr>
          <w:noProof/>
        </w:rPr>
        <w:lastRenderedPageBreak/>
        <w:drawing>
          <wp:inline distT="0" distB="0" distL="0" distR="0" wp14:anchorId="6AA3EDAE" wp14:editId="2DE20FCB">
            <wp:extent cx="3562350" cy="303591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69" t="12770" r="24189" b="6061"/>
                    <a:stretch/>
                  </pic:blipFill>
                  <pic:spPr bwMode="auto">
                    <a:xfrm>
                      <a:off x="0" y="0"/>
                      <a:ext cx="3564000" cy="3037320"/>
                    </a:xfrm>
                    <a:prstGeom prst="rect">
                      <a:avLst/>
                    </a:prstGeom>
                    <a:ln>
                      <a:noFill/>
                    </a:ln>
                    <a:extLst>
                      <a:ext uri="{53640926-AAD7-44D8-BBD7-CCE9431645EC}">
                        <a14:shadowObscured xmlns:a14="http://schemas.microsoft.com/office/drawing/2010/main"/>
                      </a:ext>
                    </a:extLst>
                  </pic:spPr>
                </pic:pic>
              </a:graphicData>
            </a:graphic>
          </wp:inline>
        </w:drawing>
      </w:r>
    </w:p>
    <w:p w14:paraId="20B44AB9" w14:textId="77777777" w:rsidR="0076638A" w:rsidRPr="0076638A" w:rsidRDefault="00B9078D" w:rsidP="0076638A">
      <w:r>
        <w:t xml:space="preserve">Standaard wordt een gebruiker toegang gegeven tot de sensorsystemen van de eigen organisatie. Een uitbreiding naar systemen van andere organisaties moet per e-mail naar de helpdesk worden aangevraagd onder vermelding van de gebruikersnaam en zal worden afgestemd met de beheerder van deze organisatie. Ook voor het uitbreiden van het account naar </w:t>
      </w:r>
      <w:r>
        <w:rPr>
          <w:b/>
        </w:rPr>
        <w:t>expert gebruiker</w:t>
      </w:r>
      <w:r>
        <w:t xml:space="preserve"> moet een e-mail worden gestuurd naar de helpdesk. Een expert gebruiker heeft een aantal aanvullende rechten op het gebied van toevoegen van data, toevoegen van annotaties en instellen van alarmen.</w:t>
      </w:r>
    </w:p>
    <w:p w14:paraId="3FA36948" w14:textId="77777777" w:rsidR="009D084A" w:rsidRDefault="0076638A" w:rsidP="00B45DB3">
      <w:pPr>
        <w:pStyle w:val="Kop3"/>
      </w:pPr>
      <w:bookmarkStart w:id="29" w:name="_Toc356484170"/>
      <w:r>
        <w:t>Inloggen</w:t>
      </w:r>
      <w:bookmarkEnd w:id="29"/>
    </w:p>
    <w:p w14:paraId="7B0AD355" w14:textId="77777777" w:rsidR="00B9078D" w:rsidRDefault="002A737A" w:rsidP="00B9078D">
      <w:r>
        <w:t xml:space="preserve">Via de webbrowser surft de gebruiker naar de site van het DDSC: </w:t>
      </w:r>
      <w:hyperlink r:id="rId24" w:history="1">
        <w:r w:rsidRPr="004E66A1">
          <w:rPr>
            <w:rStyle w:val="Hyperlink"/>
          </w:rPr>
          <w:t>www.dijkdata.nl</w:t>
        </w:r>
      </w:hyperlink>
    </w:p>
    <w:p w14:paraId="695A5E76" w14:textId="663BAF0F" w:rsidR="002A737A" w:rsidRDefault="002A737A" w:rsidP="00B9078D">
      <w:r>
        <w:t xml:space="preserve">Na het laden van de webpagina verschijnt het </w:t>
      </w:r>
      <w:r w:rsidR="009C2AE6">
        <w:t>inlog</w:t>
      </w:r>
      <w:r>
        <w:t>scherm van het DDSC</w:t>
      </w:r>
      <w:r w:rsidR="00F216CF">
        <w:rPr>
          <w:rStyle w:val="Voetnootmarkering"/>
        </w:rPr>
        <w:footnoteReference w:id="1"/>
      </w:r>
      <w:r>
        <w:t>:</w:t>
      </w:r>
    </w:p>
    <w:p w14:paraId="4AE6B500" w14:textId="77777777" w:rsidR="002A737A" w:rsidRDefault="00B44ECE" w:rsidP="00B9078D">
      <w:r>
        <w:rPr>
          <w:noProof/>
        </w:rPr>
        <w:drawing>
          <wp:inline distT="0" distB="0" distL="0" distR="0" wp14:anchorId="5484A195" wp14:editId="7F37ABDD">
            <wp:extent cx="4659274" cy="2581275"/>
            <wp:effectExtent l="19050" t="0" r="797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63223" cy="2583463"/>
                    </a:xfrm>
                    <a:prstGeom prst="rect">
                      <a:avLst/>
                    </a:prstGeom>
                  </pic:spPr>
                </pic:pic>
              </a:graphicData>
            </a:graphic>
          </wp:inline>
        </w:drawing>
      </w:r>
    </w:p>
    <w:p w14:paraId="0FBA9C91" w14:textId="77777777" w:rsidR="00D627CB" w:rsidRDefault="009C2AE6" w:rsidP="00B9078D">
      <w:r>
        <w:lastRenderedPageBreak/>
        <w:t xml:space="preserve">In het inlogscherm vult de gebruiker zijn gebruikersnaam en wachtwoord in. Als er nog een sessie actief is komt de gebruiker automatisch in het startscherm terecht. </w:t>
      </w:r>
    </w:p>
    <w:p w14:paraId="051518CF" w14:textId="77777777" w:rsidR="009C2AE6" w:rsidRDefault="009C2AE6" w:rsidP="00B9078D">
      <w:r>
        <w:t>Ook kan zonder invullen van een gebruikersnaam worden doorgeklikt, alleen zijn dan slechts de openbare onderdelen</w:t>
      </w:r>
      <w:r>
        <w:rPr>
          <w:rStyle w:val="Voetnootmarkering"/>
        </w:rPr>
        <w:footnoteReference w:id="2"/>
      </w:r>
      <w:r>
        <w:t xml:space="preserve"> van het DDSC beschikbaar.</w:t>
      </w:r>
    </w:p>
    <w:p w14:paraId="15655E2C" w14:textId="77777777" w:rsidR="005C0D72" w:rsidRDefault="004F522D" w:rsidP="004F522D">
      <w:pPr>
        <w:pStyle w:val="Kop2"/>
      </w:pPr>
      <w:bookmarkStart w:id="30" w:name="_Toc356484171"/>
      <w:r>
        <w:t>Startscherm</w:t>
      </w:r>
      <w:bookmarkEnd w:id="30"/>
    </w:p>
    <w:p w14:paraId="6CDA6E76" w14:textId="77777777" w:rsidR="004F522D" w:rsidRDefault="004F522D" w:rsidP="004F522D">
      <w:r>
        <w:t>Nu de gebruiker is ingelogd wordt het startscherm getoond:</w:t>
      </w:r>
    </w:p>
    <w:p w14:paraId="12CC92B7" w14:textId="77777777" w:rsidR="004F522D" w:rsidRDefault="004F522D" w:rsidP="004F522D">
      <w:r>
        <w:rPr>
          <w:noProof/>
        </w:rPr>
        <w:drawing>
          <wp:inline distT="0" distB="0" distL="0" distR="0" wp14:anchorId="15C93C37" wp14:editId="6417D86E">
            <wp:extent cx="2973169" cy="23270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155" t="8009" r="16781"/>
                    <a:stretch/>
                  </pic:blipFill>
                  <pic:spPr bwMode="auto">
                    <a:xfrm>
                      <a:off x="0" y="0"/>
                      <a:ext cx="2972636" cy="2326649"/>
                    </a:xfrm>
                    <a:prstGeom prst="rect">
                      <a:avLst/>
                    </a:prstGeom>
                    <a:ln>
                      <a:noFill/>
                    </a:ln>
                    <a:extLst>
                      <a:ext uri="{53640926-AAD7-44D8-BBD7-CCE9431645EC}">
                        <a14:shadowObscured xmlns:a14="http://schemas.microsoft.com/office/drawing/2010/main"/>
                      </a:ext>
                    </a:extLst>
                  </pic:spPr>
                </pic:pic>
              </a:graphicData>
            </a:graphic>
          </wp:inline>
        </w:drawing>
      </w:r>
    </w:p>
    <w:p w14:paraId="4D25350C" w14:textId="77777777" w:rsidR="00F14A6E" w:rsidRPr="004F522D" w:rsidRDefault="00F14A6E" w:rsidP="00F14A6E">
      <w:pPr>
        <w:spacing w:before="0"/>
        <w:rPr>
          <w:noProof/>
        </w:rPr>
      </w:pPr>
    </w:p>
    <w:p w14:paraId="2770DA8A" w14:textId="77777777" w:rsidR="00C02E85" w:rsidRDefault="00624B8E" w:rsidP="00624B8E">
      <w:r>
        <w:t>Links</w:t>
      </w:r>
      <w:r w:rsidR="00D627CB">
        <w:t xml:space="preserve"> </w:t>
      </w:r>
      <w:r>
        <w:t>bovenin staan knoppen die leiden naar het kaartscherm (</w:t>
      </w:r>
      <w:r>
        <w:rPr>
          <w:noProof/>
        </w:rPr>
        <w:drawing>
          <wp:inline distT="0" distB="0" distL="0" distR="0" wp14:anchorId="01D6D49F" wp14:editId="29A79761">
            <wp:extent cx="208067" cy="930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a:ext>
                      </a:extLst>
                    </a:blip>
                    <a:srcRect l="1" t="1" r="53658" b="-1"/>
                    <a:stretch/>
                  </pic:blipFill>
                  <pic:spPr bwMode="auto">
                    <a:xfrm>
                      <a:off x="0" y="0"/>
                      <a:ext cx="208029" cy="93066"/>
                    </a:xfrm>
                    <a:prstGeom prst="rect">
                      <a:avLst/>
                    </a:prstGeom>
                    <a:ln>
                      <a:noFill/>
                    </a:ln>
                    <a:extLst>
                      <a:ext uri="{53640926-AAD7-44D8-BBD7-CCE9431645EC}">
                        <a14:shadowObscured xmlns:a14="http://schemas.microsoft.com/office/drawing/2010/main"/>
                      </a:ext>
                    </a:extLst>
                  </pic:spPr>
                </pic:pic>
              </a:graphicData>
            </a:graphic>
          </wp:inline>
        </w:drawing>
      </w:r>
      <w:r>
        <w:t>) en naar het grafiekscherm (</w:t>
      </w:r>
      <w:r>
        <w:rPr>
          <w:noProof/>
        </w:rPr>
        <w:drawing>
          <wp:inline distT="0" distB="0" distL="0" distR="0" wp14:anchorId="1D671FE3" wp14:editId="183F0210">
            <wp:extent cx="235444" cy="930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a:ext>
                      </a:extLst>
                    </a:blip>
                    <a:srcRect l="47561" t="1" b="-1"/>
                    <a:stretch/>
                  </pic:blipFill>
                  <pic:spPr bwMode="auto">
                    <a:xfrm>
                      <a:off x="0" y="0"/>
                      <a:ext cx="235402" cy="93066"/>
                    </a:xfrm>
                    <a:prstGeom prst="rect">
                      <a:avLst/>
                    </a:prstGeom>
                    <a:ln>
                      <a:noFill/>
                    </a:ln>
                    <a:extLst>
                      <a:ext uri="{53640926-AAD7-44D8-BBD7-CCE9431645EC}">
                        <a14:shadowObscured xmlns:a14="http://schemas.microsoft.com/office/drawing/2010/main"/>
                      </a:ext>
                    </a:extLst>
                  </pic:spPr>
                </pic:pic>
              </a:graphicData>
            </a:graphic>
          </wp:inline>
        </w:drawing>
      </w:r>
      <w:r>
        <w:t>). In de volgende hoofdstukken worden deze schermen nader toegelicht. De kaarten en grafieken zijn ook benaderbaar via het linker venster op de pagina.</w:t>
      </w:r>
    </w:p>
    <w:p w14:paraId="2F7C970E" w14:textId="77777777" w:rsidR="006771CA" w:rsidRDefault="006771CA" w:rsidP="00624B8E">
      <w:r>
        <w:t>Rechts</w:t>
      </w:r>
      <w:r w:rsidR="00D627CB">
        <w:t xml:space="preserve"> </w:t>
      </w:r>
      <w:r>
        <w:t>bovenin staat de naam van de gebruiker. Door hierop te klikken krijgt de gebruiker toegang tot een pagina waarin zijn gegevens kunnen worden beheerd en een pagina met een overzicht van de alarmen van de gebruiker. Ook kan via deze link de hulpfunctie van het DDSC worden aangeroepen. Tenslotte kan via deze link ook worden uitgelogd uit het DDSC.</w:t>
      </w:r>
    </w:p>
    <w:p w14:paraId="59BBD365" w14:textId="77777777" w:rsidR="00321E22" w:rsidRPr="006771CA" w:rsidRDefault="00321E22" w:rsidP="00321E22">
      <w:r>
        <w:t>De Live</w:t>
      </w:r>
      <w:r w:rsidR="00526771">
        <w:t>S</w:t>
      </w:r>
      <w:r>
        <w:t>tream, zoekbalk en indicaties van alarmen, storingen en metingen zijn momenteel nog dummy.</w:t>
      </w:r>
      <w:r w:rsidRPr="00321E22">
        <w:t xml:space="preserve"> </w:t>
      </w:r>
      <w:r>
        <w:t xml:space="preserve">In de </w:t>
      </w:r>
      <w:r w:rsidR="00526771">
        <w:t>L</w:t>
      </w:r>
      <w:r>
        <w:t>ive</w:t>
      </w:r>
      <w:r w:rsidR="00526771">
        <w:t>S</w:t>
      </w:r>
      <w:r>
        <w:t>tream wordt</w:t>
      </w:r>
      <w:r w:rsidRPr="006771CA">
        <w:t xml:space="preserve"> </w:t>
      </w:r>
      <w:r w:rsidRPr="006771CA">
        <w:rPr>
          <w:b/>
        </w:rPr>
        <w:t>in de toekomst</w:t>
      </w:r>
      <w:r w:rsidRPr="006771CA">
        <w:t xml:space="preserve"> van alle sensorsystemen die de gebruiker mag benaderen belangrijke meldingen getoond:</w:t>
      </w:r>
    </w:p>
    <w:p w14:paraId="15A9A555" w14:textId="25302CE6" w:rsidR="00321E22" w:rsidRPr="006771CA" w:rsidRDefault="00321E22" w:rsidP="004011CA">
      <w:pPr>
        <w:spacing w:before="0"/>
        <w:ind w:left="284" w:hanging="284"/>
      </w:pPr>
      <w:r w:rsidRPr="006771CA">
        <w:rPr>
          <w:noProof/>
        </w:rPr>
        <w:drawing>
          <wp:inline distT="0" distB="0" distL="0" distR="0" wp14:anchorId="443ED4F0" wp14:editId="397BCCB6">
            <wp:extent cx="111211" cy="123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a:ext>
                      </a:extLst>
                    </a:blip>
                    <a:srcRect l="1" r="-1" b="78022"/>
                    <a:stretch/>
                  </pic:blipFill>
                  <pic:spPr bwMode="auto">
                    <a:xfrm>
                      <a:off x="0" y="0"/>
                      <a:ext cx="111310" cy="123678"/>
                    </a:xfrm>
                    <a:prstGeom prst="rect">
                      <a:avLst/>
                    </a:prstGeom>
                    <a:ln>
                      <a:noFill/>
                    </a:ln>
                    <a:extLst>
                      <a:ext uri="{53640926-AAD7-44D8-BBD7-CCE9431645EC}">
                        <a14:shadowObscured xmlns:a14="http://schemas.microsoft.com/office/drawing/2010/main"/>
                      </a:ext>
                    </a:extLst>
                  </pic:spPr>
                </pic:pic>
              </a:graphicData>
            </a:graphic>
          </wp:inline>
        </w:drawing>
      </w:r>
      <w:r w:rsidRPr="006771CA">
        <w:t xml:space="preserve"> </w:t>
      </w:r>
      <w:r w:rsidRPr="006771CA">
        <w:tab/>
        <w:t>Alarmen: een beknopte beschrijving van het over- of onderschrijden van een vooraf vastgestelde sensorwaarde</w:t>
      </w:r>
      <w:r w:rsidR="004011CA">
        <w:t>.</w:t>
      </w:r>
    </w:p>
    <w:p w14:paraId="283866FA" w14:textId="44374065" w:rsidR="00321E22" w:rsidRPr="006771CA" w:rsidRDefault="00321E22" w:rsidP="004011CA">
      <w:pPr>
        <w:spacing w:before="0"/>
        <w:ind w:left="284" w:hanging="284"/>
        <w:rPr>
          <w:noProof/>
        </w:rPr>
      </w:pPr>
      <w:r w:rsidRPr="006771CA">
        <w:rPr>
          <w:noProof/>
        </w:rPr>
        <w:drawing>
          <wp:inline distT="0" distB="0" distL="0" distR="0" wp14:anchorId="5D692D92" wp14:editId="27061082">
            <wp:extent cx="113654" cy="1136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a:ext>
                      </a:extLst>
                    </a:blip>
                    <a:srcRect l="1" t="52294" r="-2040" b="27522"/>
                    <a:stretch/>
                  </pic:blipFill>
                  <pic:spPr bwMode="auto">
                    <a:xfrm>
                      <a:off x="0" y="0"/>
                      <a:ext cx="113579" cy="113579"/>
                    </a:xfrm>
                    <a:prstGeom prst="rect">
                      <a:avLst/>
                    </a:prstGeom>
                    <a:ln>
                      <a:noFill/>
                    </a:ln>
                    <a:extLst>
                      <a:ext uri="{53640926-AAD7-44D8-BBD7-CCE9431645EC}">
                        <a14:shadowObscured xmlns:a14="http://schemas.microsoft.com/office/drawing/2010/main"/>
                      </a:ext>
                    </a:extLst>
                  </pic:spPr>
                </pic:pic>
              </a:graphicData>
            </a:graphic>
          </wp:inline>
        </w:drawing>
      </w:r>
      <w:r w:rsidRPr="006771CA">
        <w:rPr>
          <w:noProof/>
        </w:rPr>
        <w:tab/>
        <w:t>Melding: informatie over storingen aan sensoren</w:t>
      </w:r>
      <w:r w:rsidR="004011CA">
        <w:rPr>
          <w:noProof/>
        </w:rPr>
        <w:t>.</w:t>
      </w:r>
    </w:p>
    <w:p w14:paraId="16D34809" w14:textId="77777777" w:rsidR="00321E22" w:rsidRPr="006771CA" w:rsidRDefault="00321E22" w:rsidP="004011CA">
      <w:pPr>
        <w:spacing w:before="0"/>
        <w:ind w:left="284" w:hanging="284"/>
        <w:rPr>
          <w:noProof/>
        </w:rPr>
      </w:pPr>
      <w:r>
        <w:rPr>
          <w:noProof/>
        </w:rPr>
        <w:drawing>
          <wp:inline distT="0" distB="0" distL="0" distR="0" wp14:anchorId="2EB4163B" wp14:editId="4DC5A874">
            <wp:extent cx="114300" cy="12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t="77982"/>
                    <a:stretch>
                      <a:fillRect/>
                    </a:stretch>
                  </pic:blipFill>
                  <pic:spPr bwMode="auto">
                    <a:xfrm>
                      <a:off x="0" y="0"/>
                      <a:ext cx="114300" cy="122555"/>
                    </a:xfrm>
                    <a:prstGeom prst="rect">
                      <a:avLst/>
                    </a:prstGeom>
                    <a:noFill/>
                    <a:ln>
                      <a:noFill/>
                    </a:ln>
                  </pic:spPr>
                </pic:pic>
              </a:graphicData>
            </a:graphic>
          </wp:inline>
        </w:drawing>
      </w:r>
      <w:r w:rsidRPr="006771CA">
        <w:rPr>
          <w:noProof/>
        </w:rPr>
        <w:tab/>
        <w:t>Annotatie: nieuw toegevoegde melding bij een specifieke locatie.</w:t>
      </w:r>
    </w:p>
    <w:p w14:paraId="427F321F" w14:textId="77777777" w:rsidR="00321E22" w:rsidRDefault="00321E22" w:rsidP="00624B8E">
      <w:r>
        <w:t xml:space="preserve"> </w:t>
      </w:r>
    </w:p>
    <w:p w14:paraId="24B2B996" w14:textId="77777777" w:rsidR="00321E22" w:rsidRDefault="00321E22" w:rsidP="00624B8E"/>
    <w:p w14:paraId="77867FAA" w14:textId="77777777" w:rsidR="00321E22" w:rsidRDefault="00321E22" w:rsidP="00624B8E"/>
    <w:p w14:paraId="7DDC843B" w14:textId="77777777" w:rsidR="009F3F1F" w:rsidRDefault="009F3F1F" w:rsidP="009F3F1F">
      <w:pPr>
        <w:keepNext/>
        <w:jc w:val="center"/>
      </w:pPr>
    </w:p>
    <w:p w14:paraId="0FC9C5CB" w14:textId="77777777" w:rsidR="00D3540D" w:rsidRDefault="00D3540D" w:rsidP="00D3540D">
      <w:pPr>
        <w:pStyle w:val="Kop1"/>
      </w:pPr>
      <w:bookmarkStart w:id="31" w:name="_Toc356484172"/>
      <w:r>
        <w:lastRenderedPageBreak/>
        <w:t>Kaart</w:t>
      </w:r>
      <w:r w:rsidR="00215B71">
        <w:t>en</w:t>
      </w:r>
      <w:bookmarkEnd w:id="31"/>
    </w:p>
    <w:p w14:paraId="4AB5C80C" w14:textId="77777777" w:rsidR="00B90857" w:rsidRDefault="00CF31DC" w:rsidP="00D3540D">
      <w:r>
        <w:t>Het kaartscherm biedt de geografische informatie in het DDSC. In dit hoofdstuk worden de verschillende functionaliteit</w:t>
      </w:r>
      <w:r w:rsidR="00215B71">
        <w:t>en</w:t>
      </w:r>
      <w:r>
        <w:t xml:space="preserve"> beschreven.</w:t>
      </w:r>
    </w:p>
    <w:p w14:paraId="49DC0DD5" w14:textId="03EED896" w:rsidR="00721DC7" w:rsidRDefault="00721DC7" w:rsidP="00D3540D">
      <w:r>
        <w:t>Bij het eerste gebruik van het kaartscherm wordt automatisch een rondleiding opgestart. Door op ‘Einde uitleg’ wordt de rondleiding afgesloten. Door op de gebruikersnaam (rechtsboven de kaart) te klikken kan de rondleiding opnieuw worden opgestart.</w:t>
      </w:r>
    </w:p>
    <w:p w14:paraId="47436D03" w14:textId="2DF07537" w:rsidR="00721DC7" w:rsidRDefault="00721DC7" w:rsidP="00D3540D">
      <w:r>
        <w:rPr>
          <w:noProof/>
        </w:rPr>
        <w:drawing>
          <wp:inline distT="0" distB="0" distL="0" distR="0" wp14:anchorId="7CCD949F" wp14:editId="5C7FFF28">
            <wp:extent cx="975011" cy="511791"/>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984" t="41596" r="71320" b="37036"/>
                    <a:stretch/>
                  </pic:blipFill>
                  <pic:spPr bwMode="auto">
                    <a:xfrm>
                      <a:off x="0" y="0"/>
                      <a:ext cx="976199" cy="512415"/>
                    </a:xfrm>
                    <a:prstGeom prst="rect">
                      <a:avLst/>
                    </a:prstGeom>
                    <a:ln>
                      <a:noFill/>
                    </a:ln>
                    <a:extLst>
                      <a:ext uri="{53640926-AAD7-44D8-BBD7-CCE9431645EC}">
                        <a14:shadowObscured xmlns:a14="http://schemas.microsoft.com/office/drawing/2010/main"/>
                      </a:ext>
                    </a:extLst>
                  </pic:spPr>
                </pic:pic>
              </a:graphicData>
            </a:graphic>
          </wp:inline>
        </w:drawing>
      </w:r>
    </w:p>
    <w:p w14:paraId="3AC86341" w14:textId="77777777" w:rsidR="00CF31DC" w:rsidRDefault="00CF31DC" w:rsidP="00B90857">
      <w:pPr>
        <w:pStyle w:val="Kop2"/>
      </w:pPr>
      <w:bookmarkStart w:id="32" w:name="_Toc356484173"/>
      <w:r>
        <w:t>Schermindeling</w:t>
      </w:r>
      <w:bookmarkEnd w:id="32"/>
    </w:p>
    <w:p w14:paraId="349487DC" w14:textId="77777777" w:rsidR="00CF31DC" w:rsidRDefault="00CF31DC" w:rsidP="00CF31DC">
      <w:r>
        <w:t>Door op de kaartknop op het beginscherm van het DDSC te klikken komt de basisweergave van het kaartscherm i</w:t>
      </w:r>
      <w:r w:rsidR="00D0774B">
        <w:t xml:space="preserve">n beeld. Onderstaande figuur toont het scherm met </w:t>
      </w:r>
      <w:r>
        <w:t>een overzicht.</w:t>
      </w:r>
    </w:p>
    <w:p w14:paraId="412CD532" w14:textId="7DE8F109" w:rsidR="00CF31DC" w:rsidRDefault="00721DC7" w:rsidP="00CF31DC">
      <w:r>
        <w:rPr>
          <w:noProof/>
        </w:rPr>
        <w:drawing>
          <wp:inline distT="0" distB="0" distL="0" distR="0" wp14:anchorId="63000630" wp14:editId="2876DFFB">
            <wp:extent cx="4499610" cy="239810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99610" cy="2398102"/>
                    </a:xfrm>
                    <a:prstGeom prst="rect">
                      <a:avLst/>
                    </a:prstGeom>
                  </pic:spPr>
                </pic:pic>
              </a:graphicData>
            </a:graphic>
          </wp:inline>
        </w:drawing>
      </w:r>
      <w:r w:rsidRPr="00721DC7">
        <w:rPr>
          <w:noProof/>
        </w:rPr>
        <w:t xml:space="preserve"> </w:t>
      </w:r>
    </w:p>
    <w:p w14:paraId="6FFBA392" w14:textId="77777777" w:rsidR="00FE313F" w:rsidRDefault="00FE313F" w:rsidP="00CF31DC">
      <w:r>
        <w:t>Aan de linkerkant van het scherm zijn de verschillende kaarten weergegeven. Standaard is de kaart ‘Landelijke Informatie’ beschikbaar en een set kaarten van het waterschap waarvan de gebruiker de informatie mag inzien. Voor het waterschap is een algemene kaart aangemaakt van het gehele beheergebied en een tweetal kaarten ingezoomd op het gebied waar sensoren in de waterkering zijn geplaatst.</w:t>
      </w:r>
    </w:p>
    <w:p w14:paraId="23BF1206" w14:textId="78D63787" w:rsidR="00FE313F" w:rsidRDefault="00FE313F" w:rsidP="00CF31DC">
      <w:r>
        <w:t xml:space="preserve">Verder zijn aan de linkerkant de kaartlagen op de kaart aangegeven. Per kaart is een set kaartlagen gekoppeld, waarvan een deel actief is. De gebruiker kan zelf andere kaartlagen activeren door deze aan te vinken. </w:t>
      </w:r>
      <w:r w:rsidR="00721DC7">
        <w:t>Via</w:t>
      </w:r>
      <w:r>
        <w:t xml:space="preserve"> de functie ‘Voeg Extra Kaartlaag toe’ kunnen kaartlagen worden toegevoegd die beschikbaar zijn binnen het DDSC.</w:t>
      </w:r>
    </w:p>
    <w:p w14:paraId="21DF5F95" w14:textId="77777777" w:rsidR="004011CA" w:rsidRDefault="004011CA">
      <w:pPr>
        <w:spacing w:before="0" w:line="240" w:lineRule="auto"/>
      </w:pPr>
      <w:r>
        <w:br w:type="page"/>
      </w:r>
    </w:p>
    <w:p w14:paraId="74233EED" w14:textId="69C0BB53" w:rsidR="00FE313F" w:rsidRDefault="00BF0942" w:rsidP="00CF31DC">
      <w:r>
        <w:lastRenderedPageBreak/>
        <w:t>Op de kaart zelf zijn een aantal knoppen geplaatst:</w:t>
      </w:r>
    </w:p>
    <w:p w14:paraId="073206A2" w14:textId="77777777" w:rsidR="00BF0942" w:rsidRPr="00BF0942" w:rsidRDefault="003F4040" w:rsidP="004011CA">
      <w:pPr>
        <w:tabs>
          <w:tab w:val="left" w:pos="993"/>
        </w:tabs>
        <w:spacing w:before="0"/>
        <w:ind w:left="284" w:hanging="284"/>
      </w:pPr>
      <w:r>
        <w:rPr>
          <w:noProof/>
        </w:rPr>
        <w:drawing>
          <wp:inline distT="0" distB="0" distL="0" distR="0" wp14:anchorId="5E89D584" wp14:editId="68D10244">
            <wp:extent cx="114300" cy="114300"/>
            <wp:effectExtent l="0" t="0" r="12700" b="1270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r="-439" b="81752"/>
                    <a:stretch>
                      <a:fillRect/>
                    </a:stretch>
                  </pic:blipFill>
                  <pic:spPr bwMode="auto">
                    <a:xfrm>
                      <a:off x="0" y="0"/>
                      <a:ext cx="114300" cy="114300"/>
                    </a:xfrm>
                    <a:prstGeom prst="rect">
                      <a:avLst/>
                    </a:prstGeom>
                    <a:noFill/>
                    <a:ln>
                      <a:noFill/>
                    </a:ln>
                  </pic:spPr>
                </pic:pic>
              </a:graphicData>
            </a:graphic>
          </wp:inline>
        </w:drawing>
      </w:r>
      <w:r w:rsidR="00BF0942">
        <w:tab/>
      </w:r>
      <w:r w:rsidR="00BF0942">
        <w:rPr>
          <w:i/>
        </w:rPr>
        <w:t>Annotatie plaatsen</w:t>
      </w:r>
      <w:r w:rsidR="00BF0942">
        <w:t xml:space="preserve">: de </w:t>
      </w:r>
      <w:r w:rsidR="00BF0942">
        <w:rPr>
          <w:b/>
        </w:rPr>
        <w:t>expert gebruiker</w:t>
      </w:r>
      <w:r w:rsidR="00BF0942">
        <w:t xml:space="preserve"> kan met deze knop een opmerking toevoegen op een specifieke plaats op de kaart. Zo kan bijvoorbeeld een verklaring worden toegevoegd van een storing of alarm, of kan een waarneming uit het veld worden toegevoegd.</w:t>
      </w:r>
      <w:r w:rsidR="001862F6">
        <w:t xml:space="preserve"> Aan de annotatie kan ook een </w:t>
      </w:r>
      <w:r w:rsidR="00D0774B">
        <w:t xml:space="preserve">link naar een </w:t>
      </w:r>
      <w:r w:rsidR="001862F6">
        <w:t>bestand worden toegevoegd, bijvoorbeeld een foto of een pdf.</w:t>
      </w:r>
    </w:p>
    <w:p w14:paraId="25352422" w14:textId="1C277764" w:rsidR="00BF0942" w:rsidRPr="001862F6" w:rsidRDefault="003F4040" w:rsidP="004011CA">
      <w:pPr>
        <w:tabs>
          <w:tab w:val="left" w:pos="993"/>
        </w:tabs>
        <w:spacing w:before="0"/>
        <w:ind w:left="284" w:hanging="284"/>
      </w:pPr>
      <w:r>
        <w:rPr>
          <w:noProof/>
        </w:rPr>
        <w:drawing>
          <wp:inline distT="0" distB="0" distL="0" distR="0" wp14:anchorId="3550D853" wp14:editId="7987B806">
            <wp:extent cx="114300" cy="97790"/>
            <wp:effectExtent l="0" t="0" r="12700" b="381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t="19708" r="-439" b="64233"/>
                    <a:stretch>
                      <a:fillRect/>
                    </a:stretch>
                  </pic:blipFill>
                  <pic:spPr bwMode="auto">
                    <a:xfrm>
                      <a:off x="0" y="0"/>
                      <a:ext cx="114300" cy="97790"/>
                    </a:xfrm>
                    <a:prstGeom prst="rect">
                      <a:avLst/>
                    </a:prstGeom>
                    <a:noFill/>
                    <a:ln>
                      <a:noFill/>
                    </a:ln>
                  </pic:spPr>
                </pic:pic>
              </a:graphicData>
            </a:graphic>
          </wp:inline>
        </w:drawing>
      </w:r>
      <w:r w:rsidR="00BF0942">
        <w:tab/>
      </w:r>
      <w:r w:rsidR="00321E22">
        <w:rPr>
          <w:i/>
        </w:rPr>
        <w:t>Zoom naar huidige locatie</w:t>
      </w:r>
      <w:r w:rsidR="001862F6">
        <w:rPr>
          <w:i/>
        </w:rPr>
        <w:t xml:space="preserve"> (</w:t>
      </w:r>
      <w:r w:rsidR="00321E22">
        <w:rPr>
          <w:i/>
        </w:rPr>
        <w:t>indien ondersteund door browser</w:t>
      </w:r>
      <w:r w:rsidR="00626859">
        <w:rPr>
          <w:i/>
        </w:rPr>
        <w:t xml:space="preserve"> – de gebruiker moet toestemming geven (via een pop-up) om de locatie te delen</w:t>
      </w:r>
      <w:r w:rsidR="001862F6">
        <w:rPr>
          <w:i/>
        </w:rPr>
        <w:t>)</w:t>
      </w:r>
      <w:r w:rsidR="00321E22">
        <w:t>.</w:t>
      </w:r>
    </w:p>
    <w:p w14:paraId="02B7F76F" w14:textId="77777777" w:rsidR="00BF0942" w:rsidRPr="001862F6" w:rsidRDefault="003F4040" w:rsidP="004011CA">
      <w:pPr>
        <w:tabs>
          <w:tab w:val="left" w:pos="993"/>
        </w:tabs>
        <w:spacing w:before="0"/>
        <w:ind w:left="284" w:hanging="284"/>
      </w:pPr>
      <w:r>
        <w:rPr>
          <w:noProof/>
        </w:rPr>
        <w:drawing>
          <wp:inline distT="0" distB="0" distL="0" distR="0" wp14:anchorId="66ABB025" wp14:editId="63915FEB">
            <wp:extent cx="114300" cy="89535"/>
            <wp:effectExtent l="0" t="0" r="12700" b="1206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t="53285" r="-439" b="32117"/>
                    <a:stretch>
                      <a:fillRect/>
                    </a:stretch>
                  </pic:blipFill>
                  <pic:spPr bwMode="auto">
                    <a:xfrm>
                      <a:off x="0" y="0"/>
                      <a:ext cx="114300" cy="89535"/>
                    </a:xfrm>
                    <a:prstGeom prst="rect">
                      <a:avLst/>
                    </a:prstGeom>
                    <a:noFill/>
                    <a:ln>
                      <a:noFill/>
                    </a:ln>
                  </pic:spPr>
                </pic:pic>
              </a:graphicData>
            </a:graphic>
          </wp:inline>
        </w:drawing>
      </w:r>
      <w:r w:rsidR="00BF0942">
        <w:tab/>
      </w:r>
      <w:r w:rsidR="001862F6">
        <w:rPr>
          <w:i/>
        </w:rPr>
        <w:t>Zoom in</w:t>
      </w:r>
      <w:r w:rsidR="001862F6">
        <w:t>: de schaal van de kaart vergroten (meer detail).</w:t>
      </w:r>
    </w:p>
    <w:p w14:paraId="669C10F3" w14:textId="77777777" w:rsidR="00BF0942" w:rsidRPr="001862F6" w:rsidRDefault="003F4040" w:rsidP="004011CA">
      <w:pPr>
        <w:tabs>
          <w:tab w:val="left" w:pos="993"/>
        </w:tabs>
        <w:spacing w:before="0"/>
        <w:ind w:left="284" w:hanging="284"/>
      </w:pPr>
      <w:r>
        <w:rPr>
          <w:noProof/>
        </w:rPr>
        <w:drawing>
          <wp:inline distT="0" distB="0" distL="0" distR="0" wp14:anchorId="5B19AA76" wp14:editId="02AD66E2">
            <wp:extent cx="114300" cy="89535"/>
            <wp:effectExtent l="0" t="0" r="12700" b="1206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t="68614" r="-439" b="16788"/>
                    <a:stretch>
                      <a:fillRect/>
                    </a:stretch>
                  </pic:blipFill>
                  <pic:spPr bwMode="auto">
                    <a:xfrm>
                      <a:off x="0" y="0"/>
                      <a:ext cx="114300" cy="89535"/>
                    </a:xfrm>
                    <a:prstGeom prst="rect">
                      <a:avLst/>
                    </a:prstGeom>
                    <a:noFill/>
                    <a:ln>
                      <a:noFill/>
                    </a:ln>
                  </pic:spPr>
                </pic:pic>
              </a:graphicData>
            </a:graphic>
          </wp:inline>
        </w:drawing>
      </w:r>
      <w:r w:rsidR="00BF0942">
        <w:tab/>
      </w:r>
      <w:r w:rsidR="001862F6">
        <w:rPr>
          <w:i/>
        </w:rPr>
        <w:t>Zoom out</w:t>
      </w:r>
      <w:r w:rsidR="001862F6">
        <w:t>: de schaal van de kaart verkleinen (minder detail).</w:t>
      </w:r>
    </w:p>
    <w:p w14:paraId="0C4319E4" w14:textId="77777777" w:rsidR="00BF0942" w:rsidRPr="001862F6" w:rsidRDefault="003F4040" w:rsidP="004011CA">
      <w:pPr>
        <w:tabs>
          <w:tab w:val="left" w:pos="993"/>
        </w:tabs>
        <w:spacing w:before="0"/>
        <w:ind w:left="284" w:hanging="284"/>
      </w:pPr>
      <w:r>
        <w:rPr>
          <w:noProof/>
        </w:rPr>
        <w:drawing>
          <wp:inline distT="0" distB="0" distL="0" distR="0" wp14:anchorId="5150A2CC" wp14:editId="1D825CE2">
            <wp:extent cx="114300" cy="106045"/>
            <wp:effectExtent l="0" t="0" r="1270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t="83212"/>
                    <a:stretch>
                      <a:fillRect/>
                    </a:stretch>
                  </pic:blipFill>
                  <pic:spPr bwMode="auto">
                    <a:xfrm>
                      <a:off x="0" y="0"/>
                      <a:ext cx="114300" cy="106045"/>
                    </a:xfrm>
                    <a:prstGeom prst="rect">
                      <a:avLst/>
                    </a:prstGeom>
                    <a:noFill/>
                    <a:ln>
                      <a:noFill/>
                    </a:ln>
                  </pic:spPr>
                </pic:pic>
              </a:graphicData>
            </a:graphic>
          </wp:inline>
        </w:drawing>
      </w:r>
      <w:r w:rsidR="00BF0942">
        <w:tab/>
      </w:r>
      <w:r w:rsidR="001862F6">
        <w:rPr>
          <w:i/>
        </w:rPr>
        <w:t>Full screen</w:t>
      </w:r>
      <w:r w:rsidR="001862F6">
        <w:t>: overschakelen naar een weergave op volledig scherm.</w:t>
      </w:r>
    </w:p>
    <w:p w14:paraId="0545019E" w14:textId="151FBB5B" w:rsidR="00CF31DC" w:rsidRDefault="003F4040" w:rsidP="004011CA">
      <w:pPr>
        <w:tabs>
          <w:tab w:val="left" w:pos="993"/>
        </w:tabs>
        <w:spacing w:before="0"/>
        <w:ind w:left="284" w:hanging="284"/>
      </w:pPr>
      <w:r>
        <w:rPr>
          <w:noProof/>
        </w:rPr>
        <w:drawing>
          <wp:inline distT="0" distB="0" distL="0" distR="0" wp14:anchorId="2D31FC61" wp14:editId="71ABEA81">
            <wp:extent cx="114300" cy="122555"/>
            <wp:effectExtent l="0" t="0" r="12700" b="444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300" cy="122555"/>
                    </a:xfrm>
                    <a:prstGeom prst="rect">
                      <a:avLst/>
                    </a:prstGeom>
                    <a:noFill/>
                    <a:ln>
                      <a:noFill/>
                    </a:ln>
                  </pic:spPr>
                </pic:pic>
              </a:graphicData>
            </a:graphic>
          </wp:inline>
        </w:drawing>
      </w:r>
      <w:r w:rsidR="00BF0942">
        <w:tab/>
      </w:r>
      <w:r w:rsidR="001862F6" w:rsidRPr="001862F6">
        <w:t>Basislaag</w:t>
      </w:r>
      <w:r w:rsidR="001862F6">
        <w:t xml:space="preserve">: </w:t>
      </w:r>
      <w:r w:rsidR="00CF31DC">
        <w:t xml:space="preserve">de gebruiker </w:t>
      </w:r>
      <w:r w:rsidR="001862F6">
        <w:t xml:space="preserve">kan </w:t>
      </w:r>
      <w:r w:rsidR="00CF31DC">
        <w:t>de achtergrond van de kaarten kiezen. Standaard word</w:t>
      </w:r>
      <w:r w:rsidR="00721DC7">
        <w:t xml:space="preserve">t de OpenStreetMap </w:t>
      </w:r>
      <w:r w:rsidR="00CF31DC">
        <w:t>getoond. Andere opties zijn een waterkaart</w:t>
      </w:r>
      <w:r w:rsidR="00721DC7">
        <w:t xml:space="preserve"> of </w:t>
      </w:r>
      <w:r w:rsidR="00CF31DC">
        <w:t>MapBox (een satellietfoto bron).</w:t>
      </w:r>
    </w:p>
    <w:p w14:paraId="435BD04F" w14:textId="77777777" w:rsidR="00D627CB" w:rsidRDefault="00D627CB" w:rsidP="001862F6">
      <w:pPr>
        <w:tabs>
          <w:tab w:val="left" w:pos="993"/>
        </w:tabs>
        <w:spacing w:before="0"/>
      </w:pPr>
    </w:p>
    <w:p w14:paraId="34532C3C" w14:textId="7313DF4D" w:rsidR="001862F6" w:rsidRPr="00CF31DC" w:rsidRDefault="00A80ADD" w:rsidP="001862F6">
      <w:pPr>
        <w:tabs>
          <w:tab w:val="left" w:pos="993"/>
        </w:tabs>
        <w:spacing w:before="0"/>
      </w:pPr>
      <w:r>
        <w:t>Door op de locaties van sensoren, annotaties en alarmen te klikken verschijnt een beknopte beschrijving. Vaak is het ook mogelijk om hiervandaan direct naar een grafiekweergave door te klikken. De indeling van het grafiekscherm wordt in het volgende hoofdstuk getoond.</w:t>
      </w:r>
      <w:r w:rsidR="00626859">
        <w:t xml:space="preserve"> Via de balk op de kaart kan op adres gezocht worden om direct naar een bepaalde locatie te gaan. Hierin kunnen adresgegevens worden ingevuld (bijvoorbeel Dam Amsterdam), maar ook de </w:t>
      </w:r>
      <w:r w:rsidR="001075D0">
        <w:t>coördinaten</w:t>
      </w:r>
      <w:r w:rsidR="00626859">
        <w:t xml:space="preserve"> (lat/lon) van een bepaalde locatie.</w:t>
      </w:r>
    </w:p>
    <w:p w14:paraId="75D4C2D9" w14:textId="77777777" w:rsidR="00B90857" w:rsidRDefault="00A80ADD" w:rsidP="00B90857">
      <w:pPr>
        <w:pStyle w:val="Kop2"/>
      </w:pPr>
      <w:bookmarkStart w:id="33" w:name="_Toc356484174"/>
      <w:r>
        <w:t>Kaarten en kaartlagen</w:t>
      </w:r>
      <w:bookmarkEnd w:id="33"/>
    </w:p>
    <w:p w14:paraId="7E4402DA" w14:textId="5C6A763F" w:rsidR="00C9524F" w:rsidRDefault="00A80ADD" w:rsidP="00A80ADD">
      <w:r>
        <w:t>Bij de start van het DDSC is al een grote selectie kaarten en kaartlagen beschikbaar.</w:t>
      </w:r>
      <w:r w:rsidR="00C9524F">
        <w:t xml:space="preserve"> Als bron worden webservices met geo</w:t>
      </w:r>
      <w:r w:rsidR="001075D0">
        <w:t>-</w:t>
      </w:r>
      <w:r w:rsidR="00C9524F">
        <w:t>informatie gebruikt. Onder meer de waterschapsdata in de geovoorziening van het waterschapshuis is zichtbaar in de kaarten.</w:t>
      </w:r>
    </w:p>
    <w:p w14:paraId="122E6780" w14:textId="77777777" w:rsidR="00A80ADD" w:rsidRDefault="00C9524F" w:rsidP="00A80ADD">
      <w:r>
        <w:t>In de toekomst kunnen aanvullende kaartlagen worden toegevoegd op verzoek van de gebruiker. Neem hiervoor contact op met</w:t>
      </w:r>
      <w:r w:rsidR="00A80ADD">
        <w:t xml:space="preserve"> de helpdesk van het DDSC.</w:t>
      </w:r>
    </w:p>
    <w:p w14:paraId="1945482F" w14:textId="77777777" w:rsidR="00687383" w:rsidRDefault="00C9524F" w:rsidP="00687383">
      <w:pPr>
        <w:pStyle w:val="Kop2"/>
      </w:pPr>
      <w:bookmarkStart w:id="34" w:name="_Toc356484175"/>
      <w:r>
        <w:t>Kaartsymbolen</w:t>
      </w:r>
      <w:bookmarkEnd w:id="34"/>
    </w:p>
    <w:p w14:paraId="11EEECC6" w14:textId="77777777" w:rsidR="00C9524F" w:rsidRDefault="00C9524F" w:rsidP="00C9524F">
      <w:r>
        <w:t>Naast de geografische informatie over de ligging van wateren en dijken, locaties van boringen en sensoren</w:t>
      </w:r>
      <w:r w:rsidR="00A969D6">
        <w:t xml:space="preserve"> en administratieve grenzen worden op de kaart een aantal specifieke DDSC items geplaatst.</w:t>
      </w:r>
    </w:p>
    <w:p w14:paraId="15FE162A" w14:textId="77777777" w:rsidR="00A969D6" w:rsidRDefault="00A969D6" w:rsidP="00A969D6">
      <w:pPr>
        <w:pStyle w:val="Kop3"/>
      </w:pPr>
      <w:bookmarkStart w:id="35" w:name="_Toc356484176"/>
      <w:r>
        <w:t>Alarmen</w:t>
      </w:r>
      <w:bookmarkEnd w:id="35"/>
    </w:p>
    <w:p w14:paraId="4FA4FF81" w14:textId="77777777" w:rsidR="002223B3" w:rsidRDefault="006771CA" w:rsidP="00A969D6">
      <w:r>
        <w:rPr>
          <w:noProof/>
        </w:rPr>
        <w:drawing>
          <wp:anchor distT="0" distB="0" distL="114300" distR="114300" simplePos="0" relativeHeight="251656704" behindDoc="0" locked="0" layoutInCell="1" allowOverlap="1" wp14:anchorId="6B504BD3" wp14:editId="0279CC53">
            <wp:simplePos x="0" y="0"/>
            <wp:positionH relativeFrom="column">
              <wp:posOffset>-3810</wp:posOffset>
            </wp:positionH>
            <wp:positionV relativeFrom="paragraph">
              <wp:posOffset>35560</wp:posOffset>
            </wp:positionV>
            <wp:extent cx="304800" cy="3524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caution.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anchor>
        </w:drawing>
      </w:r>
      <w:r w:rsidR="00A969D6">
        <w:t xml:space="preserve">Voor locaties waar een alarm is ingesteld verschijnt het alarm symbool indien de </w:t>
      </w:r>
      <w:commentRangeStart w:id="36"/>
      <w:r w:rsidR="00A969D6">
        <w:t>ingestelde</w:t>
      </w:r>
      <w:commentRangeEnd w:id="36"/>
      <w:r w:rsidR="00334A03">
        <w:rPr>
          <w:rStyle w:val="Verwijzingopmerking"/>
        </w:rPr>
        <w:commentReference w:id="36"/>
      </w:r>
      <w:r w:rsidR="00A969D6">
        <w:t xml:space="preserve"> waarden worden overschreden. Door op het symbool te klikken verschijnt een toelichting en kan worden doorgeklikt naar de bijbehorende grafiek.</w:t>
      </w:r>
    </w:p>
    <w:p w14:paraId="07EAE530" w14:textId="77777777" w:rsidR="00A969D6" w:rsidRDefault="00A969D6" w:rsidP="00A969D6">
      <w:pPr>
        <w:pStyle w:val="Kop3"/>
      </w:pPr>
      <w:bookmarkStart w:id="37" w:name="_Toc356484177"/>
      <w:r>
        <w:t>Annotaties</w:t>
      </w:r>
      <w:bookmarkEnd w:id="37"/>
    </w:p>
    <w:p w14:paraId="59671670" w14:textId="77777777" w:rsidR="00A969D6" w:rsidRPr="00A969D6" w:rsidRDefault="006771CA" w:rsidP="00A969D6">
      <w:r>
        <w:rPr>
          <w:noProof/>
        </w:rPr>
        <w:drawing>
          <wp:anchor distT="0" distB="0" distL="114300" distR="114300" simplePos="0" relativeHeight="251658752" behindDoc="0" locked="0" layoutInCell="1" allowOverlap="1" wp14:anchorId="15A04A92" wp14:editId="41598248">
            <wp:simplePos x="0" y="0"/>
            <wp:positionH relativeFrom="column">
              <wp:posOffset>-3810</wp:posOffset>
            </wp:positionH>
            <wp:positionV relativeFrom="paragraph">
              <wp:posOffset>36195</wp:posOffset>
            </wp:positionV>
            <wp:extent cx="238125" cy="3905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icon.png"/>
                    <pic:cNvPicPr/>
                  </pic:nvPicPr>
                  <pic:blipFill>
                    <a:blip r:embed="rId35">
                      <a:extLst>
                        <a:ext uri="{28A0092B-C50C-407E-A947-70E740481C1C}">
                          <a14:useLocalDpi xmlns:a14="http://schemas.microsoft.com/office/drawing/2010/main" val="0"/>
                        </a:ext>
                      </a:extLst>
                    </a:blip>
                    <a:stretch>
                      <a:fillRect/>
                    </a:stretch>
                  </pic:blipFill>
                  <pic:spPr>
                    <a:xfrm>
                      <a:off x="0" y="0"/>
                      <a:ext cx="238125" cy="390525"/>
                    </a:xfrm>
                    <a:prstGeom prst="rect">
                      <a:avLst/>
                    </a:prstGeom>
                  </pic:spPr>
                </pic:pic>
              </a:graphicData>
            </a:graphic>
          </wp:anchor>
        </w:drawing>
      </w:r>
      <w:r w:rsidR="002223B3">
        <w:t>Als toelichting kunnen door expert gebruikers annotaties worden toegevoegd aan de kaart. Zo kan bijvoorbeeld een melding worden toegevoegd om aan te geven dat er onderhoud is aan een sensor of dat er een inspectie is uitgevoerd. Door op het symbool te klikken verschijnt de melding in een pop</w:t>
      </w:r>
      <w:r w:rsidR="00D627CB">
        <w:t>-</w:t>
      </w:r>
      <w:r w:rsidR="002223B3">
        <w:t>up.</w:t>
      </w:r>
      <w:r w:rsidR="00D627CB">
        <w:t xml:space="preserve"> </w:t>
      </w:r>
      <w:r w:rsidR="002223B3">
        <w:t xml:space="preserve">In hoofdstuk </w:t>
      </w:r>
      <w:r w:rsidR="00406311">
        <w:fldChar w:fldCharType="begin"/>
      </w:r>
      <w:r w:rsidR="002223B3">
        <w:instrText xml:space="preserve"> REF _Ref353267861 \r \h </w:instrText>
      </w:r>
      <w:r w:rsidR="00406311">
        <w:fldChar w:fldCharType="separate"/>
      </w:r>
      <w:r w:rsidR="006B3314">
        <w:t>6</w:t>
      </w:r>
      <w:r w:rsidR="00406311">
        <w:fldChar w:fldCharType="end"/>
      </w:r>
      <w:r w:rsidR="002223B3">
        <w:t xml:space="preserve"> worden annotaties nader toegelicht.</w:t>
      </w:r>
    </w:p>
    <w:p w14:paraId="67EF20FC" w14:textId="77777777" w:rsidR="004011CA" w:rsidRDefault="004011CA">
      <w:pPr>
        <w:spacing w:before="0" w:line="240" w:lineRule="auto"/>
        <w:rPr>
          <w:b/>
          <w:color w:val="008986"/>
          <w:sz w:val="20"/>
          <w:szCs w:val="20"/>
        </w:rPr>
      </w:pPr>
      <w:r>
        <w:br w:type="page"/>
      </w:r>
    </w:p>
    <w:p w14:paraId="62D4A2C6" w14:textId="0E54D800" w:rsidR="00A969D6" w:rsidRPr="00A969D6" w:rsidRDefault="00A969D6" w:rsidP="00A969D6">
      <w:pPr>
        <w:pStyle w:val="Kop3"/>
      </w:pPr>
      <w:bookmarkStart w:id="38" w:name="_Toc356484178"/>
      <w:r>
        <w:lastRenderedPageBreak/>
        <w:t>Sensoren</w:t>
      </w:r>
      <w:bookmarkEnd w:id="38"/>
    </w:p>
    <w:p w14:paraId="127568D7" w14:textId="77777777" w:rsidR="00687383" w:rsidRDefault="006771CA" w:rsidP="00687383">
      <w:r>
        <w:rPr>
          <w:noProof/>
        </w:rPr>
        <w:drawing>
          <wp:anchor distT="0" distB="0" distL="114300" distR="114300" simplePos="0" relativeHeight="251660800" behindDoc="0" locked="0" layoutInCell="1" allowOverlap="1" wp14:anchorId="21E7DA53" wp14:editId="56AF77A5">
            <wp:simplePos x="0" y="0"/>
            <wp:positionH relativeFrom="column">
              <wp:posOffset>-3810</wp:posOffset>
            </wp:positionH>
            <wp:positionV relativeFrom="paragraph">
              <wp:posOffset>37465</wp:posOffset>
            </wp:positionV>
            <wp:extent cx="304800" cy="3524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am-3.png"/>
                    <pic:cNvPicPr/>
                  </pic:nvPicPr>
                  <pic:blipFill>
                    <a:blip r:embed="rId36">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anchor>
        </w:drawing>
      </w:r>
      <w:r w:rsidR="002223B3">
        <w:t>De kern van het DDSC zijn de sensoren. Door op het symbool te klikken verschijnt een korte beschrijving van de sensor. Daarnaast verschijnen de laatste meetwaarden en kan worden doorgeklikt naar een grafiek.</w:t>
      </w:r>
    </w:p>
    <w:p w14:paraId="3D43AA97" w14:textId="11629758" w:rsidR="00215B71" w:rsidRDefault="00215B71" w:rsidP="00687383">
      <w:r>
        <w:t xml:space="preserve">Grafieken worden verder beschreven in hoofdstuk </w:t>
      </w:r>
      <w:r w:rsidR="00406311">
        <w:fldChar w:fldCharType="begin"/>
      </w:r>
      <w:r>
        <w:instrText xml:space="preserve"> REF _Ref353269543 \r \h </w:instrText>
      </w:r>
      <w:r w:rsidR="00406311">
        <w:fldChar w:fldCharType="separate"/>
      </w:r>
      <w:r w:rsidR="006B3314">
        <w:t>5</w:t>
      </w:r>
      <w:r w:rsidR="00406311">
        <w:fldChar w:fldCharType="end"/>
      </w:r>
      <w:r w:rsidR="004011CA">
        <w:t>.</w:t>
      </w:r>
    </w:p>
    <w:p w14:paraId="67F43C51" w14:textId="77777777" w:rsidR="00334A03" w:rsidRDefault="00334A03" w:rsidP="00334A03">
      <w:pPr>
        <w:pStyle w:val="Kop3"/>
      </w:pPr>
      <w:bookmarkStart w:id="39" w:name="_Toc356484179"/>
      <w:commentRangeStart w:id="40"/>
      <w:r>
        <w:t>Status</w:t>
      </w:r>
      <w:commentRangeEnd w:id="40"/>
      <w:r>
        <w:rPr>
          <w:rStyle w:val="Verwijzingopmerking"/>
        </w:rPr>
        <w:commentReference w:id="40"/>
      </w:r>
      <w:bookmarkEnd w:id="39"/>
    </w:p>
    <w:p w14:paraId="1FBAEAFC" w14:textId="77777777" w:rsidR="00334A03" w:rsidRDefault="00334A03" w:rsidP="00687383"/>
    <w:p w14:paraId="60D58D2D" w14:textId="77777777" w:rsidR="00A37E35" w:rsidRDefault="00A37E35" w:rsidP="00A37E35">
      <w:pPr>
        <w:pStyle w:val="Kop2"/>
      </w:pPr>
      <w:bookmarkStart w:id="41" w:name="_Toc356484180"/>
      <w:r>
        <w:t>Gebruik</w:t>
      </w:r>
      <w:bookmarkEnd w:id="41"/>
    </w:p>
    <w:p w14:paraId="7B95EA0F" w14:textId="77777777" w:rsidR="00A37E35" w:rsidRDefault="006771CA" w:rsidP="00A37E35">
      <w:r>
        <w:t xml:space="preserve">De kaartlagen die worden getoond zijn niet alleen ter illustratie, maar kunnen ook gebruikt worden om extra informatie op te vragen. Door in de lijst met kaartlagen een laag te activeren komt deze informatie beschikbaar. De geactiveerde laag wordt in </w:t>
      </w:r>
      <w:r>
        <w:rPr>
          <w:b/>
        </w:rPr>
        <w:t>vette letters</w:t>
      </w:r>
      <w:r>
        <w:t xml:space="preserve"> weergegeven.</w:t>
      </w:r>
      <w:r w:rsidR="00EC26F2">
        <w:t xml:space="preserve"> Vervolgens verschijnt door een klik op de kaart de informatie die beschikbaar is.</w:t>
      </w:r>
    </w:p>
    <w:p w14:paraId="4141452C" w14:textId="77777777" w:rsidR="006771CA" w:rsidRDefault="006771CA" w:rsidP="00A37E35">
      <w:r>
        <w:t>In versie 1.0 van het DDSC zijn bijvoorbeeld profielen van de waterkeringen van HDSR besc</w:t>
      </w:r>
      <w:r w:rsidR="00D0774B">
        <w:t>hikbaar. Onderstaande figuur</w:t>
      </w:r>
      <w:r>
        <w:t xml:space="preserve"> geeft een voorbeeld van het profiel op een willekeurige locatie.</w:t>
      </w:r>
    </w:p>
    <w:p w14:paraId="00078F6A" w14:textId="77777777" w:rsidR="006771CA" w:rsidRDefault="006771CA" w:rsidP="00A37E35">
      <w:r>
        <w:rPr>
          <w:noProof/>
        </w:rPr>
        <w:drawing>
          <wp:inline distT="0" distB="0" distL="0" distR="0" wp14:anchorId="248DD873" wp14:editId="5B4BD1B8">
            <wp:extent cx="4076700" cy="225852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80155" cy="2260438"/>
                    </a:xfrm>
                    <a:prstGeom prst="rect">
                      <a:avLst/>
                    </a:prstGeom>
                  </pic:spPr>
                </pic:pic>
              </a:graphicData>
            </a:graphic>
          </wp:inline>
        </w:drawing>
      </w:r>
    </w:p>
    <w:p w14:paraId="3D159499" w14:textId="77777777" w:rsidR="006771CA" w:rsidRDefault="006771CA" w:rsidP="00A37E35">
      <w:r>
        <w:t>Een ander voorbeeld is de bodemkaart. Onderstaande screendump laat zien dat op de gekozen locatie de ondergrond uit lichte klei bestaat.</w:t>
      </w:r>
    </w:p>
    <w:p w14:paraId="7FF2892C" w14:textId="77777777" w:rsidR="006771CA" w:rsidRDefault="006771CA" w:rsidP="00A37E35">
      <w:r>
        <w:rPr>
          <w:noProof/>
        </w:rPr>
        <w:drawing>
          <wp:inline distT="0" distB="0" distL="0" distR="0" wp14:anchorId="7B88EBCC" wp14:editId="1216A4B4">
            <wp:extent cx="4133850" cy="22901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40616" cy="2293934"/>
                    </a:xfrm>
                    <a:prstGeom prst="rect">
                      <a:avLst/>
                    </a:prstGeom>
                  </pic:spPr>
                </pic:pic>
              </a:graphicData>
            </a:graphic>
          </wp:inline>
        </w:drawing>
      </w:r>
    </w:p>
    <w:p w14:paraId="13918091" w14:textId="77777777" w:rsidR="00D3540D" w:rsidRDefault="00D3540D" w:rsidP="00D3540D">
      <w:pPr>
        <w:pStyle w:val="Kop1"/>
      </w:pPr>
      <w:bookmarkStart w:id="42" w:name="_Ref353269543"/>
      <w:bookmarkStart w:id="43" w:name="_Ref353882030"/>
      <w:bookmarkStart w:id="44" w:name="_Toc356484181"/>
      <w:r>
        <w:lastRenderedPageBreak/>
        <w:t>Grafiek</w:t>
      </w:r>
      <w:bookmarkEnd w:id="42"/>
      <w:r w:rsidR="00215B71">
        <w:t>en</w:t>
      </w:r>
      <w:bookmarkEnd w:id="43"/>
      <w:bookmarkEnd w:id="44"/>
    </w:p>
    <w:p w14:paraId="4FFDF678" w14:textId="77777777" w:rsidR="00D3540D" w:rsidRDefault="00EC26F2" w:rsidP="00D3540D">
      <w:r>
        <w:t>In het grafiekscherm wordt de gemeten informatie van de sensoren gepresenteerd. In dit hoofdstuk worden de functionaliteiten van het grafiekscherm beschreven.</w:t>
      </w:r>
    </w:p>
    <w:p w14:paraId="372378ED" w14:textId="3262E0CC" w:rsidR="003F5AB1" w:rsidRDefault="003F5AB1" w:rsidP="003F5AB1">
      <w:r>
        <w:t>Bij het eerste gebruik van het grafiekscherm wordt automatisch een rondleiding opgestart. Door op ‘Einde uitleg’ wordt de rondleiding afgesloten. Door op de gebruikersnaam (rechtsboven de kaart) te klikken kan de rondleiding opnieuw worden opgestart.</w:t>
      </w:r>
    </w:p>
    <w:p w14:paraId="34763D89" w14:textId="64160B3E" w:rsidR="003F5AB1" w:rsidRDefault="003F5AB1" w:rsidP="00D3540D">
      <w:r>
        <w:rPr>
          <w:noProof/>
        </w:rPr>
        <w:drawing>
          <wp:inline distT="0" distB="0" distL="0" distR="0" wp14:anchorId="3CBA22EA" wp14:editId="6C449EE3">
            <wp:extent cx="1789531" cy="59464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108" t="21524" r="53065" b="53644"/>
                    <a:stretch/>
                  </pic:blipFill>
                  <pic:spPr bwMode="auto">
                    <a:xfrm>
                      <a:off x="0" y="0"/>
                      <a:ext cx="1792053" cy="595478"/>
                    </a:xfrm>
                    <a:prstGeom prst="rect">
                      <a:avLst/>
                    </a:prstGeom>
                    <a:ln>
                      <a:noFill/>
                    </a:ln>
                    <a:extLst>
                      <a:ext uri="{53640926-AAD7-44D8-BBD7-CCE9431645EC}">
                        <a14:shadowObscured xmlns:a14="http://schemas.microsoft.com/office/drawing/2010/main"/>
                      </a:ext>
                    </a:extLst>
                  </pic:spPr>
                </pic:pic>
              </a:graphicData>
            </a:graphic>
          </wp:inline>
        </w:drawing>
      </w:r>
    </w:p>
    <w:p w14:paraId="5CE5317C" w14:textId="77777777" w:rsidR="00EC26F2" w:rsidRDefault="00EC26F2" w:rsidP="00EC26F2">
      <w:pPr>
        <w:pStyle w:val="Kop2"/>
      </w:pPr>
      <w:bookmarkStart w:id="45" w:name="_Toc356484182"/>
      <w:r>
        <w:t>Schermindeling</w:t>
      </w:r>
      <w:bookmarkEnd w:id="45"/>
    </w:p>
    <w:p w14:paraId="5FA83E5B" w14:textId="77777777" w:rsidR="00EC26F2" w:rsidRDefault="00EC26F2" w:rsidP="00EC26F2">
      <w:r>
        <w:t>Door op de grafiekknop van het startscherm te kiezen komt de basisweergave van de grafieken i</w:t>
      </w:r>
      <w:r w:rsidR="00D0774B">
        <w:t>n beeld. Onderstaande figuur</w:t>
      </w:r>
      <w:r>
        <w:t xml:space="preserve"> geeft een indruk.</w:t>
      </w:r>
    </w:p>
    <w:p w14:paraId="546D20DE" w14:textId="77777777" w:rsidR="00EC26F2" w:rsidRDefault="00EC26F2" w:rsidP="00EC26F2">
      <w:r>
        <w:rPr>
          <w:noProof/>
        </w:rPr>
        <w:drawing>
          <wp:inline distT="0" distB="0" distL="0" distR="0" wp14:anchorId="5A5EDE65" wp14:editId="0486AEBF">
            <wp:extent cx="4499610" cy="23981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99610" cy="2398102"/>
                    </a:xfrm>
                    <a:prstGeom prst="rect">
                      <a:avLst/>
                    </a:prstGeom>
                  </pic:spPr>
                </pic:pic>
              </a:graphicData>
            </a:graphic>
          </wp:inline>
        </w:drawing>
      </w:r>
    </w:p>
    <w:p w14:paraId="7992CF7E" w14:textId="77777777" w:rsidR="00EC26F2" w:rsidRDefault="00EC26F2" w:rsidP="00EC26F2">
      <w:r>
        <w:t xml:space="preserve">Centraal in het scherm staan </w:t>
      </w:r>
      <w:r w:rsidR="00D0774B">
        <w:t>onder elkaar vier</w:t>
      </w:r>
      <w:r w:rsidR="00AB5952">
        <w:t xml:space="preserve"> vensters voor grafieken. Door de gebruiker is zelf aan te geven welke meetwaarden moeten worden getoond in de grafiek.</w:t>
      </w:r>
    </w:p>
    <w:p w14:paraId="102F15BA" w14:textId="77777777" w:rsidR="00AB5952" w:rsidRDefault="00AB5952" w:rsidP="00EC26F2">
      <w:r>
        <w:t>In het linkerdeel van het scherm staan bovenin onder ‘Grafieken’ een aantal voor</w:t>
      </w:r>
      <w:r w:rsidR="00233999">
        <w:t xml:space="preserve">af </w:t>
      </w:r>
      <w:r w:rsidR="00D0774B">
        <w:t>gedefinieerde grafiekschermen</w:t>
      </w:r>
      <w:r>
        <w:t>. Zo heeft de gebruiker snel toegang tot overzichtelijke verzamelingen van metingen.</w:t>
      </w:r>
    </w:p>
    <w:p w14:paraId="79614B45" w14:textId="77777777" w:rsidR="00AB5952" w:rsidRDefault="00AB5952" w:rsidP="00EC26F2">
      <w:r>
        <w:t>Daaronder staat een lijst met alle mogelijke meetwaarden. De gebruiker kan door deze lijst scrollen, maar kan ook zoeken door in het venster een (deel van de) naam van een meetwaarde in te vullen.</w:t>
      </w:r>
    </w:p>
    <w:p w14:paraId="09B944FE" w14:textId="77777777" w:rsidR="004011CA" w:rsidRDefault="00907F2D" w:rsidP="00AB5952">
      <w:r>
        <w:t xml:space="preserve">Door op een naam in de lijst met meetwaarden te klikken wordt deze automatisch toegevoegd aan de bovenste grafiek. </w:t>
      </w:r>
      <w:r w:rsidR="00AB5952">
        <w:t xml:space="preserve">De grafieken kunnen </w:t>
      </w:r>
      <w:r>
        <w:t xml:space="preserve">echter </w:t>
      </w:r>
      <w:r w:rsidR="00AB5952">
        <w:t xml:space="preserve">worden samengesteld door vanuit deze lijst de gewenste meetwaarde te slepen naar het grafiekvenster. Naar wens kan de gebruiker per venster een enkele meetwaarde tonen, maar ook meerdere meetwaarden tegelijk kunnen in het grafiekvenster tegelijk getoond worden. Hiermee is snel een vergelijking te maken van meetwaarden op een specifiek moment. Ook tussen de verschillende grafiekvensters kunnen metingen worden gesleept. </w:t>
      </w:r>
    </w:p>
    <w:p w14:paraId="249199F1" w14:textId="23986F36" w:rsidR="00EC26F2" w:rsidRDefault="00AB5952" w:rsidP="00AB5952">
      <w:r>
        <w:lastRenderedPageBreak/>
        <w:t>Door bijvoorbeeld een meetwaarde vanuit het eerste venster naar het tweede venster te slepen wordt ook in dit venster de grafiek getoond.</w:t>
      </w:r>
    </w:p>
    <w:p w14:paraId="00CB8068" w14:textId="42B1D768" w:rsidR="008D6309" w:rsidRDefault="008D6309" w:rsidP="00AB5952">
      <w:r>
        <w:t xml:space="preserve">Onderaan de verschillende grafieken staat een knop ‘Sla collage op’ waarmee de verzameling meetwaarden en grafiekvensters als favoriet kunnen worden opgeslagen. Daarmee </w:t>
      </w:r>
      <w:r w:rsidR="00A657BD">
        <w:t>creëert</w:t>
      </w:r>
      <w:r>
        <w:t xml:space="preserve"> de gebruiker een eigen standaard grafiekscherm voor een volgend gebruik. </w:t>
      </w:r>
      <w:r w:rsidR="00B8674B">
        <w:t>In het overzicht met grafieken (links) kan een aangemaakte collage weer worden verwijderd.</w:t>
      </w:r>
    </w:p>
    <w:p w14:paraId="1A09BEB2" w14:textId="77777777" w:rsidR="00EC26F2" w:rsidRDefault="00EC26F2" w:rsidP="00EC26F2">
      <w:pPr>
        <w:pStyle w:val="Kop2"/>
      </w:pPr>
      <w:bookmarkStart w:id="46" w:name="_Toc356484183"/>
      <w:r>
        <w:t>Grafieken</w:t>
      </w:r>
      <w:bookmarkEnd w:id="46"/>
    </w:p>
    <w:p w14:paraId="02E56CE3" w14:textId="77777777" w:rsidR="00AB5952" w:rsidRDefault="00AB5952" w:rsidP="00EC26F2">
      <w:r>
        <w:t xml:space="preserve">In de grafiek worden standaard de laatst gemeten waarden getoond. De periode waarover metingen worden getoond is in te stellen via het beheerscherm van de gebruiker (zie hoofdstuk </w:t>
      </w:r>
      <w:r w:rsidR="00406311">
        <w:fldChar w:fldCharType="begin"/>
      </w:r>
      <w:r>
        <w:instrText xml:space="preserve"> REF _Ref353804534 \r \h </w:instrText>
      </w:r>
      <w:r w:rsidR="00406311">
        <w:fldChar w:fldCharType="separate"/>
      </w:r>
      <w:r w:rsidR="006B3314">
        <w:t>9</w:t>
      </w:r>
      <w:r w:rsidR="00406311">
        <w:fldChar w:fldCharType="end"/>
      </w:r>
      <w:r>
        <w:t xml:space="preserve">). Door naar links of naar rechts te slepen worden respectievelijk oudere of nieuwere metingen getoond. Met de scrollfunctie van de muis kan de periode waarvoor metingen worden getoond worden vergroot en verkleind. </w:t>
      </w:r>
      <w:r w:rsidR="008D6309">
        <w:t>Dezelfde functionaliteiten worden ook geboden door de vijf knoppen aan de bovenzijde van het grafiekvenster.</w:t>
      </w:r>
    </w:p>
    <w:p w14:paraId="368F049D" w14:textId="77777777" w:rsidR="008D6309" w:rsidRDefault="008D6309" w:rsidP="00EC26F2">
      <w:r>
        <w:rPr>
          <w:noProof/>
        </w:rPr>
        <w:drawing>
          <wp:inline distT="0" distB="0" distL="0" distR="0" wp14:anchorId="3DEA9800" wp14:editId="6BD5FDD5">
            <wp:extent cx="922638" cy="1562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6520" t="17872" r="43590" b="79149"/>
                    <a:stretch/>
                  </pic:blipFill>
                  <pic:spPr bwMode="auto">
                    <a:xfrm>
                      <a:off x="0" y="0"/>
                      <a:ext cx="926716" cy="156903"/>
                    </a:xfrm>
                    <a:prstGeom prst="rect">
                      <a:avLst/>
                    </a:prstGeom>
                    <a:ln>
                      <a:noFill/>
                    </a:ln>
                    <a:extLst>
                      <a:ext uri="{53640926-AAD7-44D8-BBD7-CCE9431645EC}">
                        <a14:shadowObscured xmlns:a14="http://schemas.microsoft.com/office/drawing/2010/main"/>
                      </a:ext>
                    </a:extLst>
                  </pic:spPr>
                </pic:pic>
              </a:graphicData>
            </a:graphic>
          </wp:inline>
        </w:drawing>
      </w:r>
      <w:r>
        <w:t>De meest linkse knop in dit rijtje geeft een reset van de zoom naar de oorspronkelijke weergave (oftewel de laatste metingen over de ingestelde periode).</w:t>
      </w:r>
    </w:p>
    <w:p w14:paraId="27B0C974" w14:textId="77777777" w:rsidR="00EC26F2" w:rsidRDefault="00AB5952" w:rsidP="00EC26F2">
      <w:r>
        <w:t>Aan de rechterkant van het grafiekvenster wordt de legenda getoond. Door op een item te klikken worden extra opties zichtbaar:</w:t>
      </w:r>
    </w:p>
    <w:p w14:paraId="442D21BC" w14:textId="77777777" w:rsidR="00AB5952" w:rsidRDefault="00AB5952" w:rsidP="00EC26F2">
      <w:r>
        <w:rPr>
          <w:noProof/>
        </w:rPr>
        <w:drawing>
          <wp:inline distT="0" distB="0" distL="0" distR="0" wp14:anchorId="0B77B950" wp14:editId="0B0CD8F4">
            <wp:extent cx="1268627" cy="11285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9231" t="18555" r="2564" b="34365"/>
                    <a:stretch/>
                  </pic:blipFill>
                  <pic:spPr bwMode="auto">
                    <a:xfrm>
                      <a:off x="0" y="0"/>
                      <a:ext cx="1269120" cy="1129023"/>
                    </a:xfrm>
                    <a:prstGeom prst="rect">
                      <a:avLst/>
                    </a:prstGeom>
                    <a:ln>
                      <a:noFill/>
                    </a:ln>
                    <a:extLst>
                      <a:ext uri="{53640926-AAD7-44D8-BBD7-CCE9431645EC}">
                        <a14:shadowObscured xmlns:a14="http://schemas.microsoft.com/office/drawing/2010/main"/>
                      </a:ext>
                    </a:extLst>
                  </pic:spPr>
                </pic:pic>
              </a:graphicData>
            </a:graphic>
          </wp:inline>
        </w:drawing>
      </w:r>
    </w:p>
    <w:p w14:paraId="127404CA" w14:textId="77777777" w:rsidR="00AB5952" w:rsidRDefault="00AB5952" w:rsidP="00EC26F2">
      <w:r>
        <w:t>De reeks kan middels de rode knop uit de grafiek worden verwijderd. Daarnaast kunnen de meetwaarden worden geëxporteerd naar een CSV-bestand. Door op deze knop te klikken verschijnt een dialoogvenster om het bestand op te slaan of te openen:</w:t>
      </w:r>
    </w:p>
    <w:p w14:paraId="07E8648C" w14:textId="77777777" w:rsidR="00AB5952" w:rsidRDefault="00AB5952" w:rsidP="00EC26F2">
      <w:r>
        <w:rPr>
          <w:noProof/>
        </w:rPr>
        <w:drawing>
          <wp:inline distT="0" distB="0" distL="0" distR="0" wp14:anchorId="06EBC689" wp14:editId="1E2C2A99">
            <wp:extent cx="2854144" cy="21597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54144" cy="2159721"/>
                    </a:xfrm>
                    <a:prstGeom prst="rect">
                      <a:avLst/>
                    </a:prstGeom>
                  </pic:spPr>
                </pic:pic>
              </a:graphicData>
            </a:graphic>
          </wp:inline>
        </w:drawing>
      </w:r>
    </w:p>
    <w:p w14:paraId="7965F3F2" w14:textId="77777777" w:rsidR="00EC26F2" w:rsidRDefault="00876D2B" w:rsidP="00EC26F2">
      <w:r>
        <w:t>Het bestand (een komma-gescheiden tekstbestand) kan bijvoorbeeld in Excel worden ingelezen.</w:t>
      </w:r>
    </w:p>
    <w:p w14:paraId="419A4E2E" w14:textId="77777777" w:rsidR="009C4B0A" w:rsidRDefault="009C4B0A" w:rsidP="009C4B0A">
      <w:r>
        <w:t>Als in een grafiek twee meetwaarden worden getoond kan ook een scatterplot worden gemaakt. Met een scatterplot kan worden nagegaan of twee variabelen een sterke correlatie vertonen. Onderstaande figuur geeft een voorbeeld.</w:t>
      </w:r>
    </w:p>
    <w:p w14:paraId="57B61C44" w14:textId="77777777" w:rsidR="009C4B0A" w:rsidRDefault="009C4B0A" w:rsidP="009C4B0A">
      <w:r>
        <w:rPr>
          <w:noProof/>
        </w:rPr>
        <w:lastRenderedPageBreak/>
        <w:drawing>
          <wp:inline distT="0" distB="0" distL="0" distR="0" wp14:anchorId="00674994" wp14:editId="157E6352">
            <wp:extent cx="2894665" cy="1133112"/>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214" t="15909" r="7366" b="36776"/>
                    <a:stretch/>
                  </pic:blipFill>
                  <pic:spPr bwMode="auto">
                    <a:xfrm>
                      <a:off x="0" y="0"/>
                      <a:ext cx="2898677" cy="1134683"/>
                    </a:xfrm>
                    <a:prstGeom prst="rect">
                      <a:avLst/>
                    </a:prstGeom>
                    <a:ln>
                      <a:noFill/>
                    </a:ln>
                    <a:extLst>
                      <a:ext uri="{53640926-AAD7-44D8-BBD7-CCE9431645EC}">
                        <a14:shadowObscured xmlns:a14="http://schemas.microsoft.com/office/drawing/2010/main"/>
                      </a:ext>
                    </a:extLst>
                  </pic:spPr>
                </pic:pic>
              </a:graphicData>
            </a:graphic>
          </wp:inline>
        </w:drawing>
      </w:r>
    </w:p>
    <w:p w14:paraId="574C87BE" w14:textId="77777777" w:rsidR="00D3540D" w:rsidRPr="00D0774B" w:rsidRDefault="00233999" w:rsidP="00233999">
      <w:pPr>
        <w:pStyle w:val="Kop2"/>
      </w:pPr>
      <w:bookmarkStart w:id="47" w:name="_Toc356484184"/>
      <w:r w:rsidRPr="00D0774B">
        <w:t>Annotatie</w:t>
      </w:r>
      <w:bookmarkEnd w:id="47"/>
    </w:p>
    <w:p w14:paraId="2E00758B" w14:textId="16168356" w:rsidR="00D3540D" w:rsidRDefault="00D0774B">
      <w:r>
        <w:t>Al</w:t>
      </w:r>
      <w:r w:rsidR="009C4B0A">
        <w:t>s er op de tijdserie rechts naast</w:t>
      </w:r>
      <w:r>
        <w:t xml:space="preserve"> de grafiek wordt gedrukt, dan verschijnt er een tekst ballon. Door hierop te drukken worden de annotati</w:t>
      </w:r>
      <w:r w:rsidR="000C63F4">
        <w:t>es over de tijdserie getoond en kan er een extra annotatie worden toegevoegd.</w:t>
      </w:r>
    </w:p>
    <w:p w14:paraId="62AA1017" w14:textId="77777777" w:rsidR="00D3540D" w:rsidRDefault="00D3540D"/>
    <w:p w14:paraId="31381DD8" w14:textId="77777777" w:rsidR="00D3540D" w:rsidRDefault="0076638A" w:rsidP="00D3540D">
      <w:pPr>
        <w:pStyle w:val="Kop1"/>
      </w:pPr>
      <w:bookmarkStart w:id="48" w:name="_Ref353267861"/>
      <w:bookmarkStart w:id="49" w:name="_Ref353802145"/>
      <w:bookmarkStart w:id="50" w:name="_Toc356484185"/>
      <w:r>
        <w:lastRenderedPageBreak/>
        <w:t>Annotaties</w:t>
      </w:r>
      <w:bookmarkEnd w:id="48"/>
      <w:bookmarkEnd w:id="49"/>
      <w:bookmarkEnd w:id="50"/>
    </w:p>
    <w:p w14:paraId="50DDB8FD" w14:textId="77777777" w:rsidR="001B3208" w:rsidRDefault="001B3208">
      <w:r>
        <w:t xml:space="preserve">Binnen het DDSC is er een mogelijkheid om </w:t>
      </w:r>
      <w:r w:rsidR="00963369">
        <w:t xml:space="preserve">opmerkingen te plaatsen bij sensoren, grafieken en op kaart. Dit hoofdstuk beschrijft de wijze waarop annotaties kunnen worden toegevoegd. Alleen </w:t>
      </w:r>
      <w:r w:rsidR="00963369">
        <w:rPr>
          <w:b/>
        </w:rPr>
        <w:t>expert gebruikers</w:t>
      </w:r>
      <w:r w:rsidR="00963369">
        <w:t xml:space="preserve"> kunnen annotaties toevoegen.</w:t>
      </w:r>
    </w:p>
    <w:p w14:paraId="650EB3B9" w14:textId="77777777" w:rsidR="003824E8" w:rsidRDefault="003824E8" w:rsidP="003824E8">
      <w:pPr>
        <w:pStyle w:val="Kop2"/>
      </w:pPr>
      <w:bookmarkStart w:id="51" w:name="_Toc356484186"/>
      <w:r>
        <w:t>Algemeen</w:t>
      </w:r>
      <w:bookmarkEnd w:id="51"/>
    </w:p>
    <w:p w14:paraId="0011BD0B" w14:textId="77777777" w:rsidR="003824E8" w:rsidRDefault="00233999" w:rsidP="003824E8">
      <w:r>
        <w:t>Annotaties bieden binnen het DDSC de mogelijkheid om een toelichting toe te voegen aan kaarten of metingen. Bijvoorbeeld de waarneming van een schade aan de kering of juist een uitgevoerde reparatie, gepland onderhoud aan de dijk of aan sensoren of een verklaring van een bijzondere meting.</w:t>
      </w:r>
    </w:p>
    <w:p w14:paraId="438DF3A3" w14:textId="77777777" w:rsidR="00D74228" w:rsidRDefault="00D74228" w:rsidP="00D74228">
      <w:pPr>
        <w:pStyle w:val="Kop2"/>
      </w:pPr>
      <w:bookmarkStart w:id="52" w:name="_Ref353871634"/>
      <w:bookmarkStart w:id="53" w:name="_Toc356484187"/>
      <w:r>
        <w:t>Aanmaken annotatie</w:t>
      </w:r>
      <w:bookmarkEnd w:id="52"/>
      <w:bookmarkEnd w:id="53"/>
    </w:p>
    <w:p w14:paraId="37C8873D" w14:textId="77777777" w:rsidR="000C63F4" w:rsidRDefault="000C63F4" w:rsidP="00F3123B">
      <w:r>
        <w:t>Door een annotatie op de kaart te zetten of door een op de tekstballon bij tijdseries de drukken kan er een nieuw annotatie worden toegevoegd.</w:t>
      </w:r>
    </w:p>
    <w:p w14:paraId="22F8FA2A" w14:textId="77777777" w:rsidR="00233999" w:rsidRDefault="00233999" w:rsidP="003824E8">
      <w:r>
        <w:rPr>
          <w:noProof/>
        </w:rPr>
        <w:drawing>
          <wp:inline distT="0" distB="0" distL="0" distR="0" wp14:anchorId="1F6AE53C" wp14:editId="62E8E45E">
            <wp:extent cx="1825444" cy="2610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3516" t="17526" r="45604" b="26459"/>
                    <a:stretch/>
                  </pic:blipFill>
                  <pic:spPr bwMode="auto">
                    <a:xfrm>
                      <a:off x="0" y="0"/>
                      <a:ext cx="1826630" cy="2611759"/>
                    </a:xfrm>
                    <a:prstGeom prst="rect">
                      <a:avLst/>
                    </a:prstGeom>
                    <a:ln>
                      <a:noFill/>
                    </a:ln>
                    <a:extLst>
                      <a:ext uri="{53640926-AAD7-44D8-BBD7-CCE9431645EC}">
                        <a14:shadowObscured xmlns:a14="http://schemas.microsoft.com/office/drawing/2010/main"/>
                      </a:ext>
                    </a:extLst>
                  </pic:spPr>
                </pic:pic>
              </a:graphicData>
            </a:graphic>
          </wp:inline>
        </w:drawing>
      </w:r>
    </w:p>
    <w:p w14:paraId="44A1F047" w14:textId="77777777" w:rsidR="00F3123B" w:rsidRDefault="00F3123B" w:rsidP="003824E8">
      <w:r>
        <w:t>Het eerste veld is het belangrijkste veld. Hierin kan de gebruiker de opmerking toevoegen. De daarop volgende velden kunnen worden gebruikt om een zichtbaarheidsperiode aan te geven. Als bijvoorbeeld bekend is dat op 10 en 11 april bepaalde werkzaamheden worden uitgevoerd die verder geen consequenties hebben dan kan hier de tijdsperiode worden ingevuld. De annotatie is dan alleen zichtbaar op en tussen beide data.</w:t>
      </w:r>
    </w:p>
    <w:p w14:paraId="138BB787" w14:textId="77777777" w:rsidR="00F3123B" w:rsidRDefault="00F3123B" w:rsidP="003824E8">
      <w:r>
        <w:t>Annotaties kunnen zichtbaar zijn voor alle geregistreerde gebruikers of alleen de gebruiker die de annotatie heeft aangemaakt. Standaard staat de selectie op ‘Privé’.</w:t>
      </w:r>
    </w:p>
    <w:p w14:paraId="720C6073" w14:textId="28E16FF0" w:rsidR="00F3123B" w:rsidRDefault="00F3123B" w:rsidP="003824E8">
      <w:r>
        <w:t xml:space="preserve">Om een foto toe te voegen </w:t>
      </w:r>
      <w:r w:rsidR="009C4B0A">
        <w:t>kan gelinkt worden naar een foto op internet</w:t>
      </w:r>
      <w:r>
        <w:t xml:space="preserve">. </w:t>
      </w:r>
      <w:r w:rsidR="00D74228">
        <w:t>Door de url in te vullen wordt in de weergave van de annotatie de foto getoond.</w:t>
      </w:r>
      <w:r w:rsidR="009C4B0A">
        <w:t xml:space="preserve"> Ook kan een foto van het systeem van de gebruiker worden geupload.</w:t>
      </w:r>
    </w:p>
    <w:p w14:paraId="5FDD14A3" w14:textId="77777777" w:rsidR="00D74228" w:rsidRDefault="00D74228" w:rsidP="00D74228">
      <w:r>
        <w:t xml:space="preserve">In het laatste veld kunnen tags worden ingevuld. Net al bij twitter met hashtags is het mogelijk om annotaties te doorzoeken op deze tags. Bijvoorbeeld: als de annotatie een waarneming uit een inspectieronde betreft vult de gebruiker als tag ‘inspectie’ in. Door op </w:t>
      </w:r>
      <w:r>
        <w:lastRenderedPageBreak/>
        <w:t>inspectie te zoeken worden nu alle annotaties getoond die te maken hebben met inspecties.</w:t>
      </w:r>
    </w:p>
    <w:p w14:paraId="3F6D8A9B" w14:textId="77777777" w:rsidR="00B90857" w:rsidRDefault="00963369" w:rsidP="000C63F4">
      <w:pPr>
        <w:pStyle w:val="Kop2"/>
      </w:pPr>
      <w:bookmarkStart w:id="54" w:name="_Toc356484188"/>
      <w:r>
        <w:t>Annotaties op kaart</w:t>
      </w:r>
      <w:bookmarkEnd w:id="54"/>
    </w:p>
    <w:p w14:paraId="686B2A88" w14:textId="77777777" w:rsidR="00D74228" w:rsidRDefault="00D74228" w:rsidP="00D74228">
      <w:r>
        <w:t>Links</w:t>
      </w:r>
      <w:r w:rsidR="00D627CB">
        <w:t xml:space="preserve"> </w:t>
      </w:r>
      <w:r>
        <w:t xml:space="preserve">bovenin het kaartscherm is de knop voor annotaties opgenomen. Deze knop verwijst naar het dialoogvenster uit paragraaf </w:t>
      </w:r>
      <w:r w:rsidR="00406311">
        <w:fldChar w:fldCharType="begin"/>
      </w:r>
      <w:r>
        <w:instrText xml:space="preserve"> REF _Ref353871634 \r \h </w:instrText>
      </w:r>
      <w:r w:rsidR="00406311">
        <w:fldChar w:fldCharType="separate"/>
      </w:r>
      <w:r w:rsidR="006B3314">
        <w:t>6.2</w:t>
      </w:r>
      <w:r w:rsidR="00406311">
        <w:fldChar w:fldCharType="end"/>
      </w:r>
      <w:r>
        <w:t>.</w:t>
      </w:r>
    </w:p>
    <w:p w14:paraId="724B9585" w14:textId="77777777" w:rsidR="00D74228" w:rsidRPr="00D74228" w:rsidRDefault="00D74228" w:rsidP="00D74228">
      <w:r>
        <w:t xml:space="preserve">Op de kaart worden annotaties aangegeven met het symbool </w:t>
      </w:r>
      <w:r>
        <w:rPr>
          <w:noProof/>
        </w:rPr>
        <w:drawing>
          <wp:inline distT="0" distB="0" distL="0" distR="0" wp14:anchorId="1B8DE57C" wp14:editId="2DA978C6">
            <wp:extent cx="54878" cy="9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icon.png"/>
                    <pic:cNvPicPr/>
                  </pic:nvPicPr>
                  <pic:blipFill>
                    <a:blip r:embed="rId35">
                      <a:extLst>
                        <a:ext uri="{28A0092B-C50C-407E-A947-70E740481C1C}">
                          <a14:useLocalDpi xmlns:a14="http://schemas.microsoft.com/office/drawing/2010/main" val="0"/>
                        </a:ext>
                      </a:extLst>
                    </a:blip>
                    <a:stretch>
                      <a:fillRect/>
                    </a:stretch>
                  </pic:blipFill>
                  <pic:spPr>
                    <a:xfrm>
                      <a:off x="0" y="0"/>
                      <a:ext cx="54878" cy="90000"/>
                    </a:xfrm>
                    <a:prstGeom prst="rect">
                      <a:avLst/>
                    </a:prstGeom>
                  </pic:spPr>
                </pic:pic>
              </a:graphicData>
            </a:graphic>
          </wp:inline>
        </w:drawing>
      </w:r>
      <w:r>
        <w:t>. Als de kaartlaag met annotaties is aangevinkt (links van de kaart)</w:t>
      </w:r>
      <w:r w:rsidR="000C63F4">
        <w:t>, dan</w:t>
      </w:r>
      <w:r>
        <w:t xml:space="preserve"> worden alle annotaties binnen het zoombereik zichtbaar. Links van het kaartscherm wordt het aantal annotaties ook weergegeven. Door op het an</w:t>
      </w:r>
      <w:r w:rsidR="000C63F4">
        <w:t xml:space="preserve">notatiesymbool te klikken worden </w:t>
      </w:r>
      <w:r>
        <w:t xml:space="preserve">de </w:t>
      </w:r>
      <w:r w:rsidR="000C63F4">
        <w:t xml:space="preserve">details van de </w:t>
      </w:r>
      <w:r>
        <w:t>annotatie zichtbaar.</w:t>
      </w:r>
    </w:p>
    <w:p w14:paraId="58B401A8" w14:textId="77777777" w:rsidR="00963369" w:rsidRDefault="000C63F4" w:rsidP="00D74228">
      <w:pPr>
        <w:pStyle w:val="Kop2"/>
      </w:pPr>
      <w:bookmarkStart w:id="55" w:name="_Toc356484189"/>
      <w:r>
        <w:t>A</w:t>
      </w:r>
      <w:r w:rsidR="00D74228">
        <w:t>nnotaties</w:t>
      </w:r>
      <w:r>
        <w:t xml:space="preserve"> bij grafieken</w:t>
      </w:r>
      <w:bookmarkEnd w:id="55"/>
    </w:p>
    <w:p w14:paraId="0CB06B11" w14:textId="77777777" w:rsidR="000C63F4" w:rsidRDefault="000C63F4" w:rsidP="000C63F4">
      <w:r>
        <w:t>Bij tijdseries wordt de annotatie aangegeven als tekstballon, zie het volgende figuur. Door op de ballon te drukken kunnen annotaties bekeken worden en nieuw annotaties worden toegevoegd.</w:t>
      </w:r>
    </w:p>
    <w:p w14:paraId="67082744" w14:textId="77777777" w:rsidR="000C63F4" w:rsidRPr="000C63F4" w:rsidRDefault="000C63F4" w:rsidP="000C63F4"/>
    <w:p w14:paraId="3ED74F78" w14:textId="77777777" w:rsidR="00D74228" w:rsidRPr="00D74228" w:rsidRDefault="000C63F4" w:rsidP="00D74228">
      <w:r>
        <w:rPr>
          <w:noProof/>
        </w:rPr>
        <w:drawing>
          <wp:inline distT="0" distB="0" distL="0" distR="0" wp14:anchorId="598B1CA5" wp14:editId="48D6C22E">
            <wp:extent cx="3025594" cy="1424337"/>
            <wp:effectExtent l="0" t="0" r="0" b="0"/>
            <wp:docPr id="21" name="Picture 21" descr="Macintosh HD:Users:bastiaanroos:Desktop:Schermafbeelding 2013-04-17 om 02.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bastiaanroos:Desktop:Schermafbeelding 2013-04-17 om 02.27.4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5594" cy="1424337"/>
                    </a:xfrm>
                    <a:prstGeom prst="rect">
                      <a:avLst/>
                    </a:prstGeom>
                    <a:noFill/>
                    <a:ln>
                      <a:noFill/>
                    </a:ln>
                  </pic:spPr>
                </pic:pic>
              </a:graphicData>
            </a:graphic>
          </wp:inline>
        </w:drawing>
      </w:r>
    </w:p>
    <w:p w14:paraId="65107A6B" w14:textId="77777777" w:rsidR="00623F80" w:rsidRDefault="00623F80" w:rsidP="00623F80">
      <w:pPr>
        <w:pStyle w:val="Kop1"/>
      </w:pPr>
      <w:bookmarkStart w:id="56" w:name="_Toc226005880"/>
      <w:bookmarkStart w:id="57" w:name="_Ref356219287"/>
      <w:bookmarkStart w:id="58" w:name="_Toc356484190"/>
      <w:r>
        <w:lastRenderedPageBreak/>
        <w:t>Alarmen</w:t>
      </w:r>
      <w:bookmarkEnd w:id="56"/>
      <w:r w:rsidR="00334A03">
        <w:t>, status</w:t>
      </w:r>
      <w:r>
        <w:t xml:space="preserve"> en uploaden gegevens</w:t>
      </w:r>
      <w:bookmarkEnd w:id="57"/>
      <w:bookmarkEnd w:id="58"/>
    </w:p>
    <w:p w14:paraId="4435542E" w14:textId="77777777" w:rsidR="00623F80" w:rsidRDefault="00623F80" w:rsidP="00623F80">
      <w:r>
        <w:t>Gebruikers kunnen voor zichzelf alarmen definiëren. De alarmen worden getoond in tabellen en op de kaart. Ook kan er een bericht worden verstuurd via de e-mail. Het systeem heeft ook een upload</w:t>
      </w:r>
      <w:r w:rsidR="00D627CB">
        <w:t>-</w:t>
      </w:r>
      <w:r>
        <w:t xml:space="preserve">functionaliteit vanuit de </w:t>
      </w:r>
      <w:r w:rsidR="00D627CB">
        <w:t>webinterface</w:t>
      </w:r>
      <w:r>
        <w:t>, waarmee een CSV-bestand kan worden ge</w:t>
      </w:r>
      <w:r w:rsidR="00D627CB">
        <w:t>ü</w:t>
      </w:r>
      <w:r>
        <w:t xml:space="preserve">pload. </w:t>
      </w:r>
    </w:p>
    <w:p w14:paraId="4CEB4579" w14:textId="77777777" w:rsidR="00623F80" w:rsidRDefault="00623F80" w:rsidP="00623F80">
      <w:r>
        <w:t xml:space="preserve">Een link naar de schermen voor het alarmeren en het uploaden van gegevens is te vinden </w:t>
      </w:r>
      <w:r w:rsidR="00334A03">
        <w:t>via ‘beheerscherm</w:t>
      </w:r>
      <w:r>
        <w:t xml:space="preserve">’. </w:t>
      </w:r>
    </w:p>
    <w:p w14:paraId="78D507D9" w14:textId="77777777" w:rsidR="00334A03" w:rsidRDefault="00334A03" w:rsidP="00334A03">
      <w:r>
        <w:t>Gebruikers kunnen voor zichzelf alarmen definiëren. De alarmen worden getoond in tabellen en op de kaart. Ook kan er een bericht worden verstuurd via de e-mail. Alarmen kunnen worden ingesteld door expert gebruikers.</w:t>
      </w:r>
    </w:p>
    <w:p w14:paraId="199AE844" w14:textId="77777777" w:rsidR="00334A03" w:rsidRDefault="00334A03" w:rsidP="00334A03">
      <w:pPr>
        <w:pStyle w:val="Kop2"/>
      </w:pPr>
      <w:bookmarkStart w:id="59" w:name="_Toc353953522"/>
      <w:bookmarkStart w:id="60" w:name="_Toc356484191"/>
      <w:r>
        <w:t>Alarmen</w:t>
      </w:r>
      <w:bookmarkEnd w:id="59"/>
      <w:r>
        <w:t xml:space="preserve"> instellen (expert gebruiker)</w:t>
      </w:r>
      <w:bookmarkEnd w:id="60"/>
    </w:p>
    <w:p w14:paraId="66CD2E33" w14:textId="77777777" w:rsidR="00334A03" w:rsidRDefault="00334A03" w:rsidP="00334A03">
      <w:pPr>
        <w:pStyle w:val="Kop3"/>
      </w:pPr>
      <w:bookmarkStart w:id="61" w:name="_Toc356484192"/>
      <w:r>
        <w:t>Algemeen</w:t>
      </w:r>
      <w:bookmarkEnd w:id="61"/>
    </w:p>
    <w:p w14:paraId="68724EE4" w14:textId="77777777" w:rsidR="00334A03" w:rsidRDefault="00334A03" w:rsidP="00334A03">
      <w:r>
        <w:t>Het beheerscherm voor alarmen, het tabblad ‘alarmen beheer’ (zie onderstaande figuur) toont links een lijst met alarmen. Door op een bestaand alarm te klikken worden rechts de specificaties van het alarm getoond. Onderaan het rechter scherm zijn vijf knoppen weergegeven:</w:t>
      </w:r>
    </w:p>
    <w:p w14:paraId="04495E0B" w14:textId="60F9DB3C" w:rsidR="00334A03" w:rsidRDefault="00334A03" w:rsidP="00334A03">
      <w:pPr>
        <w:pStyle w:val="Lijstalinea"/>
        <w:numPr>
          <w:ilvl w:val="0"/>
          <w:numId w:val="10"/>
        </w:numPr>
      </w:pPr>
      <w:r>
        <w:t>Ann</w:t>
      </w:r>
      <w:r w:rsidR="004011CA">
        <w:t>uleren: annuleer de bewerkingen.</w:t>
      </w:r>
    </w:p>
    <w:p w14:paraId="0DA97DFA" w14:textId="6E852863" w:rsidR="00334A03" w:rsidRDefault="00334A03" w:rsidP="00334A03">
      <w:pPr>
        <w:pStyle w:val="Lijstalinea"/>
        <w:numPr>
          <w:ilvl w:val="0"/>
          <w:numId w:val="10"/>
        </w:numPr>
      </w:pPr>
      <w:r>
        <w:t xml:space="preserve">Nieuw: maak een nieuw alarm </w:t>
      </w:r>
      <w:r w:rsidR="004011CA">
        <w:t>aan (alle velden worden gewist).</w:t>
      </w:r>
    </w:p>
    <w:p w14:paraId="3A529937" w14:textId="5409BF3A" w:rsidR="00334A03" w:rsidRDefault="00334A03" w:rsidP="00334A03">
      <w:pPr>
        <w:pStyle w:val="Lijstalinea"/>
        <w:numPr>
          <w:ilvl w:val="0"/>
          <w:numId w:val="10"/>
        </w:numPr>
      </w:pPr>
      <w:r>
        <w:t>Opslaan: sla de bewerkingen (of het nieuwe alarm)</w:t>
      </w:r>
      <w:r w:rsidR="004011CA">
        <w:t xml:space="preserve"> op.</w:t>
      </w:r>
    </w:p>
    <w:p w14:paraId="0DCCB211" w14:textId="3890BAD4" w:rsidR="00334A03" w:rsidRDefault="00334A03" w:rsidP="00334A03">
      <w:pPr>
        <w:pStyle w:val="Lijstalinea"/>
        <w:numPr>
          <w:ilvl w:val="0"/>
          <w:numId w:val="10"/>
        </w:numPr>
      </w:pPr>
      <w:r>
        <w:t>Opslaan als nieuw: sla de (bewerkte) gegevens</w:t>
      </w:r>
      <w:r w:rsidR="004011CA">
        <w:t xml:space="preserve"> op als nieuw (duplicaat) alarm.</w:t>
      </w:r>
    </w:p>
    <w:p w14:paraId="00D7FCEA" w14:textId="77777777" w:rsidR="00334A03" w:rsidRDefault="00334A03" w:rsidP="00334A03">
      <w:pPr>
        <w:pStyle w:val="Lijstalinea"/>
        <w:numPr>
          <w:ilvl w:val="0"/>
          <w:numId w:val="10"/>
        </w:numPr>
      </w:pPr>
      <w:r>
        <w:t>Verwijderen: verwijder het alarm.</w:t>
      </w:r>
    </w:p>
    <w:p w14:paraId="790E3C1A" w14:textId="77777777" w:rsidR="00334A03" w:rsidRDefault="00334A03" w:rsidP="00334A03">
      <w:r>
        <w:rPr>
          <w:noProof/>
        </w:rPr>
        <w:drawing>
          <wp:inline distT="0" distB="0" distL="0" distR="0" wp14:anchorId="71E42930" wp14:editId="590D0568">
            <wp:extent cx="4499610" cy="23981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99610" cy="2398102"/>
                    </a:xfrm>
                    <a:prstGeom prst="rect">
                      <a:avLst/>
                    </a:prstGeom>
                  </pic:spPr>
                </pic:pic>
              </a:graphicData>
            </a:graphic>
          </wp:inline>
        </w:drawing>
      </w:r>
    </w:p>
    <w:p w14:paraId="322499E6" w14:textId="6985C56C" w:rsidR="00334A03" w:rsidRDefault="00334A03" w:rsidP="00334A03">
      <w:pPr>
        <w:pStyle w:val="Bijschrift"/>
      </w:pPr>
      <w:r>
        <w:t xml:space="preserve">Figuur </w:t>
      </w:r>
      <w:fldSimple w:instr=" STYLEREF 1 \s ">
        <w:r w:rsidR="006B3314">
          <w:rPr>
            <w:noProof/>
          </w:rPr>
          <w:t>7</w:t>
        </w:r>
      </w:fldSimple>
      <w:r>
        <w:noBreakHyphen/>
      </w:r>
      <w:fldSimple w:instr=" SEQ Figure \* ARABIC \s 1 ">
        <w:r w:rsidR="006B3314">
          <w:rPr>
            <w:noProof/>
          </w:rPr>
          <w:t>1</w:t>
        </w:r>
      </w:fldSimple>
      <w:r w:rsidR="004011CA">
        <w:t xml:space="preserve"> </w:t>
      </w:r>
      <w:r>
        <w:t>Beheerscherm voor alarmen</w:t>
      </w:r>
    </w:p>
    <w:p w14:paraId="61163B43" w14:textId="77777777" w:rsidR="004011CA" w:rsidRDefault="004011CA">
      <w:pPr>
        <w:spacing w:before="0" w:line="240" w:lineRule="auto"/>
      </w:pPr>
      <w:r>
        <w:br w:type="page"/>
      </w:r>
    </w:p>
    <w:p w14:paraId="4130D383" w14:textId="4BF3BFE9" w:rsidR="00334A03" w:rsidRDefault="00334A03" w:rsidP="00334A03">
      <w:r>
        <w:lastRenderedPageBreak/>
        <w:t>Voor elk alarm moeten een aantal velden worden ingevuld. In het rechter deel van het scherm staan hiervoor de velden. Voor het alarm wordt het volgende opgegeven:</w:t>
      </w:r>
    </w:p>
    <w:p w14:paraId="092F22F5" w14:textId="4C5B968D" w:rsidR="00334A03" w:rsidRPr="002A2B68" w:rsidRDefault="00334A03" w:rsidP="00334A03">
      <w:pPr>
        <w:pStyle w:val="Lijstalinea"/>
        <w:numPr>
          <w:ilvl w:val="0"/>
          <w:numId w:val="5"/>
        </w:numPr>
        <w:rPr>
          <w:i/>
        </w:rPr>
      </w:pPr>
      <w:r w:rsidRPr="002A2B68">
        <w:rPr>
          <w:i/>
        </w:rPr>
        <w:t>Naam</w:t>
      </w:r>
      <w:r>
        <w:rPr>
          <w:i/>
        </w:rPr>
        <w:t xml:space="preserve">: </w:t>
      </w:r>
      <w:r w:rsidR="004011CA">
        <w:t>Naam van het alarm.</w:t>
      </w:r>
    </w:p>
    <w:p w14:paraId="705CC6BA" w14:textId="77777777" w:rsidR="00334A03" w:rsidRPr="002A2B68" w:rsidRDefault="00334A03" w:rsidP="00334A03">
      <w:pPr>
        <w:pStyle w:val="Lijstalinea"/>
        <w:numPr>
          <w:ilvl w:val="0"/>
          <w:numId w:val="5"/>
        </w:numPr>
        <w:rPr>
          <w:i/>
        </w:rPr>
      </w:pPr>
      <w:r>
        <w:rPr>
          <w:i/>
        </w:rPr>
        <w:t xml:space="preserve">Frequentie: </w:t>
      </w:r>
      <w:r>
        <w:t>Hoe vaak er wordt gecontroleerd op dit alarm. Dit kan variëren van elke 5 minuten tot eens per dag.</w:t>
      </w:r>
    </w:p>
    <w:p w14:paraId="3240B07A" w14:textId="77777777" w:rsidR="00334A03" w:rsidRPr="002A2B68" w:rsidRDefault="00334A03" w:rsidP="00334A03">
      <w:pPr>
        <w:pStyle w:val="Lijstalinea"/>
        <w:numPr>
          <w:ilvl w:val="0"/>
          <w:numId w:val="5"/>
        </w:numPr>
        <w:rPr>
          <w:i/>
        </w:rPr>
      </w:pPr>
      <w:r>
        <w:rPr>
          <w:i/>
        </w:rPr>
        <w:t xml:space="preserve">Urgentie: </w:t>
      </w:r>
      <w:r>
        <w:t>Is het een belangrijk alarm of niet.</w:t>
      </w:r>
    </w:p>
    <w:p w14:paraId="76BF092A" w14:textId="77777777" w:rsidR="00334A03" w:rsidRPr="002A2B68" w:rsidRDefault="00334A03" w:rsidP="00334A03">
      <w:pPr>
        <w:pStyle w:val="Lijstalinea"/>
        <w:numPr>
          <w:ilvl w:val="0"/>
          <w:numId w:val="5"/>
        </w:numPr>
        <w:rPr>
          <w:i/>
        </w:rPr>
      </w:pPr>
      <w:r>
        <w:rPr>
          <w:i/>
        </w:rPr>
        <w:t xml:space="preserve">Notificatie: </w:t>
      </w:r>
      <w:r>
        <w:t>Het systeem kan de gebruiker een e-mail sturen in geval van een alarm.</w:t>
      </w:r>
      <w:r w:rsidRPr="00911032">
        <w:t xml:space="preserve"> Bij de keuze voor email krijgt de gebruiker die het alarm heeft aangemaakt een bericht gebaseerd op dit sjabloon.</w:t>
      </w:r>
    </w:p>
    <w:p w14:paraId="19CF9017" w14:textId="77777777" w:rsidR="00334A03" w:rsidRPr="002A2B68" w:rsidRDefault="00334A03" w:rsidP="00334A03">
      <w:pPr>
        <w:pStyle w:val="Lijstalinea"/>
        <w:numPr>
          <w:ilvl w:val="0"/>
          <w:numId w:val="5"/>
        </w:numPr>
        <w:rPr>
          <w:i/>
        </w:rPr>
      </w:pPr>
      <w:r>
        <w:rPr>
          <w:i/>
        </w:rPr>
        <w:t xml:space="preserve">Sjabloon: </w:t>
      </w:r>
      <w:r w:rsidRPr="002A2B68">
        <w:t xml:space="preserve">Bericht </w:t>
      </w:r>
      <w:r>
        <w:t>in email op de kaart. In het sjabloon kunnen verschillende eigenschappen worden ingevoerd. Dit wordt apart beschreven in de volgende paragraaf.</w:t>
      </w:r>
    </w:p>
    <w:p w14:paraId="4AD77156" w14:textId="77777777" w:rsidR="00334A03" w:rsidRDefault="00334A03" w:rsidP="00334A03"/>
    <w:p w14:paraId="4623C5CF" w14:textId="77777777" w:rsidR="00334A03" w:rsidRDefault="00334A03" w:rsidP="00334A03">
      <w:r>
        <w:rPr>
          <w:noProof/>
        </w:rPr>
        <w:drawing>
          <wp:inline distT="0" distB="0" distL="0" distR="0" wp14:anchorId="63954111" wp14:editId="6FEE24A8">
            <wp:extent cx="4492625" cy="3625795"/>
            <wp:effectExtent l="0" t="0" r="0" b="0"/>
            <wp:docPr id="57" name="Picture 57" descr="Macintosh HD:Users:bastiaanroos:Desktop:Schermafbeelding 2013-05-10 om 13.3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astiaanroos:Desktop:Schermafbeelding 2013-05-10 om 13.36.56.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9525"/>
                    <a:stretch/>
                  </pic:blipFill>
                  <pic:spPr bwMode="auto">
                    <a:xfrm>
                      <a:off x="0" y="0"/>
                      <a:ext cx="4492625" cy="3625795"/>
                    </a:xfrm>
                    <a:prstGeom prst="rect">
                      <a:avLst/>
                    </a:prstGeom>
                    <a:noFill/>
                    <a:ln>
                      <a:noFill/>
                    </a:ln>
                    <a:extLst>
                      <a:ext uri="{53640926-AAD7-44D8-BBD7-CCE9431645EC}">
                        <a14:shadowObscured xmlns:a14="http://schemas.microsoft.com/office/drawing/2010/main"/>
                      </a:ext>
                    </a:extLst>
                  </pic:spPr>
                </pic:pic>
              </a:graphicData>
            </a:graphic>
          </wp:inline>
        </w:drawing>
      </w:r>
    </w:p>
    <w:p w14:paraId="656880AC" w14:textId="70AB8858" w:rsidR="00334A03" w:rsidRDefault="00334A03" w:rsidP="00334A03">
      <w:pPr>
        <w:pStyle w:val="Bijschrift"/>
      </w:pPr>
      <w:r>
        <w:t xml:space="preserve">Figuur </w:t>
      </w:r>
      <w:fldSimple w:instr=" STYLEREF 1 \s ">
        <w:r w:rsidR="006B3314">
          <w:rPr>
            <w:noProof/>
          </w:rPr>
          <w:t>7</w:t>
        </w:r>
      </w:fldSimple>
      <w:r>
        <w:noBreakHyphen/>
      </w:r>
      <w:fldSimple w:instr=" SEQ Figure \* ARABIC \s 1 ">
        <w:r w:rsidR="006B3314">
          <w:rPr>
            <w:noProof/>
          </w:rPr>
          <w:t>2</w:t>
        </w:r>
      </w:fldSimple>
      <w:r>
        <w:t xml:space="preserve"> Alarm specificaties</w:t>
      </w:r>
    </w:p>
    <w:p w14:paraId="751D2497" w14:textId="77777777" w:rsidR="00334A03" w:rsidRDefault="00334A03" w:rsidP="00334A03">
      <w:r>
        <w:t>Vervolgens wordt een lijst met ‘Regels’ opgegeven. Dit zijn de logische checks die worden uitgevoerd op de metingen. Boven aan de tabel kan gekozen worden of er aan alle regels (‘all’) voldaan moet worden voordat het alarm geactiveerd wordt of minstens één (‘at least one’). Door op de knop ‘bewerken’ (rechts in de tabel) of ‘Regel toevoeg’ (onder de tabel) wordt een popup getoond waarin de kenmerken van een regel kunnen worden ingevuld, zie onderstaande figuur. Aan de rechterkant van de tabel zit een knop waarmee regels kunnen worden verwijderd.</w:t>
      </w:r>
    </w:p>
    <w:p w14:paraId="7A11BA73" w14:textId="77777777" w:rsidR="00334A03" w:rsidRDefault="00334A03" w:rsidP="00334A03">
      <w:r>
        <w:rPr>
          <w:noProof/>
        </w:rPr>
        <w:lastRenderedPageBreak/>
        <w:drawing>
          <wp:inline distT="0" distB="0" distL="0" distR="0" wp14:anchorId="1E01280F" wp14:editId="2D6A9800">
            <wp:extent cx="1979680" cy="18406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2498" t="24647" r="33686" b="16360"/>
                    <a:stretch/>
                  </pic:blipFill>
                  <pic:spPr bwMode="auto">
                    <a:xfrm>
                      <a:off x="0" y="0"/>
                      <a:ext cx="1981875" cy="1842717"/>
                    </a:xfrm>
                    <a:prstGeom prst="rect">
                      <a:avLst/>
                    </a:prstGeom>
                    <a:ln>
                      <a:noFill/>
                    </a:ln>
                    <a:extLst>
                      <a:ext uri="{53640926-AAD7-44D8-BBD7-CCE9431645EC}">
                        <a14:shadowObscured xmlns:a14="http://schemas.microsoft.com/office/drawing/2010/main"/>
                      </a:ext>
                    </a:extLst>
                  </pic:spPr>
                </pic:pic>
              </a:graphicData>
            </a:graphic>
          </wp:inline>
        </w:drawing>
      </w:r>
    </w:p>
    <w:p w14:paraId="152AC8E3" w14:textId="77777777" w:rsidR="00334A03" w:rsidRDefault="00334A03" w:rsidP="00334A03">
      <w:r>
        <w:t>Elke regel kan een naam krijgen. Vervolgens moet bij ‘object type’ worden aangegeven waar de regel op wordt toegepast. ‘Regels’ kunnen worden toegepast op een tijdserie, maar ook op alle tijdseries van een specifieke locatie of alle tijdseries in een logische groep.</w:t>
      </w:r>
    </w:p>
    <w:p w14:paraId="256970BA" w14:textId="77777777" w:rsidR="00334A03" w:rsidRDefault="00334A03" w:rsidP="00334A03">
      <w:r>
        <w:t>Bij keuze voor het toepassen van de regel op alle tijdseries binnen een locatie of logische groep kan onder ‘Controle op’ worden aangegeven of alle tijdseries moeten voldoen aan de regel om een alarm af te laten gaan, of dat 1 tijdserie al voldoende is.</w:t>
      </w:r>
    </w:p>
    <w:p w14:paraId="59165541" w14:textId="77777777" w:rsidR="00334A03" w:rsidRDefault="00334A03" w:rsidP="00334A03">
      <w:r>
        <w:t>Bij het veld ‘controle op:’ wordt een dropdown lijst gegeven welke controle uitgevoerd moet worden:</w:t>
      </w:r>
    </w:p>
    <w:p w14:paraId="48D1759B" w14:textId="291B025B" w:rsidR="00334A03" w:rsidRDefault="004011CA" w:rsidP="00334A03">
      <w:pPr>
        <w:pStyle w:val="Lijstalinea"/>
        <w:numPr>
          <w:ilvl w:val="0"/>
          <w:numId w:val="6"/>
        </w:numPr>
        <w:spacing w:before="60"/>
        <w:ind w:left="357" w:hanging="357"/>
      </w:pPr>
      <w:r>
        <w:t>a. Waarde.</w:t>
      </w:r>
    </w:p>
    <w:p w14:paraId="269990BB" w14:textId="3C144A85" w:rsidR="00334A03" w:rsidRDefault="004011CA" w:rsidP="00334A03">
      <w:pPr>
        <w:pStyle w:val="Lijstalinea"/>
        <w:numPr>
          <w:ilvl w:val="0"/>
          <w:numId w:val="6"/>
        </w:numPr>
        <w:spacing w:before="60"/>
        <w:ind w:left="357" w:hanging="357"/>
      </w:pPr>
      <w:r>
        <w:t>b. Status - Aantal metingen.</w:t>
      </w:r>
    </w:p>
    <w:p w14:paraId="6C520C1B" w14:textId="70BB352E" w:rsidR="00334A03" w:rsidRDefault="00334A03" w:rsidP="00334A03">
      <w:pPr>
        <w:pStyle w:val="Lijstalinea"/>
        <w:numPr>
          <w:ilvl w:val="0"/>
          <w:numId w:val="6"/>
        </w:numPr>
        <w:spacing w:before="60"/>
        <w:ind w:left="357" w:hanging="357"/>
      </w:pPr>
      <w:r>
        <w:t xml:space="preserve">c. Status - </w:t>
      </w:r>
      <w:r w:rsidR="004011CA">
        <w:t>Percentage betrouwbare waarden.</w:t>
      </w:r>
    </w:p>
    <w:p w14:paraId="22A74E2A" w14:textId="7DBE9F56" w:rsidR="00334A03" w:rsidRDefault="00334A03" w:rsidP="00334A03">
      <w:pPr>
        <w:pStyle w:val="Lijstalinea"/>
        <w:numPr>
          <w:ilvl w:val="0"/>
          <w:numId w:val="6"/>
        </w:numPr>
        <w:spacing w:before="60"/>
        <w:ind w:left="357" w:hanging="357"/>
      </w:pPr>
      <w:r>
        <w:t>d. Status - Perc</w:t>
      </w:r>
      <w:r w:rsidR="004011CA">
        <w:t>entage twijfelachtige waarden.</w:t>
      </w:r>
    </w:p>
    <w:p w14:paraId="076E5988" w14:textId="71634809" w:rsidR="00334A03" w:rsidRDefault="00334A03" w:rsidP="00334A03">
      <w:pPr>
        <w:pStyle w:val="Lijstalinea"/>
        <w:numPr>
          <w:ilvl w:val="0"/>
          <w:numId w:val="6"/>
        </w:numPr>
        <w:spacing w:before="60"/>
        <w:ind w:left="357" w:hanging="357"/>
      </w:pPr>
      <w:r>
        <w:t>e. Status - Pe</w:t>
      </w:r>
      <w:r w:rsidR="004011CA">
        <w:t>rcentage onbetrouwbare waarden.</w:t>
      </w:r>
    </w:p>
    <w:p w14:paraId="2F6D79B1" w14:textId="05DA8E8B" w:rsidR="00334A03" w:rsidRDefault="004011CA" w:rsidP="00334A03">
      <w:pPr>
        <w:pStyle w:val="Lijstalinea"/>
        <w:numPr>
          <w:ilvl w:val="0"/>
          <w:numId w:val="6"/>
        </w:numPr>
        <w:spacing w:before="60"/>
        <w:ind w:left="357" w:hanging="357"/>
      </w:pPr>
      <w:r>
        <w:t>f. Status - Minimum meetwaarde.</w:t>
      </w:r>
    </w:p>
    <w:p w14:paraId="15E2597D" w14:textId="2065A0CE" w:rsidR="00334A03" w:rsidRDefault="00334A03" w:rsidP="00334A03">
      <w:pPr>
        <w:pStyle w:val="Lijstalinea"/>
        <w:numPr>
          <w:ilvl w:val="0"/>
          <w:numId w:val="6"/>
        </w:numPr>
        <w:spacing w:before="60"/>
        <w:ind w:left="357" w:hanging="357"/>
      </w:pPr>
      <w:r>
        <w:t>g</w:t>
      </w:r>
      <w:r w:rsidR="004011CA">
        <w:t>. Status - Maximum meetwaarde.</w:t>
      </w:r>
    </w:p>
    <w:p w14:paraId="278FD040" w14:textId="68AB63B8" w:rsidR="00334A03" w:rsidRDefault="00334A03" w:rsidP="00334A03">
      <w:pPr>
        <w:pStyle w:val="Lijstalinea"/>
        <w:numPr>
          <w:ilvl w:val="0"/>
          <w:numId w:val="6"/>
        </w:numPr>
        <w:spacing w:before="60"/>
        <w:ind w:left="357" w:hanging="357"/>
      </w:pPr>
      <w:r>
        <w:t xml:space="preserve">h. </w:t>
      </w:r>
      <w:r w:rsidR="004011CA">
        <w:t>Status - Gemiddelde meetwaarde.</w:t>
      </w:r>
    </w:p>
    <w:p w14:paraId="5334F7CC" w14:textId="571C4EFB" w:rsidR="00334A03" w:rsidRDefault="004011CA" w:rsidP="00334A03">
      <w:pPr>
        <w:pStyle w:val="Lijstalinea"/>
        <w:numPr>
          <w:ilvl w:val="0"/>
          <w:numId w:val="6"/>
        </w:numPr>
        <w:spacing w:before="60"/>
        <w:ind w:left="357" w:hanging="357"/>
      </w:pPr>
      <w:r>
        <w:t>i. Status - Standaard deviatie.</w:t>
      </w:r>
    </w:p>
    <w:p w14:paraId="32133111" w14:textId="0C961813" w:rsidR="00334A03" w:rsidRDefault="00334A03" w:rsidP="00334A03">
      <w:pPr>
        <w:pStyle w:val="Lijstalinea"/>
        <w:numPr>
          <w:ilvl w:val="0"/>
          <w:numId w:val="6"/>
        </w:numPr>
        <w:spacing w:before="60"/>
        <w:ind w:left="357" w:hanging="357"/>
      </w:pPr>
      <w:r>
        <w:t>j. Stat</w:t>
      </w:r>
      <w:r w:rsidR="004011CA">
        <w:t>us - Tijd sinds laatste meting.</w:t>
      </w:r>
    </w:p>
    <w:p w14:paraId="254E187E" w14:textId="3DBF2168" w:rsidR="00334A03" w:rsidRDefault="00334A03" w:rsidP="00334A03">
      <w:pPr>
        <w:pStyle w:val="Lijstalinea"/>
        <w:numPr>
          <w:ilvl w:val="0"/>
          <w:numId w:val="6"/>
        </w:numPr>
        <w:spacing w:before="60"/>
        <w:ind w:left="357" w:hanging="357"/>
      </w:pPr>
      <w:r>
        <w:t>k. Status - Procentuele afwijking van het</w:t>
      </w:r>
      <w:r w:rsidR="004011CA">
        <w:t xml:space="preserve"> aantal te verwachten metingen.</w:t>
      </w:r>
    </w:p>
    <w:p w14:paraId="400E5FE8" w14:textId="77777777" w:rsidR="00334A03" w:rsidRDefault="00334A03" w:rsidP="00334A03">
      <w:r>
        <w:t>Controle ‘a’ is de meest gebruikelijke. De overige controles (met uitzondering van j) kunnen alleen na de dagelijkse statusbepaling worden uitgevoerd (dus één keer per dag). De status checks controles kunnen erg handig zijn voor het beheer van de data.</w:t>
      </w:r>
    </w:p>
    <w:p w14:paraId="028221B9" w14:textId="77777777" w:rsidR="00334A03" w:rsidRDefault="00334A03" w:rsidP="00334A03">
      <w:r>
        <w:t>Vervolgens wordt de logische controle aangegeven. De keuze is hier ‘gelijk aan’ (==), ‘ongelijk aan’ (!=), ‘groter dan’ (&gt;) of ‘kleiner dan’ (&lt;).</w:t>
      </w:r>
    </w:p>
    <w:p w14:paraId="555472E6" w14:textId="77777777" w:rsidR="00334A03" w:rsidRDefault="00334A03" w:rsidP="00334A03">
      <w:r>
        <w:t>Tot slot moeten de waarde worden gegeven. Afhankelijk van de controle of de gekozen tijdserie kan de waarde worden ingevuld in het desbetreffende veld. De velden zijn: geheel getal, decimaal getal en tekst.</w:t>
      </w:r>
    </w:p>
    <w:p w14:paraId="23C8C058" w14:textId="77777777" w:rsidR="00334A03" w:rsidRDefault="00334A03" w:rsidP="00334A03">
      <w:r>
        <w:t>Onderaan het scherm wordt een knop annuleren weergegeven, waardoor de bewerkingen worden genegeerd, en een knop ‘klaar met bewerken’ waarmee de regel wordt toegevoegd aan het alarm (de nieuwe instellingen van de regel worden pas opgeslagen na het opslaan van het alarm).</w:t>
      </w:r>
    </w:p>
    <w:p w14:paraId="5FCE9F0C" w14:textId="77777777" w:rsidR="004011CA" w:rsidRDefault="004011CA">
      <w:pPr>
        <w:spacing w:before="0" w:line="240" w:lineRule="auto"/>
        <w:rPr>
          <w:b/>
          <w:color w:val="008986"/>
          <w:sz w:val="20"/>
          <w:szCs w:val="20"/>
        </w:rPr>
      </w:pPr>
      <w:r>
        <w:br w:type="page"/>
      </w:r>
    </w:p>
    <w:p w14:paraId="6787B1D4" w14:textId="68715B76" w:rsidR="00334A03" w:rsidRDefault="00334A03" w:rsidP="00334A03">
      <w:pPr>
        <w:pStyle w:val="Kop3"/>
      </w:pPr>
      <w:bookmarkStart w:id="62" w:name="_Toc356484193"/>
      <w:r>
        <w:lastRenderedPageBreak/>
        <w:t>Sjablonen voor berichten (expert gebruiker)</w:t>
      </w:r>
      <w:bookmarkEnd w:id="62"/>
    </w:p>
    <w:p w14:paraId="300C8570" w14:textId="77777777" w:rsidR="006B3314" w:rsidRDefault="006B3314" w:rsidP="006B3314">
      <w:r>
        <w:t>De tekst in de alarmberichten is door de gebruiker vrij te bepalen. Dit stelt de gebruiker in staat om bepaalde aanvullende informatie over de sensoren en het belang van het alarm mee te geven. In de berichttekst kan gebruik gemaakt worden van variabelen om actuele gegevens over het alarm mee te geven. De beschikbare variabelen zijn:</w:t>
      </w:r>
    </w:p>
    <w:p w14:paraId="0CFC3EF8" w14:textId="77777777" w:rsidR="006B3314" w:rsidRPr="004C1617" w:rsidRDefault="006B3314" w:rsidP="006B3314">
      <w:pPr>
        <w:rPr>
          <w:rFonts w:ascii="Arial" w:hAnsi="Arial" w:cs="Arial"/>
          <w:color w:val="1F497D"/>
          <w:sz w:val="20"/>
          <w:szCs w:val="20"/>
        </w:rPr>
      </w:pPr>
      <w:r w:rsidRPr="00D32E40">
        <w:rPr>
          <w:rFonts w:ascii="Arial" w:hAnsi="Arial" w:cs="Arial"/>
          <w:color w:val="1F497D"/>
          <w:sz w:val="20"/>
          <w:szCs w:val="20"/>
        </w:rPr>
        <w:t>{{</w:t>
      </w:r>
      <w:r w:rsidRPr="004C1617">
        <w:rPr>
          <w:rFonts w:ascii="Arial" w:hAnsi="Arial" w:cs="Arial"/>
          <w:color w:val="1F497D"/>
          <w:sz w:val="20"/>
          <w:szCs w:val="20"/>
        </w:rPr>
        <w:t>alarm_name</w:t>
      </w:r>
      <w:r w:rsidRPr="00D32E40">
        <w:rPr>
          <w:rFonts w:ascii="Arial" w:hAnsi="Arial" w:cs="Arial"/>
          <w:color w:val="1F497D"/>
          <w:sz w:val="20"/>
          <w:szCs w:val="20"/>
        </w:rPr>
        <w:t>}}</w:t>
      </w:r>
      <w:r w:rsidRPr="004C1617">
        <w:rPr>
          <w:rFonts w:ascii="Arial" w:hAnsi="Arial" w:cs="Arial"/>
          <w:color w:val="1F497D"/>
          <w:sz w:val="20"/>
          <w:szCs w:val="20"/>
        </w:rPr>
        <w:t xml:space="preserve"> </w:t>
      </w:r>
      <w:r>
        <w:rPr>
          <w:rFonts w:ascii="Arial" w:hAnsi="Arial" w:cs="Arial"/>
          <w:color w:val="1F497D"/>
          <w:sz w:val="20"/>
          <w:szCs w:val="20"/>
        </w:rPr>
        <w:tab/>
        <w:t>De naam van het alarm</w:t>
      </w:r>
    </w:p>
    <w:p w14:paraId="44087075" w14:textId="77777777" w:rsidR="006B3314" w:rsidRPr="004C1617" w:rsidRDefault="006B3314" w:rsidP="006B3314">
      <w:pPr>
        <w:rPr>
          <w:rFonts w:ascii="Arial" w:hAnsi="Arial" w:cs="Arial"/>
          <w:color w:val="1F497D"/>
          <w:sz w:val="20"/>
          <w:szCs w:val="20"/>
        </w:rPr>
      </w:pPr>
      <w:r w:rsidRPr="00D32E40">
        <w:rPr>
          <w:rFonts w:ascii="Arial" w:hAnsi="Arial" w:cs="Arial"/>
          <w:color w:val="1F497D"/>
          <w:sz w:val="20"/>
          <w:szCs w:val="20"/>
        </w:rPr>
        <w:t>{{</w:t>
      </w:r>
      <w:r w:rsidRPr="004C1617">
        <w:rPr>
          <w:rFonts w:ascii="Arial" w:hAnsi="Arial" w:cs="Arial"/>
          <w:color w:val="1F497D"/>
          <w:sz w:val="20"/>
          <w:szCs w:val="20"/>
        </w:rPr>
        <w:t>urgency</w:t>
      </w:r>
      <w:r w:rsidRPr="00D32E40">
        <w:rPr>
          <w:rFonts w:ascii="Arial" w:hAnsi="Arial" w:cs="Arial"/>
          <w:color w:val="1F497D"/>
          <w:sz w:val="20"/>
          <w:szCs w:val="20"/>
        </w:rPr>
        <w:t>}}</w:t>
      </w:r>
      <w:r>
        <w:rPr>
          <w:rFonts w:ascii="Arial" w:hAnsi="Arial" w:cs="Arial"/>
          <w:color w:val="1F497D"/>
          <w:sz w:val="20"/>
          <w:szCs w:val="20"/>
        </w:rPr>
        <w:tab/>
      </w:r>
      <w:r>
        <w:rPr>
          <w:rFonts w:ascii="Arial" w:hAnsi="Arial" w:cs="Arial"/>
          <w:color w:val="1F497D"/>
          <w:sz w:val="20"/>
          <w:szCs w:val="20"/>
        </w:rPr>
        <w:tab/>
        <w:t>De urgentie van het alarm</w:t>
      </w:r>
    </w:p>
    <w:p w14:paraId="12CF1378" w14:textId="77777777" w:rsidR="006B3314" w:rsidRPr="004C1617" w:rsidRDefault="006B3314" w:rsidP="006B3314">
      <w:pPr>
        <w:rPr>
          <w:rFonts w:ascii="Arial" w:hAnsi="Arial" w:cs="Arial"/>
          <w:color w:val="1F497D"/>
          <w:sz w:val="20"/>
          <w:szCs w:val="20"/>
        </w:rPr>
      </w:pPr>
      <w:r w:rsidRPr="00D32E40">
        <w:rPr>
          <w:rFonts w:ascii="Arial" w:hAnsi="Arial" w:cs="Arial"/>
          <w:color w:val="1F497D"/>
          <w:sz w:val="20"/>
          <w:szCs w:val="20"/>
        </w:rPr>
        <w:t>{{</w:t>
      </w:r>
      <w:r w:rsidRPr="004C1617">
        <w:rPr>
          <w:rFonts w:ascii="Arial" w:hAnsi="Arial" w:cs="Arial"/>
          <w:color w:val="1F497D"/>
          <w:sz w:val="20"/>
          <w:szCs w:val="20"/>
        </w:rPr>
        <w:t>alarming_time</w:t>
      </w:r>
      <w:r w:rsidRPr="00D32E40">
        <w:rPr>
          <w:rFonts w:ascii="Arial" w:hAnsi="Arial" w:cs="Arial"/>
          <w:color w:val="1F497D"/>
          <w:sz w:val="20"/>
          <w:szCs w:val="20"/>
        </w:rPr>
        <w:t>}}</w:t>
      </w:r>
      <w:r w:rsidRPr="004C1617">
        <w:rPr>
          <w:rFonts w:ascii="Arial" w:hAnsi="Arial" w:cs="Arial"/>
          <w:color w:val="1F497D"/>
          <w:sz w:val="20"/>
          <w:szCs w:val="20"/>
        </w:rPr>
        <w:t xml:space="preserve"> </w:t>
      </w:r>
      <w:r>
        <w:rPr>
          <w:rFonts w:ascii="Arial" w:hAnsi="Arial" w:cs="Arial"/>
          <w:color w:val="1F497D"/>
          <w:sz w:val="20"/>
          <w:szCs w:val="20"/>
        </w:rPr>
        <w:tab/>
        <w:t>Het tijdstip van het alarm, weergegeven in UTC</w:t>
      </w:r>
    </w:p>
    <w:p w14:paraId="2D2AA9B4" w14:textId="77777777" w:rsidR="006B3314" w:rsidRPr="004C1617" w:rsidRDefault="006B3314" w:rsidP="006B3314">
      <w:pPr>
        <w:rPr>
          <w:rFonts w:ascii="Arial" w:hAnsi="Arial" w:cs="Arial"/>
          <w:color w:val="1F497D"/>
          <w:sz w:val="20"/>
          <w:szCs w:val="20"/>
        </w:rPr>
      </w:pPr>
      <w:r w:rsidRPr="00D32E40">
        <w:rPr>
          <w:rFonts w:ascii="Arial" w:hAnsi="Arial" w:cs="Arial"/>
          <w:color w:val="1F497D"/>
          <w:sz w:val="20"/>
          <w:szCs w:val="20"/>
        </w:rPr>
        <w:t>{{</w:t>
      </w:r>
      <w:r w:rsidRPr="004C1617">
        <w:rPr>
          <w:rFonts w:ascii="Arial" w:hAnsi="Arial" w:cs="Arial"/>
          <w:color w:val="1F497D"/>
          <w:sz w:val="20"/>
          <w:szCs w:val="20"/>
        </w:rPr>
        <w:t>list_timeseries</w:t>
      </w:r>
      <w:r w:rsidRPr="00D32E40">
        <w:rPr>
          <w:rFonts w:ascii="Arial" w:hAnsi="Arial" w:cs="Arial"/>
          <w:color w:val="1F497D"/>
          <w:sz w:val="20"/>
          <w:szCs w:val="20"/>
        </w:rPr>
        <w:t>}</w:t>
      </w:r>
      <w:r w:rsidRPr="00D32E40">
        <w:rPr>
          <w:rFonts w:ascii="Arial" w:hAnsi="Arial" w:cs="Arial"/>
          <w:color w:val="1F497D"/>
          <w:sz w:val="20"/>
          <w:szCs w:val="20"/>
        </w:rPr>
        <w:tab/>
      </w:r>
      <w:r w:rsidRPr="004C1617">
        <w:rPr>
          <w:rFonts w:ascii="Arial" w:hAnsi="Arial" w:cs="Arial"/>
          <w:color w:val="1F497D"/>
          <w:sz w:val="20"/>
          <w:szCs w:val="20"/>
        </w:rPr>
        <w:t>Lijst van de tijdseries die onder dit alarm vallen</w:t>
      </w:r>
    </w:p>
    <w:p w14:paraId="58BD2054" w14:textId="77777777" w:rsidR="006B3314" w:rsidRPr="004C1617" w:rsidRDefault="006B3314" w:rsidP="006B3314">
      <w:pPr>
        <w:rPr>
          <w:rFonts w:ascii="Arial" w:hAnsi="Arial" w:cs="Arial"/>
          <w:color w:val="1F497D"/>
          <w:sz w:val="20"/>
          <w:szCs w:val="20"/>
        </w:rPr>
      </w:pPr>
      <w:r w:rsidRPr="00D32E40">
        <w:rPr>
          <w:rFonts w:ascii="Arial" w:hAnsi="Arial" w:cs="Arial"/>
          <w:color w:val="1F497D"/>
          <w:sz w:val="20"/>
          <w:szCs w:val="20"/>
        </w:rPr>
        <w:t>{{</w:t>
      </w:r>
      <w:r w:rsidRPr="004C1617">
        <w:rPr>
          <w:rFonts w:ascii="Arial" w:hAnsi="Arial" w:cs="Arial"/>
          <w:color w:val="1F497D"/>
          <w:sz w:val="20"/>
          <w:szCs w:val="20"/>
        </w:rPr>
        <w:t>sender_name</w:t>
      </w:r>
      <w:r w:rsidRPr="00D32E40">
        <w:rPr>
          <w:rFonts w:ascii="Arial" w:hAnsi="Arial" w:cs="Arial"/>
          <w:color w:val="1F497D"/>
          <w:sz w:val="20"/>
          <w:szCs w:val="20"/>
        </w:rPr>
        <w:t>}}</w:t>
      </w:r>
      <w:r w:rsidRPr="00D32E40">
        <w:rPr>
          <w:rFonts w:ascii="Arial" w:hAnsi="Arial" w:cs="Arial"/>
          <w:color w:val="1F497D"/>
          <w:sz w:val="20"/>
          <w:szCs w:val="20"/>
        </w:rPr>
        <w:tab/>
      </w:r>
      <w:r w:rsidRPr="004C1617">
        <w:rPr>
          <w:rFonts w:ascii="Arial" w:hAnsi="Arial" w:cs="Arial"/>
          <w:color w:val="1F497D"/>
          <w:sz w:val="20"/>
          <w:szCs w:val="20"/>
        </w:rPr>
        <w:t>Naam van de eigenaar van dit alarm</w:t>
      </w:r>
    </w:p>
    <w:p w14:paraId="66304F13" w14:textId="77777777" w:rsidR="006B3314" w:rsidRDefault="006B3314" w:rsidP="006B3314">
      <w:r>
        <w:t>De variabelen dienen in de tekst opgenomen worden, geplaatst tussen de dubbele accolades. In de verzonden e-mail worden deze waardes vervangen door de actuele waarde van de variabele.</w:t>
      </w:r>
    </w:p>
    <w:p w14:paraId="5BB6A3C2" w14:textId="77777777" w:rsidR="00334A03" w:rsidRDefault="00334A03" w:rsidP="00334A03">
      <w:pPr>
        <w:pStyle w:val="Kop2"/>
      </w:pPr>
      <w:bookmarkStart w:id="63" w:name="_Toc356484194"/>
      <w:r>
        <w:t>Alarmen overzicht (expert gebruiker)</w:t>
      </w:r>
      <w:bookmarkEnd w:id="63"/>
    </w:p>
    <w:p w14:paraId="08B5239E" w14:textId="77777777" w:rsidR="00334A03" w:rsidRDefault="00334A03" w:rsidP="00334A03">
      <w:r>
        <w:t>In het beheerscherm onder ‘actieve alarmen’ wordt een overzicht gegeven van de actieve alarmen. Door een alarm te selecteren worden rechts de details getoond.</w:t>
      </w:r>
    </w:p>
    <w:p w14:paraId="28242B95" w14:textId="6FC904BC" w:rsidR="00334A03" w:rsidRDefault="006B3314" w:rsidP="00334A03">
      <w:r>
        <w:t>Een actief alarm is een alarm dat op dit moment van toepassing is. Een alarm wordt actief zodra een alarmeringswaarde wordt overschreden. Pas als deze overschrijding voor alle tijdseries in een alarm niet meer van toepassing is, is een alarm niet meer actief.</w:t>
      </w:r>
    </w:p>
    <w:p w14:paraId="0EA8BC0A" w14:textId="14B87FC1" w:rsidR="00334A03" w:rsidRDefault="00334A03" w:rsidP="00334A03">
      <w:r>
        <w:t>Als er ook een e-mail is gestuurd staat er onder ‘bericht’ ook het verstuurde e-mail bericht. Tot slot wordt de urgentie weergegeven van het alarm.</w:t>
      </w:r>
    </w:p>
    <w:p w14:paraId="7A4274FD" w14:textId="77777777" w:rsidR="00334A03" w:rsidRDefault="00334A03" w:rsidP="00334A03">
      <w:pPr>
        <w:pStyle w:val="Kop2"/>
      </w:pPr>
      <w:bookmarkStart w:id="64" w:name="_Toc356484195"/>
      <w:r>
        <w:t>Status overzicht (expert gebruiker)</w:t>
      </w:r>
      <w:bookmarkEnd w:id="64"/>
    </w:p>
    <w:p w14:paraId="628F184D" w14:textId="77777777" w:rsidR="00334A03" w:rsidRDefault="00334A03" w:rsidP="00334A03">
      <w:r>
        <w:t>In het beheerscherm onder ‘status tijdseries’ wordt de status getoond van tijdseries in het verleden. Aan het eind van elke dag wordt een samenvatting gemaakt per dag van de data van afgelopen maand. De tabel heeft de volgende kolommen:</w:t>
      </w:r>
    </w:p>
    <w:p w14:paraId="26A42EB2" w14:textId="77777777" w:rsidR="00334A03" w:rsidRDefault="00334A03" w:rsidP="00334A03">
      <w:pPr>
        <w:pStyle w:val="Lijstalinea"/>
        <w:numPr>
          <w:ilvl w:val="0"/>
          <w:numId w:val="11"/>
        </w:numPr>
      </w:pPr>
      <w:r>
        <w:t>Datum. Datum van de meetwaarde;</w:t>
      </w:r>
    </w:p>
    <w:p w14:paraId="03A02BA6" w14:textId="77777777" w:rsidR="00334A03" w:rsidRDefault="00334A03" w:rsidP="00334A03">
      <w:pPr>
        <w:pStyle w:val="Lijstalinea"/>
        <w:numPr>
          <w:ilvl w:val="0"/>
          <w:numId w:val="11"/>
        </w:numPr>
      </w:pPr>
      <w:r>
        <w:t>Naam. Naam van de tijdserie;</w:t>
      </w:r>
    </w:p>
    <w:p w14:paraId="32B72FA2" w14:textId="77777777" w:rsidR="00334A03" w:rsidRDefault="00334A03" w:rsidP="00334A03">
      <w:pPr>
        <w:pStyle w:val="Lijstalinea"/>
        <w:numPr>
          <w:ilvl w:val="0"/>
          <w:numId w:val="11"/>
        </w:numPr>
      </w:pPr>
      <w:r>
        <w:t>Parameter code. Code van de parameter;</w:t>
      </w:r>
    </w:p>
    <w:p w14:paraId="38AB39C3" w14:textId="77777777" w:rsidR="00334A03" w:rsidRDefault="00334A03" w:rsidP="00334A03">
      <w:pPr>
        <w:pStyle w:val="Lijstalinea"/>
        <w:numPr>
          <w:ilvl w:val="0"/>
          <w:numId w:val="11"/>
        </w:numPr>
      </w:pPr>
      <w:r>
        <w:t>Aantal metingen. Aantal metingen die van die dag in het systeem zit;</w:t>
      </w:r>
    </w:p>
    <w:p w14:paraId="1BD3B480" w14:textId="77777777" w:rsidR="00334A03" w:rsidRDefault="00334A03" w:rsidP="00334A03">
      <w:pPr>
        <w:pStyle w:val="Lijstalinea"/>
        <w:numPr>
          <w:ilvl w:val="0"/>
          <w:numId w:val="11"/>
        </w:numPr>
      </w:pPr>
      <w:r>
        <w:t>Nr betrouwbaar. Aantal metingen die door de validatie betrouwbaar zijn gemarkeerd;</w:t>
      </w:r>
    </w:p>
    <w:p w14:paraId="23C050FE" w14:textId="77777777" w:rsidR="00334A03" w:rsidRDefault="00334A03" w:rsidP="00334A03">
      <w:pPr>
        <w:pStyle w:val="Lijstalinea"/>
        <w:numPr>
          <w:ilvl w:val="0"/>
          <w:numId w:val="11"/>
        </w:numPr>
      </w:pPr>
      <w:r>
        <w:t>Nr twijfelachtig. Aantal metingen die door de validatie twijvelachtig zijn gemarkeerd (buiten zachte validatiegrenzen);</w:t>
      </w:r>
    </w:p>
    <w:p w14:paraId="23EFE67C" w14:textId="77777777" w:rsidR="00334A03" w:rsidRDefault="00334A03" w:rsidP="00334A03">
      <w:pPr>
        <w:pStyle w:val="Lijstalinea"/>
        <w:numPr>
          <w:ilvl w:val="0"/>
          <w:numId w:val="11"/>
        </w:numPr>
      </w:pPr>
      <w:r>
        <w:t>Nr onbetrouwbaar. Aantal metingen die door de validatie zijn afgekeurd (buiten harde validatiegrenzen);</w:t>
      </w:r>
    </w:p>
    <w:p w14:paraId="4569DE17" w14:textId="77777777" w:rsidR="00334A03" w:rsidRDefault="00334A03" w:rsidP="00334A03">
      <w:pPr>
        <w:pStyle w:val="Lijstalinea"/>
        <w:numPr>
          <w:ilvl w:val="0"/>
          <w:numId w:val="11"/>
        </w:numPr>
      </w:pPr>
      <w:r>
        <w:t>Min. Minimale waarde over die dag;</w:t>
      </w:r>
    </w:p>
    <w:p w14:paraId="0979F74B" w14:textId="77777777" w:rsidR="00334A03" w:rsidRDefault="00334A03" w:rsidP="00334A03">
      <w:pPr>
        <w:pStyle w:val="Lijstalinea"/>
        <w:numPr>
          <w:ilvl w:val="0"/>
          <w:numId w:val="11"/>
        </w:numPr>
      </w:pPr>
      <w:r>
        <w:t>Max. Maximale waarde over die dag;</w:t>
      </w:r>
    </w:p>
    <w:p w14:paraId="2710B10B" w14:textId="77777777" w:rsidR="00334A03" w:rsidRDefault="00334A03" w:rsidP="00334A03">
      <w:pPr>
        <w:pStyle w:val="Lijstalinea"/>
        <w:numPr>
          <w:ilvl w:val="0"/>
          <w:numId w:val="11"/>
        </w:numPr>
      </w:pPr>
      <w:r>
        <w:t>Gemiddelde. Gemiddelde waarde over die dag;</w:t>
      </w:r>
    </w:p>
    <w:p w14:paraId="2241545E" w14:textId="0509D447" w:rsidR="00334A03" w:rsidRDefault="00334A03" w:rsidP="00334A03">
      <w:r>
        <w:t>Door boven in de filter een dag in te typen kan van de dag een overzicht worden gekregen over alle locaties. Door verder filteren en/of te sorteren kan een verder gespecificeerd overzicht worden gekregen.</w:t>
      </w:r>
    </w:p>
    <w:p w14:paraId="3F4E5C9C" w14:textId="77777777" w:rsidR="00334A03" w:rsidRDefault="00334A03" w:rsidP="00334A03">
      <w:r>
        <w:t>Door boven in de filter een tijdserie te kiezen (naam tijdserie invullen) en te sorteren op datum kan een overzicht van één locatie in de tijd worden gemaakt. Als er een regel mist, dan zijn er geen waarden beschikbaar over die dag.</w:t>
      </w:r>
    </w:p>
    <w:p w14:paraId="3C43AAEF" w14:textId="77777777" w:rsidR="00334A03" w:rsidRDefault="00334A03" w:rsidP="00334A03">
      <w:pPr>
        <w:pStyle w:val="Kop2"/>
      </w:pPr>
      <w:bookmarkStart w:id="65" w:name="_Toc356484196"/>
      <w:r>
        <w:lastRenderedPageBreak/>
        <w:t>Uploaden CSV (expert gebruiker)</w:t>
      </w:r>
      <w:bookmarkEnd w:id="65"/>
    </w:p>
    <w:p w14:paraId="0B0159A3" w14:textId="774AB7F6" w:rsidR="00334A03" w:rsidRDefault="00334A03" w:rsidP="00334A03">
      <w:r>
        <w:t>Via de beheerderinterface kunnen gegevens worden geüpload, indien de gebruiker schrijfrechten heeft op de desbetreffende tijdseries. Het formaat van het CSV-bestand moet als volgt zijn:</w:t>
      </w:r>
    </w:p>
    <w:p w14:paraId="4DD86847" w14:textId="77777777" w:rsidR="00334A03" w:rsidRDefault="00334A03" w:rsidP="00334A03">
      <w:r>
        <w:t xml:space="preserve">&lt;&lt;tijd in UTC&gt;&gt;, &lt;&lt;id&gt;&gt;,&lt;&lt;waarde&gt;&gt; </w:t>
      </w:r>
    </w:p>
    <w:p w14:paraId="02255020" w14:textId="77777777" w:rsidR="00334A03" w:rsidRDefault="00334A03" w:rsidP="00334A03">
      <w:pPr>
        <w:rPr>
          <w:rFonts w:ascii="Courier New" w:hAnsi="Courier New" w:cs="Courier New"/>
        </w:rPr>
      </w:pPr>
      <w:r>
        <w:rPr>
          <w:rFonts w:ascii="Courier New" w:hAnsi="Courier New" w:cs="Courier New"/>
        </w:rPr>
        <w:t>Bijvoorbeeld:</w:t>
      </w:r>
    </w:p>
    <w:p w14:paraId="6C7F976A" w14:textId="77777777" w:rsidR="00334A03" w:rsidRPr="008428AF" w:rsidRDefault="00334A03" w:rsidP="00334A03">
      <w:pPr>
        <w:rPr>
          <w:rFonts w:ascii="Courier New" w:hAnsi="Courier New" w:cs="Courier New"/>
        </w:rPr>
      </w:pPr>
      <w:r w:rsidRPr="008428AF">
        <w:rPr>
          <w:rFonts w:ascii="Courier New" w:hAnsi="Courier New" w:cs="Courier New"/>
        </w:rPr>
        <w:t>2013-04-25T09:00:00Z,1,5.198669331</w:t>
      </w:r>
    </w:p>
    <w:p w14:paraId="386E95FD" w14:textId="77777777" w:rsidR="00334A03" w:rsidRPr="008428AF" w:rsidRDefault="00334A03" w:rsidP="00334A03">
      <w:pPr>
        <w:rPr>
          <w:rFonts w:ascii="Courier New" w:hAnsi="Courier New" w:cs="Courier New"/>
        </w:rPr>
      </w:pPr>
      <w:r>
        <w:rPr>
          <w:rFonts w:ascii="Courier New" w:hAnsi="Courier New" w:cs="Courier New"/>
        </w:rPr>
        <w:t>2013-04-25T10:00:00Z,2,0.176000000</w:t>
      </w:r>
    </w:p>
    <w:p w14:paraId="215822D5" w14:textId="77777777" w:rsidR="00334A03" w:rsidRDefault="00334A03" w:rsidP="00334A03">
      <w:r>
        <w:t>Hierbij is:</w:t>
      </w:r>
    </w:p>
    <w:p w14:paraId="4D3D096A" w14:textId="0D3D7810" w:rsidR="00334A03" w:rsidRDefault="00334A03" w:rsidP="00334A03">
      <w:pPr>
        <w:pStyle w:val="Lijstalinea"/>
        <w:numPr>
          <w:ilvl w:val="0"/>
          <w:numId w:val="12"/>
        </w:numPr>
      </w:pPr>
      <w:r>
        <w:t>de tijd in UTC in ISO 8601 format</w:t>
      </w:r>
      <w:r w:rsidR="004011CA">
        <w:t>;</w:t>
      </w:r>
    </w:p>
    <w:p w14:paraId="399EFEA6" w14:textId="6AE8CAF7" w:rsidR="00334A03" w:rsidRDefault="00334A03" w:rsidP="00334A03">
      <w:pPr>
        <w:pStyle w:val="Lijstalinea"/>
        <w:numPr>
          <w:ilvl w:val="0"/>
          <w:numId w:val="12"/>
        </w:numPr>
      </w:pPr>
      <w:r>
        <w:t xml:space="preserve">de </w:t>
      </w:r>
      <w:r w:rsidR="004011CA">
        <w:t>ID</w:t>
      </w:r>
      <w:r>
        <w:t xml:space="preserve"> of de UUID van de tijdserie, of een eigen </w:t>
      </w:r>
      <w:r w:rsidR="004011CA">
        <w:t xml:space="preserve">ID </w:t>
      </w:r>
      <w:r>
        <w:t>die door de applicatie beheerder is ingesteld voor de gebruiker (vraag dit</w:t>
      </w:r>
      <w:r w:rsidR="004011CA">
        <w:t xml:space="preserve"> na bij de applicatiebeheerder);</w:t>
      </w:r>
    </w:p>
    <w:p w14:paraId="0E23ADF3" w14:textId="5A00383A" w:rsidR="00A663E5" w:rsidRPr="00A663E5" w:rsidRDefault="00334A03" w:rsidP="00A663E5">
      <w:pPr>
        <w:pStyle w:val="Lijstalinea"/>
        <w:numPr>
          <w:ilvl w:val="0"/>
          <w:numId w:val="12"/>
        </w:numPr>
      </w:pPr>
      <w:r>
        <w:t>de waarde een getal, met een punt als decimaal teken en geen t</w:t>
      </w:r>
      <w:r w:rsidR="00B8674B">
        <w:t>ekens voor duizendtallen en zo.</w:t>
      </w:r>
    </w:p>
    <w:p w14:paraId="09D5030C" w14:textId="7F6C42C7" w:rsidR="00EB419C" w:rsidRDefault="00EB419C" w:rsidP="00EB419C">
      <w:pPr>
        <w:pStyle w:val="Kop1"/>
      </w:pPr>
      <w:bookmarkStart w:id="66" w:name="_Toc356484197"/>
      <w:r>
        <w:lastRenderedPageBreak/>
        <w:t>Het DDSC op de Smartphone</w:t>
      </w:r>
      <w:bookmarkEnd w:id="66"/>
    </w:p>
    <w:p w14:paraId="4BE28693" w14:textId="6B7741D9" w:rsidR="00EB419C" w:rsidRDefault="002F0ED5">
      <w:r>
        <w:t xml:space="preserve">Het </w:t>
      </w:r>
      <w:r w:rsidR="004011CA">
        <w:t>DDSC</w:t>
      </w:r>
      <w:r>
        <w:t xml:space="preserve"> is op elk willekeurig apparaat met een verbinding met internet te benaderen. Voor de ondersteuning van de grafische mogelijkheden van het DDSC is alleen een moderne browser is nodig. Daarmee is het DDSC te benaderen vanaf een desktop PC of laptop, maar ook vanaf een tablet of een smartphone.</w:t>
      </w:r>
    </w:p>
    <w:p w14:paraId="4C519D7A" w14:textId="77777777" w:rsidR="002F0ED5" w:rsidRDefault="002F0ED5">
      <w:r>
        <w:t>Voor gebruik op apparaten met een scherm van beperkte grootte is een mobiele versie beschikbaar. De belangrijkste functies worden in dit hoofdstuk beschreven.</w:t>
      </w:r>
    </w:p>
    <w:p w14:paraId="7213369F" w14:textId="77777777" w:rsidR="00334A03" w:rsidRDefault="00334A03">
      <w:r>
        <w:t>De smartphone interface heeft de volgende functies:</w:t>
      </w:r>
    </w:p>
    <w:p w14:paraId="662361C7" w14:textId="77777777" w:rsidR="00334A03" w:rsidRDefault="00334A03" w:rsidP="00334A03">
      <w:pPr>
        <w:pStyle w:val="Lijstalinea"/>
        <w:numPr>
          <w:ilvl w:val="0"/>
          <w:numId w:val="13"/>
        </w:numPr>
      </w:pPr>
      <w:r>
        <w:t>Kiezen van voor gedefinieerde kaartlagen, inclusief de meetlocaties. De gegevens van de objecten op de kaart kunnen worden opgevraagd.</w:t>
      </w:r>
    </w:p>
    <w:p w14:paraId="766AFE69" w14:textId="77777777" w:rsidR="00334A03" w:rsidRDefault="00334A03" w:rsidP="00334A03">
      <w:pPr>
        <w:pStyle w:val="Lijstalinea"/>
        <w:numPr>
          <w:ilvl w:val="0"/>
          <w:numId w:val="13"/>
        </w:numPr>
      </w:pPr>
      <w:r>
        <w:t>Kiezen van voor gedefinieerde grafieken. Het kiezen van losse tijdseries is niet mogelijk.</w:t>
      </w:r>
    </w:p>
    <w:p w14:paraId="01AEEA4D" w14:textId="77777777" w:rsidR="002F0ED5" w:rsidRDefault="002F0ED5" w:rsidP="002F0ED5">
      <w:pPr>
        <w:pStyle w:val="Kop2"/>
      </w:pPr>
      <w:bookmarkStart w:id="67" w:name="_Toc356484198"/>
      <w:r>
        <w:t>Startscherm</w:t>
      </w:r>
      <w:bookmarkEnd w:id="67"/>
    </w:p>
    <w:p w14:paraId="2E5F2BAB" w14:textId="77777777" w:rsidR="00FD2D1C" w:rsidRDefault="00FD2D1C" w:rsidP="00FD2D1C">
      <w:r>
        <w:t xml:space="preserve">Door naar </w:t>
      </w:r>
      <w:hyperlink r:id="rId50" w:history="1">
        <w:r w:rsidRPr="009C4444">
          <w:rPr>
            <w:rStyle w:val="Hyperlink"/>
          </w:rPr>
          <w:t>www.dijkdata.nl</w:t>
        </w:r>
      </w:hyperlink>
      <w:r>
        <w:t xml:space="preserve"> te surfen komt de gebruiker bij het startscherm van het DDSC. Het DDSC registreert zelf of het apparaat van de gebruiker geschikt is voor de volledige versie of de smatphone versie. Overigens bieden de meeste browsers op mobiele telefoons of tablets de mogelijkheid om de volledige versie op te vragen (vaak via een functie ‘desktopversie opvragen’).</w:t>
      </w:r>
    </w:p>
    <w:p w14:paraId="141B1299" w14:textId="4E89AC38" w:rsidR="00FD2D1C" w:rsidRDefault="00493F56" w:rsidP="00FD2D1C">
      <w:r>
        <w:rPr>
          <w:noProof/>
        </w:rPr>
        <w:drawing>
          <wp:inline distT="0" distB="0" distL="0" distR="0" wp14:anchorId="06E7D812" wp14:editId="3ADCD134">
            <wp:extent cx="1800000" cy="3203390"/>
            <wp:effectExtent l="0" t="0" r="0" b="0"/>
            <wp:docPr id="11" name="Picture 11" descr="C:\Users\christiaan.jacobs\AppData\Local\Microsoft\Windows\Temporary Internet Files\Content.Word\Screenshot_2013-05-14-10-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tiaan.jacobs\AppData\Local\Microsoft\Windows\Temporary Internet Files\Content.Word\Screenshot_2013-05-14-10-14-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3203390"/>
                    </a:xfrm>
                    <a:prstGeom prst="rect">
                      <a:avLst/>
                    </a:prstGeom>
                    <a:noFill/>
                    <a:ln>
                      <a:noFill/>
                    </a:ln>
                  </pic:spPr>
                </pic:pic>
              </a:graphicData>
            </a:graphic>
          </wp:inline>
        </w:drawing>
      </w:r>
    </w:p>
    <w:p w14:paraId="6DA52908" w14:textId="77777777" w:rsidR="003537BB" w:rsidRDefault="003537BB" w:rsidP="00FD2D1C">
      <w:r>
        <w:t>Het grootste verschil tussen de desktop versie en de smartphone versie is dat de verschillende schermdelen onder elkaar zijn gezet. Door naar beneden te scrollen op het startscherm verschijnen achtereenvolgens overzichten van de status, links naar een aantal kaart, links naar een aantal grafieken.</w:t>
      </w:r>
    </w:p>
    <w:p w14:paraId="7424139C" w14:textId="77777777" w:rsidR="003537BB" w:rsidRDefault="003537BB" w:rsidP="00FD2D1C">
      <w:r>
        <w:lastRenderedPageBreak/>
        <w:t>Rechts</w:t>
      </w:r>
      <w:r w:rsidR="00526771">
        <w:t xml:space="preserve"> </w:t>
      </w:r>
      <w:r>
        <w:t>bovenin het scherm is een knop (</w:t>
      </w:r>
      <w:r>
        <w:rPr>
          <w:noProof/>
        </w:rPr>
        <w:drawing>
          <wp:inline distT="0" distB="0" distL="0" distR="0" wp14:anchorId="564B58FA" wp14:editId="23A1503B">
            <wp:extent cx="154703" cy="108000"/>
            <wp:effectExtent l="0" t="0" r="0" b="0"/>
            <wp:docPr id="31" name="Picture 31" descr="C:\Users\christiaan.jacobs\Documents\werkfolder\[N0035] DDSC\Handleiding\Screenshots\Screenshot_2013-04-16-10-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tiaan.jacobs\Documents\werkfolder\[N0035] DDSC\Handleiding\Screenshots\Screenshot_2013-04-16-10-53-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83486" t="25509" r="2166" b="68865"/>
                    <a:stretch/>
                  </pic:blipFill>
                  <pic:spPr bwMode="auto">
                    <a:xfrm>
                      <a:off x="0" y="0"/>
                      <a:ext cx="154703" cy="108000"/>
                    </a:xfrm>
                    <a:prstGeom prst="rect">
                      <a:avLst/>
                    </a:prstGeom>
                    <a:noFill/>
                    <a:ln>
                      <a:noFill/>
                    </a:ln>
                    <a:extLst>
                      <a:ext uri="{53640926-AAD7-44D8-BBD7-CCE9431645EC}">
                        <a14:shadowObscured xmlns:a14="http://schemas.microsoft.com/office/drawing/2010/main"/>
                      </a:ext>
                    </a:extLst>
                  </pic:spPr>
                </pic:pic>
              </a:graphicData>
            </a:graphic>
          </wp:inline>
        </w:drawing>
      </w:r>
      <w:r>
        <w:t>) geplaatst waarmee een kort menu zichtbaar wordt. Via dit menu kan de gebruiker rechtstreeks naar het kaartscherm en het grafiekscherm. Ook kan via dit menu wordt ingelogd op het DDSC.</w:t>
      </w:r>
    </w:p>
    <w:p w14:paraId="271143AE" w14:textId="66536BAA" w:rsidR="003537BB" w:rsidRPr="00FD2D1C" w:rsidRDefault="00493F56" w:rsidP="00FD2D1C">
      <w:r>
        <w:rPr>
          <w:noProof/>
        </w:rPr>
        <w:drawing>
          <wp:inline distT="0" distB="0" distL="0" distR="0" wp14:anchorId="4D62A9FF" wp14:editId="1364869F">
            <wp:extent cx="1798320" cy="1457325"/>
            <wp:effectExtent l="0" t="0" r="0" b="9525"/>
            <wp:docPr id="16" name="Picture 16" descr="C:\Users\christiaan.jacobs\AppData\Local\Microsoft\Windows\Temporary Internet Files\Content.Word\Screenshot_2013-05-14-10-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tiaan.jacobs\AppData\Local\Microsoft\Windows\Temporary Internet Files\Content.Word\Screenshot_2013-05-14-10-14-37.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4464"/>
                    <a:stretch/>
                  </pic:blipFill>
                  <pic:spPr bwMode="auto">
                    <a:xfrm>
                      <a:off x="0" y="0"/>
                      <a:ext cx="1800000" cy="1458687"/>
                    </a:xfrm>
                    <a:prstGeom prst="rect">
                      <a:avLst/>
                    </a:prstGeom>
                    <a:noFill/>
                    <a:ln>
                      <a:noFill/>
                    </a:ln>
                    <a:extLst>
                      <a:ext uri="{53640926-AAD7-44D8-BBD7-CCE9431645EC}">
                        <a14:shadowObscured xmlns:a14="http://schemas.microsoft.com/office/drawing/2010/main"/>
                      </a:ext>
                    </a:extLst>
                  </pic:spPr>
                </pic:pic>
              </a:graphicData>
            </a:graphic>
          </wp:inline>
        </w:drawing>
      </w:r>
    </w:p>
    <w:p w14:paraId="5C5E355D" w14:textId="77777777" w:rsidR="002F0ED5" w:rsidRDefault="002F0ED5" w:rsidP="002F0ED5">
      <w:pPr>
        <w:pStyle w:val="Kop3"/>
      </w:pPr>
      <w:bookmarkStart w:id="68" w:name="_Toc356484199"/>
      <w:r>
        <w:t>Inloggen</w:t>
      </w:r>
      <w:bookmarkEnd w:id="68"/>
    </w:p>
    <w:p w14:paraId="253211BF" w14:textId="77777777" w:rsidR="002F0ED5" w:rsidRDefault="006350DA" w:rsidP="002F0ED5">
      <w:r>
        <w:t>Om in te loggen op de smartphone is de Open Water ID nodig. Invullen van de gebruikersnaam en het wachtwoord zorgt voor het aanmelden van de gebruiker. Mocht de gebruiker het wachtwoord vergeten zijn kan via de link ‘Herstel mijn wachtwoord’ een nieuw wachtwoord worden aangevraagd.</w:t>
      </w:r>
    </w:p>
    <w:p w14:paraId="0CDF8184" w14:textId="77777777" w:rsidR="003537BB" w:rsidRDefault="003537BB" w:rsidP="002F0ED5">
      <w:r>
        <w:rPr>
          <w:noProof/>
        </w:rPr>
        <w:drawing>
          <wp:inline distT="0" distB="0" distL="0" distR="0" wp14:anchorId="257E5388" wp14:editId="7A5757AD">
            <wp:extent cx="1799617" cy="1799617"/>
            <wp:effectExtent l="0" t="0" r="0" b="0"/>
            <wp:docPr id="14" name="Picture 14" descr="C:\Users\christiaan.jacobs\Documents\werkfolder\[N0035] DDSC\Handleiding\Screenshots\Screenshot_2013-04-16-10-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tiaan.jacobs\Documents\werkfolder\[N0035] DDSC\Handleiding\Screenshots\Screenshot_2013-04-16-10-54-10.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3511" b="3031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36CE9B6" w14:textId="1E2B8E10" w:rsidR="008D5000" w:rsidRDefault="008D5000" w:rsidP="008D5000">
      <w:pPr>
        <w:pStyle w:val="Kop3"/>
      </w:pPr>
      <w:bookmarkStart w:id="69" w:name="_Toc356484200"/>
      <w:r>
        <w:t>Uitloggen en gegevens aanpassen</w:t>
      </w:r>
      <w:bookmarkEnd w:id="69"/>
    </w:p>
    <w:p w14:paraId="444ECD6C" w14:textId="6BFBABDB" w:rsidR="008D5000" w:rsidRDefault="008D5000" w:rsidP="008D5000">
      <w:r>
        <w:t>Na het inloggen verschijnt in plaats van de regel ‘log in’ uw gebruikersnaam. Door hierop te klikken wordt een menu geopend.</w:t>
      </w:r>
    </w:p>
    <w:p w14:paraId="7F7DB761" w14:textId="6D16F25B" w:rsidR="008D5000" w:rsidRDefault="00107045" w:rsidP="008D5000">
      <w:r>
        <w:rPr>
          <w:noProof/>
        </w:rPr>
        <w:drawing>
          <wp:inline distT="0" distB="0" distL="0" distR="0" wp14:anchorId="245C7609" wp14:editId="70B7D6D0">
            <wp:extent cx="1798844" cy="2562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3-05-14-10-46-46.png"/>
                    <pic:cNvPicPr/>
                  </pic:nvPicPr>
                  <pic:blipFill rotWithShape="1">
                    <a:blip r:embed="rId55">
                      <a:extLst>
                        <a:ext uri="{28A0092B-C50C-407E-A947-70E740481C1C}">
                          <a14:useLocalDpi xmlns:a14="http://schemas.microsoft.com/office/drawing/2010/main" val="0"/>
                        </a:ext>
                      </a:extLst>
                    </a:blip>
                    <a:srcRect b="19941"/>
                    <a:stretch/>
                  </pic:blipFill>
                  <pic:spPr bwMode="auto">
                    <a:xfrm>
                      <a:off x="0" y="0"/>
                      <a:ext cx="1800000" cy="2563871"/>
                    </a:xfrm>
                    <a:prstGeom prst="rect">
                      <a:avLst/>
                    </a:prstGeom>
                    <a:ln>
                      <a:noFill/>
                    </a:ln>
                    <a:extLst>
                      <a:ext uri="{53640926-AAD7-44D8-BBD7-CCE9431645EC}">
                        <a14:shadowObscured xmlns:a14="http://schemas.microsoft.com/office/drawing/2010/main"/>
                      </a:ext>
                    </a:extLst>
                  </pic:spPr>
                </pic:pic>
              </a:graphicData>
            </a:graphic>
          </wp:inline>
        </w:drawing>
      </w:r>
    </w:p>
    <w:p w14:paraId="59534E9C" w14:textId="3D8A58CE" w:rsidR="008D5000" w:rsidRPr="008D5000" w:rsidRDefault="008D5000" w:rsidP="008D5000">
      <w:r>
        <w:lastRenderedPageBreak/>
        <w:t>Via dit menu kunt u uw gebruikersgegevens aanpassen. Ook kunnen de hulpfiles worden opgevraagd en kan de rondleiding worden gestart. Tot slot kunt u via dit menu uw sessie op het DDSC beëindigen.</w:t>
      </w:r>
    </w:p>
    <w:p w14:paraId="7578501C" w14:textId="77777777" w:rsidR="003537BB" w:rsidRDefault="003537BB" w:rsidP="003537BB">
      <w:pPr>
        <w:pStyle w:val="Kop2"/>
      </w:pPr>
      <w:bookmarkStart w:id="70" w:name="_Toc356484201"/>
      <w:r>
        <w:t>Kaarten</w:t>
      </w:r>
      <w:bookmarkEnd w:id="70"/>
    </w:p>
    <w:p w14:paraId="23A633FD" w14:textId="77777777" w:rsidR="005133F6" w:rsidRDefault="005133F6" w:rsidP="005133F6">
      <w:r>
        <w:t>In het kaartenscherm is de informatie eveneens onder elkaar geplaatst. De verschillende kaarten en kaartlagen worden als eerste getoond, terwijl verder naar beneden de kaart zelf wordt weergegeven. De werking van de kaart is op de smartphone gelijk aan de werking van de kaart op een desktop PC.</w:t>
      </w:r>
    </w:p>
    <w:p w14:paraId="3A254774" w14:textId="77777777" w:rsidR="005133F6" w:rsidRDefault="005133F6" w:rsidP="005133F6">
      <w:r>
        <w:t>De smartphone kan zowel in ‘portrait’ als ‘landscape’ modus (rechtopstaand of liggend) worden gebruikt. De breedte van het scherm wordt automatisch herkend en aangepast. Zo kan de gebruiker bijvoorbeeld de kaarten in landscape modus bekijken door de telefoon te draaien</w:t>
      </w:r>
      <w:r>
        <w:rPr>
          <w:rStyle w:val="Voetnootmarkering"/>
        </w:rPr>
        <w:footnoteReference w:id="3"/>
      </w:r>
      <w:r>
        <w:t>.</w:t>
      </w:r>
      <w:r w:rsidR="006350DA">
        <w:t xml:space="preserve"> Er is ook een knop op de kaart toegevoegd (2</w:t>
      </w:r>
      <w:r w:rsidR="006350DA" w:rsidRPr="006350DA">
        <w:rPr>
          <w:vertAlign w:val="superscript"/>
        </w:rPr>
        <w:t>de</w:t>
      </w:r>
      <w:r w:rsidR="006350DA">
        <w:t xml:space="preserve"> icoon linksboven) waarmee direct naar de huidige locatie kan worden gezoomd.</w:t>
      </w:r>
    </w:p>
    <w:p w14:paraId="4332FF1D" w14:textId="77777777" w:rsidR="005133F6" w:rsidRDefault="005133F6" w:rsidP="005133F6">
      <w:r>
        <w:rPr>
          <w:noProof/>
        </w:rPr>
        <w:drawing>
          <wp:inline distT="0" distB="0" distL="0" distR="0" wp14:anchorId="03CB8ECC" wp14:editId="3331E0D5">
            <wp:extent cx="1798320" cy="2421295"/>
            <wp:effectExtent l="0" t="0" r="0" b="0"/>
            <wp:docPr id="13" name="Picture 13" descr="C:\Users\christiaan.jacobs\Documents\werkfolder\[N0035] DDSC\Handleiding\Screenshots\Screenshot_2013-04-16-10-5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tiaan.jacobs\Documents\werkfolder\[N0035] DDSC\Handleiding\Screenshots\Screenshot_2013-04-16-10-55-16.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24372"/>
                    <a:stretch/>
                  </pic:blipFill>
                  <pic:spPr bwMode="auto">
                    <a:xfrm>
                      <a:off x="0" y="0"/>
                      <a:ext cx="1800000" cy="2423557"/>
                    </a:xfrm>
                    <a:prstGeom prst="rect">
                      <a:avLst/>
                    </a:prstGeom>
                    <a:noFill/>
                    <a:ln>
                      <a:noFill/>
                    </a:ln>
                    <a:extLst>
                      <a:ext uri="{53640926-AAD7-44D8-BBD7-CCE9431645EC}">
                        <a14:shadowObscured xmlns:a14="http://schemas.microsoft.com/office/drawing/2010/main"/>
                      </a:ext>
                    </a:extLst>
                  </pic:spPr>
                </pic:pic>
              </a:graphicData>
            </a:graphic>
          </wp:inline>
        </w:drawing>
      </w:r>
      <w:r>
        <w:rPr>
          <w:i/>
        </w:rPr>
        <w:t xml:space="preserve"> </w:t>
      </w:r>
      <w:r w:rsidRPr="004011CA">
        <w:rPr>
          <w:i/>
          <w:sz w:val="16"/>
          <w:szCs w:val="16"/>
        </w:rPr>
        <w:t>Kaartscherm</w:t>
      </w:r>
    </w:p>
    <w:p w14:paraId="1671CA70" w14:textId="77777777" w:rsidR="005133F6" w:rsidRPr="005133F6" w:rsidRDefault="005133F6" w:rsidP="005133F6">
      <w:pPr>
        <w:rPr>
          <w:i/>
        </w:rPr>
      </w:pPr>
      <w:r>
        <w:rPr>
          <w:noProof/>
        </w:rPr>
        <w:drawing>
          <wp:inline distT="0" distB="0" distL="0" distR="0" wp14:anchorId="1B8B121D" wp14:editId="4142A7FE">
            <wp:extent cx="3198873" cy="1194816"/>
            <wp:effectExtent l="0" t="0" r="0" b="0"/>
            <wp:docPr id="32" name="Picture 32" descr="C:\Users\christiaan.jacobs\Documents\werkfolder\[N0035] DDSC\Handleiding\Screenshots\Screenshot_2013-04-16-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ristiaan.jacobs\Documents\werkfolder\[N0035] DDSC\Handleiding\Screenshots\Screenshot_2013-04-16-12-17-59.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3559"/>
                    <a:stretch/>
                  </pic:blipFill>
                  <pic:spPr bwMode="auto">
                    <a:xfrm>
                      <a:off x="0" y="0"/>
                      <a:ext cx="3201861" cy="1195932"/>
                    </a:xfrm>
                    <a:prstGeom prst="rect">
                      <a:avLst/>
                    </a:prstGeom>
                    <a:noFill/>
                    <a:ln>
                      <a:noFill/>
                    </a:ln>
                    <a:extLst>
                      <a:ext uri="{53640926-AAD7-44D8-BBD7-CCE9431645EC}">
                        <a14:shadowObscured xmlns:a14="http://schemas.microsoft.com/office/drawing/2010/main"/>
                      </a:ext>
                    </a:extLst>
                  </pic:spPr>
                </pic:pic>
              </a:graphicData>
            </a:graphic>
          </wp:inline>
        </w:drawing>
      </w:r>
      <w:r>
        <w:rPr>
          <w:i/>
        </w:rPr>
        <w:t xml:space="preserve"> </w:t>
      </w:r>
      <w:r w:rsidRPr="004011CA">
        <w:rPr>
          <w:i/>
          <w:sz w:val="16"/>
          <w:szCs w:val="16"/>
        </w:rPr>
        <w:t>Kaartscherm in landscape</w:t>
      </w:r>
    </w:p>
    <w:p w14:paraId="266FE86E" w14:textId="77777777" w:rsidR="003537BB" w:rsidRPr="002F0ED5" w:rsidRDefault="003537BB" w:rsidP="003537BB">
      <w:pPr>
        <w:pStyle w:val="Kop2"/>
      </w:pPr>
      <w:bookmarkStart w:id="71" w:name="_Toc356484202"/>
      <w:r>
        <w:t>Grafieken</w:t>
      </w:r>
      <w:bookmarkEnd w:id="71"/>
    </w:p>
    <w:p w14:paraId="2E349137" w14:textId="77777777" w:rsidR="00267C9D" w:rsidRDefault="006350DA" w:rsidP="002F0ED5">
      <w:r>
        <w:t xml:space="preserve">Op de smartphone kunnen van te voren ingestelde grafiekschermen worden opgevraagd. Na selectie van een grafiekenscherm kan naar beneden worden gescrold, waar de grafieken zichtbaar zijn. Het selecteren van extra tijdseries is niet mogelijk op de smartphone. </w:t>
      </w:r>
    </w:p>
    <w:p w14:paraId="31B3A8DF" w14:textId="77777777" w:rsidR="006350DA" w:rsidRDefault="006350DA" w:rsidP="002F0ED5"/>
    <w:p w14:paraId="54624E33" w14:textId="77777777" w:rsidR="002F0ED5" w:rsidRPr="002F0ED5" w:rsidRDefault="003537BB" w:rsidP="002F0ED5">
      <w:r>
        <w:lastRenderedPageBreak/>
        <w:t xml:space="preserve"> </w:t>
      </w:r>
      <w:r w:rsidR="005133F6">
        <w:rPr>
          <w:noProof/>
        </w:rPr>
        <w:drawing>
          <wp:inline distT="0" distB="0" distL="0" distR="0" wp14:anchorId="3533A3B9" wp14:editId="191CD1FE">
            <wp:extent cx="3201861" cy="1800000"/>
            <wp:effectExtent l="0" t="0" r="0" b="0"/>
            <wp:docPr id="33" name="Picture 33" descr="C:\Users\christiaan.jacobs\Documents\werkfolder\[N0035] DDSC\Handleiding\Screenshots\Screenshot_2013-04-16-1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ristiaan.jacobs\Documents\werkfolder\[N0035] DDSC\Handleiding\Screenshots\Screenshot_2013-04-16-12-23-3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1861" cy="1800000"/>
                    </a:xfrm>
                    <a:prstGeom prst="rect">
                      <a:avLst/>
                    </a:prstGeom>
                    <a:noFill/>
                    <a:ln>
                      <a:noFill/>
                    </a:ln>
                  </pic:spPr>
                </pic:pic>
              </a:graphicData>
            </a:graphic>
          </wp:inline>
        </w:drawing>
      </w:r>
    </w:p>
    <w:p w14:paraId="5A5ED68A" w14:textId="77777777" w:rsidR="00CE5237" w:rsidRDefault="00CE5237" w:rsidP="003537BB"/>
    <w:p w14:paraId="03594813" w14:textId="77777777" w:rsidR="00CE5237" w:rsidRDefault="00CE5237"/>
    <w:p w14:paraId="132EAF83" w14:textId="77777777" w:rsidR="00CE5237" w:rsidRDefault="00CE5237"/>
    <w:p w14:paraId="010FE752" w14:textId="77777777" w:rsidR="00D3540D" w:rsidRDefault="00D3540D" w:rsidP="00D3540D">
      <w:pPr>
        <w:pStyle w:val="Kop1"/>
      </w:pPr>
      <w:bookmarkStart w:id="72" w:name="_Ref353804534"/>
      <w:bookmarkStart w:id="73" w:name="_Toc356484203"/>
      <w:r>
        <w:lastRenderedPageBreak/>
        <w:t>Beheer en overige functies</w:t>
      </w:r>
      <w:bookmarkEnd w:id="72"/>
      <w:bookmarkEnd w:id="73"/>
    </w:p>
    <w:p w14:paraId="14952C52" w14:textId="77777777" w:rsidR="00D3540D" w:rsidRDefault="00D3540D" w:rsidP="00A663E5">
      <w:pPr>
        <w:pStyle w:val="Kop2"/>
      </w:pPr>
      <w:bookmarkStart w:id="74" w:name="_Toc356484204"/>
      <w:r>
        <w:t>Beheer gebruikersaccount</w:t>
      </w:r>
      <w:bookmarkEnd w:id="74"/>
    </w:p>
    <w:p w14:paraId="39D1F55F" w14:textId="77777777" w:rsidR="00623F80" w:rsidRDefault="00623F80" w:rsidP="00A663E5">
      <w:r>
        <w:t>Via de link ‘account’ in het menu onder de gebruikersnaam (rechtsboven), wordt naar een beheerpagina van de gebruikers voorkeuren ge</w:t>
      </w:r>
      <w:r w:rsidR="006350DA">
        <w:t>gaan. Hier kan de default kaartzoom en default tijdsperiode voor grafieken worden ingesteld. Voor de kaartzoom is het format latitude, longitude en zoomniveau, gescheiden door een komma. Door op de kaart naar het gewenste gebied te zoomen, komen de benodigde getallen voor het zoomniveau beschikbaar boven in de adres balk.</w:t>
      </w:r>
      <w:r>
        <w:t xml:space="preserve"> </w:t>
      </w:r>
    </w:p>
    <w:p w14:paraId="46BEFE1A" w14:textId="77777777" w:rsidR="00D3540D" w:rsidRDefault="006350DA">
      <w:r>
        <w:t>De account pagina bevat ook een link voor het aanpassen van het profiel en het kiezen van een nieuw wachtwoord.</w:t>
      </w:r>
    </w:p>
    <w:p w14:paraId="2E4E3D12" w14:textId="77777777" w:rsidR="00A874BD" w:rsidRPr="00BA3840" w:rsidRDefault="00A874BD" w:rsidP="00A874BD">
      <w:pPr>
        <w:sectPr w:rsidR="00A874BD" w:rsidRPr="00BA3840" w:rsidSect="009D5596">
          <w:footerReference w:type="default" r:id="rId59"/>
          <w:pgSz w:w="11906" w:h="16838" w:code="9"/>
          <w:pgMar w:top="1701" w:right="1701" w:bottom="1701" w:left="3119" w:header="851" w:footer="850" w:gutter="0"/>
          <w:pgNumType w:start="1"/>
          <w:cols w:space="720"/>
          <w:docGrid w:linePitch="360"/>
        </w:sectPr>
      </w:pPr>
    </w:p>
    <w:p w14:paraId="0A89A74C" w14:textId="01FDA68F" w:rsidR="00A874BD" w:rsidRPr="00683BFF" w:rsidRDefault="00A874BD" w:rsidP="00A874BD">
      <w:pPr>
        <w:pStyle w:val="NSBijlage1"/>
        <w:numPr>
          <w:ilvl w:val="0"/>
          <w:numId w:val="14"/>
        </w:numPr>
        <w:tabs>
          <w:tab w:val="left" w:pos="0"/>
        </w:tabs>
      </w:pPr>
      <w:bookmarkStart w:id="75" w:name="_Toc65644898"/>
      <w:bookmarkStart w:id="76" w:name="_Toc65644949"/>
      <w:bookmarkStart w:id="77" w:name="_Ref267389010"/>
      <w:bookmarkStart w:id="78" w:name="_Ref267389321"/>
      <w:bookmarkStart w:id="79" w:name="_Toc356484205"/>
      <w:r>
        <w:lastRenderedPageBreak/>
        <w:t>Autorisatie Internet Explorer</w:t>
      </w:r>
      <w:bookmarkEnd w:id="79"/>
    </w:p>
    <w:bookmarkEnd w:id="75"/>
    <w:bookmarkEnd w:id="76"/>
    <w:bookmarkEnd w:id="77"/>
    <w:bookmarkEnd w:id="78"/>
    <w:p w14:paraId="7AEB6801" w14:textId="3EBCD497" w:rsidR="00A874BD" w:rsidRDefault="00A874BD" w:rsidP="00A874BD">
      <w:pPr>
        <w:spacing w:after="240"/>
      </w:pPr>
      <w:r>
        <w:t>Standaard is het in Internet Explorer 9 niet mogelijk om data uit te laten wisselen tussen verschillende domeinen. Inloggen in het ene domein om in een ander domein informatie op te vragen is daardoor niet mogelijk. Omdat het DDSC gebruik maakt van de inlog met het Water ID is het noodzakelijk de instellingen hiervoor aan te passen.</w:t>
      </w:r>
    </w:p>
    <w:p w14:paraId="5B9A04F3" w14:textId="31BE2B1E" w:rsidR="00A874BD" w:rsidRDefault="00A874BD" w:rsidP="00A874BD">
      <w:pPr>
        <w:spacing w:after="240"/>
      </w:pPr>
      <w:r>
        <w:t>Hieronder wordt voor de Nederlandstalige versie van Internet Explorer in stappen uitgelegd hoe de instelling wordt gewijzigd. Mocht het met dit stappenplan niet lukken raden we u aan contact op te nemen met uw lokale systeembeheerder.</w:t>
      </w:r>
    </w:p>
    <w:p w14:paraId="0385CF98" w14:textId="77777777" w:rsidR="00A874BD" w:rsidRDefault="00A874BD" w:rsidP="00A874BD">
      <w:pPr>
        <w:numPr>
          <w:ilvl w:val="0"/>
          <w:numId w:val="15"/>
        </w:numPr>
        <w:spacing w:before="100" w:beforeAutospacing="1" w:after="100" w:afterAutospacing="1" w:line="240" w:lineRule="auto"/>
      </w:pPr>
      <w:r>
        <w:t>Klik op opties (het tandwiel) rechts boven in uw browser</w:t>
      </w:r>
    </w:p>
    <w:p w14:paraId="6788EE25" w14:textId="0B77164F" w:rsidR="00A874BD" w:rsidRDefault="00A874BD" w:rsidP="00A874BD">
      <w:pPr>
        <w:spacing w:before="100" w:beforeAutospacing="1" w:after="100" w:afterAutospacing="1" w:line="240" w:lineRule="auto"/>
        <w:ind w:left="720"/>
      </w:pPr>
      <w:r>
        <w:rPr>
          <w:noProof/>
        </w:rPr>
        <w:drawing>
          <wp:inline distT="0" distB="0" distL="0" distR="0" wp14:anchorId="2642631D" wp14:editId="75CC1E51">
            <wp:extent cx="738000" cy="604800"/>
            <wp:effectExtent l="0" t="0" r="5080" b="5080"/>
            <wp:docPr id="63" name="Picture 63" descr="L:\Extern\projecten N (2012)\N0035 - Realiseren Dijk Data Service Centrum IJkdijk\Rapportage\Handleidingen\Gebruikershandleiding bijlage I\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Extern\projecten N (2012)\N0035 - Realiseren Dijk Data Service Centrum IJkdijk\Rapportage\Handleidingen\Gebruikershandleiding bijlage I\step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8000" cy="604800"/>
                    </a:xfrm>
                    <a:prstGeom prst="rect">
                      <a:avLst/>
                    </a:prstGeom>
                    <a:noFill/>
                    <a:ln>
                      <a:noFill/>
                    </a:ln>
                  </pic:spPr>
                </pic:pic>
              </a:graphicData>
            </a:graphic>
          </wp:inline>
        </w:drawing>
      </w:r>
    </w:p>
    <w:p w14:paraId="3F79A860" w14:textId="77777777" w:rsidR="00A874BD" w:rsidRPr="00A874BD" w:rsidRDefault="00A874BD" w:rsidP="00A874BD">
      <w:pPr>
        <w:numPr>
          <w:ilvl w:val="0"/>
          <w:numId w:val="15"/>
        </w:numPr>
        <w:spacing w:before="100" w:beforeAutospacing="1" w:after="100" w:afterAutospacing="1" w:line="240" w:lineRule="auto"/>
      </w:pPr>
      <w:r>
        <w:t xml:space="preserve">Selecteer </w:t>
      </w:r>
      <w:r>
        <w:rPr>
          <w:i/>
          <w:iCs/>
        </w:rPr>
        <w:t>"Internetopties"</w:t>
      </w:r>
    </w:p>
    <w:p w14:paraId="31E2F808" w14:textId="4067DF89" w:rsidR="00A874BD" w:rsidRDefault="00A874BD" w:rsidP="00A874BD">
      <w:pPr>
        <w:spacing w:before="100" w:beforeAutospacing="1" w:after="100" w:afterAutospacing="1" w:line="240" w:lineRule="auto"/>
        <w:ind w:left="720"/>
      </w:pPr>
      <w:r>
        <w:rPr>
          <w:i/>
          <w:iCs/>
          <w:noProof/>
        </w:rPr>
        <w:drawing>
          <wp:inline distT="0" distB="0" distL="0" distR="0" wp14:anchorId="57D4F42D" wp14:editId="32B3F805">
            <wp:extent cx="1404000" cy="921600"/>
            <wp:effectExtent l="0" t="0" r="5715" b="0"/>
            <wp:docPr id="64" name="Picture 64" descr="L:\Extern\projecten N (2012)\N0035 - Realiseren Dijk Data Service Centrum IJkdijk\Rapportage\Handleidingen\Gebruikershandleiding bijlage I\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xtern\projecten N (2012)\N0035 - Realiseren Dijk Data Service Centrum IJkdijk\Rapportage\Handleidingen\Gebruikershandleiding bijlage I\step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04000" cy="921600"/>
                    </a:xfrm>
                    <a:prstGeom prst="rect">
                      <a:avLst/>
                    </a:prstGeom>
                    <a:noFill/>
                    <a:ln>
                      <a:noFill/>
                    </a:ln>
                  </pic:spPr>
                </pic:pic>
              </a:graphicData>
            </a:graphic>
          </wp:inline>
        </w:drawing>
      </w:r>
    </w:p>
    <w:p w14:paraId="393D4085" w14:textId="77777777" w:rsidR="00A874BD" w:rsidRPr="00A874BD" w:rsidRDefault="00A874BD" w:rsidP="00A874BD">
      <w:pPr>
        <w:numPr>
          <w:ilvl w:val="0"/>
          <w:numId w:val="15"/>
        </w:numPr>
        <w:spacing w:before="100" w:beforeAutospacing="1" w:after="100" w:afterAutospacing="1" w:line="240" w:lineRule="auto"/>
      </w:pPr>
      <w:r>
        <w:t xml:space="preserve">Selecteer het tabblad </w:t>
      </w:r>
      <w:r>
        <w:rPr>
          <w:i/>
          <w:iCs/>
        </w:rPr>
        <w:t>"Beveiliging"</w:t>
      </w:r>
    </w:p>
    <w:p w14:paraId="6BF76CA0" w14:textId="19264D53" w:rsidR="00A874BD" w:rsidRDefault="00A874BD" w:rsidP="00A874BD">
      <w:pPr>
        <w:spacing w:before="100" w:beforeAutospacing="1" w:after="100" w:afterAutospacing="1" w:line="240" w:lineRule="auto"/>
        <w:ind w:left="720"/>
      </w:pPr>
      <w:r>
        <w:rPr>
          <w:noProof/>
        </w:rPr>
        <w:drawing>
          <wp:inline distT="0" distB="0" distL="0" distR="0" wp14:anchorId="19A9770F" wp14:editId="3D3EB58D">
            <wp:extent cx="1303200" cy="680400"/>
            <wp:effectExtent l="0" t="0" r="0" b="5715"/>
            <wp:docPr id="65" name="Picture 65" descr="L:\Extern\projecten N (2012)\N0035 - Realiseren Dijk Data Service Centrum IJkdijk\Rapportage\Handleidingen\Gebruikershandleiding bijlage I\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xtern\projecten N (2012)\N0035 - Realiseren Dijk Data Service Centrum IJkdijk\Rapportage\Handleidingen\Gebruikershandleiding bijlage I\step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3200" cy="680400"/>
                    </a:xfrm>
                    <a:prstGeom prst="rect">
                      <a:avLst/>
                    </a:prstGeom>
                    <a:noFill/>
                    <a:ln>
                      <a:noFill/>
                    </a:ln>
                  </pic:spPr>
                </pic:pic>
              </a:graphicData>
            </a:graphic>
          </wp:inline>
        </w:drawing>
      </w:r>
    </w:p>
    <w:p w14:paraId="7DE0F964" w14:textId="77777777" w:rsidR="00A874BD" w:rsidRPr="00A874BD" w:rsidRDefault="00A874BD" w:rsidP="00A874BD">
      <w:pPr>
        <w:numPr>
          <w:ilvl w:val="0"/>
          <w:numId w:val="15"/>
        </w:numPr>
        <w:spacing w:before="100" w:beforeAutospacing="1" w:after="100" w:afterAutospacing="1" w:line="240" w:lineRule="auto"/>
      </w:pPr>
      <w:r>
        <w:t xml:space="preserve">Klik op de knop met </w:t>
      </w:r>
      <w:r>
        <w:rPr>
          <w:i/>
          <w:iCs/>
        </w:rPr>
        <w:t>"Aangepast niveau..."</w:t>
      </w:r>
    </w:p>
    <w:p w14:paraId="6D7127F1" w14:textId="7BA9B00A" w:rsidR="00A874BD" w:rsidRDefault="00A874BD" w:rsidP="00A874BD">
      <w:pPr>
        <w:spacing w:before="100" w:beforeAutospacing="1" w:after="100" w:afterAutospacing="1" w:line="240" w:lineRule="auto"/>
        <w:ind w:left="720"/>
      </w:pPr>
      <w:r>
        <w:rPr>
          <w:i/>
          <w:iCs/>
          <w:noProof/>
        </w:rPr>
        <w:drawing>
          <wp:inline distT="0" distB="0" distL="0" distR="0" wp14:anchorId="4FF6E7BF" wp14:editId="29C7C4FB">
            <wp:extent cx="1616400" cy="1029600"/>
            <wp:effectExtent l="0" t="0" r="3175" b="0"/>
            <wp:docPr id="66" name="Picture 66" descr="L:\Extern\projecten N (2012)\N0035 - Realiseren Dijk Data Service Centrum IJkdijk\Rapportage\Handleidingen\Gebruikershandleiding bijlage I\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Extern\projecten N (2012)\N0035 - Realiseren Dijk Data Service Centrum IJkdijk\Rapportage\Handleidingen\Gebruikershandleiding bijlage I\step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6400" cy="1029600"/>
                    </a:xfrm>
                    <a:prstGeom prst="rect">
                      <a:avLst/>
                    </a:prstGeom>
                    <a:noFill/>
                    <a:ln>
                      <a:noFill/>
                    </a:ln>
                  </pic:spPr>
                </pic:pic>
              </a:graphicData>
            </a:graphic>
          </wp:inline>
        </w:drawing>
      </w:r>
    </w:p>
    <w:p w14:paraId="37D364BF" w14:textId="77777777" w:rsidR="00A874BD" w:rsidRDefault="00A874BD">
      <w:pPr>
        <w:spacing w:before="0" w:line="240" w:lineRule="auto"/>
      </w:pPr>
      <w:r>
        <w:br w:type="page"/>
      </w:r>
    </w:p>
    <w:p w14:paraId="3ACC71AE" w14:textId="2AAFD6F4" w:rsidR="00A874BD" w:rsidRPr="00A874BD" w:rsidRDefault="00A874BD" w:rsidP="00A874BD">
      <w:pPr>
        <w:numPr>
          <w:ilvl w:val="0"/>
          <w:numId w:val="15"/>
        </w:numPr>
        <w:spacing w:before="100" w:beforeAutospacing="1" w:after="100" w:afterAutospacing="1" w:line="240" w:lineRule="auto"/>
      </w:pPr>
      <w:r>
        <w:lastRenderedPageBreak/>
        <w:t xml:space="preserve">Kies onder </w:t>
      </w:r>
      <w:r>
        <w:rPr>
          <w:i/>
          <w:iCs/>
        </w:rPr>
        <w:t>Diversen</w:t>
      </w:r>
      <w:r>
        <w:t xml:space="preserve"> bij de categorie </w:t>
      </w:r>
      <w:r>
        <w:rPr>
          <w:i/>
          <w:iCs/>
        </w:rPr>
        <w:t>"Toegang tot gegevensbronnen tussen domeinen</w:t>
      </w:r>
      <w:r w:rsidR="00623EF5">
        <w:rPr>
          <w:i/>
          <w:iCs/>
        </w:rPr>
        <w:t>”.</w:t>
      </w:r>
    </w:p>
    <w:p w14:paraId="17BD342A" w14:textId="4DDC4156" w:rsidR="00A874BD" w:rsidRPr="00A874BD" w:rsidRDefault="00A874BD" w:rsidP="00A874BD">
      <w:pPr>
        <w:spacing w:before="100" w:beforeAutospacing="1" w:after="100" w:afterAutospacing="1" w:line="240" w:lineRule="auto"/>
        <w:ind w:left="720"/>
      </w:pPr>
      <w:r>
        <w:rPr>
          <w:i/>
          <w:iCs/>
          <w:noProof/>
        </w:rPr>
        <w:drawing>
          <wp:inline distT="0" distB="0" distL="0" distR="0" wp14:anchorId="339814A1" wp14:editId="43CCC9A1">
            <wp:extent cx="2091600" cy="957600"/>
            <wp:effectExtent l="0" t="0" r="4445" b="0"/>
            <wp:docPr id="67" name="Picture 67" descr="L:\Extern\projecten N (2012)\N0035 - Realiseren Dijk Data Service Centrum IJkdijk\Rapportage\Handleidingen\Gebruikershandleiding bijlage I\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xtern\projecten N (2012)\N0035 - Realiseren Dijk Data Service Centrum IJkdijk\Rapportage\Handleidingen\Gebruikershandleiding bijlage I\step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1600" cy="957600"/>
                    </a:xfrm>
                    <a:prstGeom prst="rect">
                      <a:avLst/>
                    </a:prstGeom>
                    <a:noFill/>
                    <a:ln>
                      <a:noFill/>
                    </a:ln>
                  </pic:spPr>
                </pic:pic>
              </a:graphicData>
            </a:graphic>
          </wp:inline>
        </w:drawing>
      </w:r>
    </w:p>
    <w:p w14:paraId="5031FFE5" w14:textId="77777777" w:rsidR="00A874BD" w:rsidRDefault="00A874BD" w:rsidP="00A874BD">
      <w:pPr>
        <w:numPr>
          <w:ilvl w:val="0"/>
          <w:numId w:val="15"/>
        </w:numPr>
        <w:spacing w:before="100" w:beforeAutospacing="1" w:after="100" w:afterAutospacing="1" w:line="240" w:lineRule="auto"/>
      </w:pPr>
      <w:r>
        <w:t xml:space="preserve">Klik daarna op OK en daarna op </w:t>
      </w:r>
      <w:r>
        <w:rPr>
          <w:i/>
          <w:iCs/>
        </w:rPr>
        <w:t>"Ja"</w:t>
      </w:r>
      <w:r>
        <w:t xml:space="preserve"> bij het volgende dialoog wat vraagt om bevestiging voor deze veranderingen.</w:t>
      </w:r>
    </w:p>
    <w:p w14:paraId="15C3652C" w14:textId="1F771A58" w:rsidR="00A874BD" w:rsidRDefault="00A874BD" w:rsidP="00A874BD">
      <w:pPr>
        <w:spacing w:before="100" w:beforeAutospacing="1" w:after="100" w:afterAutospacing="1" w:line="240" w:lineRule="auto"/>
        <w:ind w:left="720"/>
      </w:pPr>
      <w:r>
        <w:rPr>
          <w:noProof/>
        </w:rPr>
        <w:drawing>
          <wp:inline distT="0" distB="0" distL="0" distR="0" wp14:anchorId="182BCF75" wp14:editId="226001F4">
            <wp:extent cx="2581200" cy="1242000"/>
            <wp:effectExtent l="0" t="0" r="0" b="0"/>
            <wp:docPr id="68" name="Picture 68" descr="L:\Extern\projecten N (2012)\N0035 - Realiseren Dijk Data Service Centrum IJkdijk\Rapportage\Handleidingen\Gebruikershandleiding bijlage I\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xtern\projecten N (2012)\N0035 - Realiseren Dijk Data Service Centrum IJkdijk\Rapportage\Handleidingen\Gebruikershandleiding bijlage I\step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1200" cy="1242000"/>
                    </a:xfrm>
                    <a:prstGeom prst="rect">
                      <a:avLst/>
                    </a:prstGeom>
                    <a:noFill/>
                    <a:ln>
                      <a:noFill/>
                    </a:ln>
                  </pic:spPr>
                </pic:pic>
              </a:graphicData>
            </a:graphic>
          </wp:inline>
        </w:drawing>
      </w:r>
    </w:p>
    <w:p w14:paraId="2932CC4F" w14:textId="77777777" w:rsidR="00A874BD" w:rsidRDefault="00A874BD" w:rsidP="00A874BD">
      <w:pPr>
        <w:numPr>
          <w:ilvl w:val="0"/>
          <w:numId w:val="15"/>
        </w:numPr>
        <w:spacing w:before="100" w:beforeAutospacing="1" w:after="100" w:afterAutospacing="1" w:line="240" w:lineRule="auto"/>
      </w:pPr>
      <w:r>
        <w:t>Klik daarna weer op OK om alles toe te passen.</w:t>
      </w:r>
    </w:p>
    <w:p w14:paraId="5670AB1E" w14:textId="69496DF8" w:rsidR="00A874BD" w:rsidRDefault="00A874BD" w:rsidP="00A874BD">
      <w:pPr>
        <w:spacing w:before="100" w:beforeAutospacing="1" w:after="100" w:afterAutospacing="1" w:line="240" w:lineRule="auto"/>
        <w:ind w:left="720"/>
      </w:pPr>
      <w:r>
        <w:rPr>
          <w:noProof/>
        </w:rPr>
        <w:drawing>
          <wp:inline distT="0" distB="0" distL="0" distR="0" wp14:anchorId="34135296" wp14:editId="5837A6A9">
            <wp:extent cx="1504800" cy="1130400"/>
            <wp:effectExtent l="0" t="0" r="635" b="0"/>
            <wp:docPr id="69" name="Picture 69" descr="L:\Extern\projecten N (2012)\N0035 - Realiseren Dijk Data Service Centrum IJkdijk\Rapportage\Handleidingen\Gebruikershandleiding bijlage I\st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xtern\projecten N (2012)\N0035 - Realiseren Dijk Data Service Centrum IJkdijk\Rapportage\Handleidingen\Gebruikershandleiding bijlage I\step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04800" cy="1130400"/>
                    </a:xfrm>
                    <a:prstGeom prst="rect">
                      <a:avLst/>
                    </a:prstGeom>
                    <a:noFill/>
                    <a:ln>
                      <a:noFill/>
                    </a:ln>
                  </pic:spPr>
                </pic:pic>
              </a:graphicData>
            </a:graphic>
          </wp:inline>
        </w:drawing>
      </w:r>
    </w:p>
    <w:p w14:paraId="1CD4BD8E" w14:textId="36D62A0E" w:rsidR="00A874BD" w:rsidRDefault="00A874BD" w:rsidP="00A874BD">
      <w:pPr>
        <w:numPr>
          <w:ilvl w:val="0"/>
          <w:numId w:val="15"/>
        </w:numPr>
        <w:spacing w:before="100" w:beforeAutospacing="1" w:after="100" w:afterAutospacing="1" w:line="240" w:lineRule="auto"/>
      </w:pPr>
      <w:r>
        <w:t>Druk nu op F5 of op het herlaad knopje rechts in de adresbalk</w:t>
      </w:r>
      <w:r w:rsidR="00623EF5">
        <w:t>.</w:t>
      </w:r>
    </w:p>
    <w:p w14:paraId="410CA9E5" w14:textId="1AE94E88" w:rsidR="00A874BD" w:rsidRDefault="00A874BD" w:rsidP="00A874BD">
      <w:pPr>
        <w:spacing w:before="100" w:beforeAutospacing="1" w:after="100" w:afterAutospacing="1" w:line="240" w:lineRule="auto"/>
        <w:ind w:left="720"/>
      </w:pPr>
      <w:r>
        <w:rPr>
          <w:noProof/>
        </w:rPr>
        <w:drawing>
          <wp:inline distT="0" distB="0" distL="0" distR="0" wp14:anchorId="46D621BB" wp14:editId="6A0183FF">
            <wp:extent cx="1288800" cy="892800"/>
            <wp:effectExtent l="0" t="0" r="6985" b="3175"/>
            <wp:docPr id="70" name="Picture 70" descr="L:\Extern\projecten N (2012)\N0035 - Realiseren Dijk Data Service Centrum IJkdijk\Rapportage\Handleidingen\Gebruikershandleiding bijlage I\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xtern\projecten N (2012)\N0035 - Realiseren Dijk Data Service Centrum IJkdijk\Rapportage\Handleidingen\Gebruikershandleiding bijlage I\step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8800" cy="892800"/>
                    </a:xfrm>
                    <a:prstGeom prst="rect">
                      <a:avLst/>
                    </a:prstGeom>
                    <a:noFill/>
                    <a:ln>
                      <a:noFill/>
                    </a:ln>
                  </pic:spPr>
                </pic:pic>
              </a:graphicData>
            </a:graphic>
          </wp:inline>
        </w:drawing>
      </w:r>
    </w:p>
    <w:p w14:paraId="2878B5AC" w14:textId="511825A4" w:rsidR="00A874BD" w:rsidRDefault="00A874BD" w:rsidP="00A874BD">
      <w:pPr>
        <w:numPr>
          <w:ilvl w:val="0"/>
          <w:numId w:val="15"/>
        </w:numPr>
        <w:spacing w:before="100" w:beforeAutospacing="1" w:after="100" w:afterAutospacing="1" w:line="240" w:lineRule="auto"/>
      </w:pPr>
      <w:r>
        <w:t>U kunt nu inloggen</w:t>
      </w:r>
      <w:r w:rsidR="00623EF5">
        <w:t>.</w:t>
      </w:r>
    </w:p>
    <w:p w14:paraId="41793743" w14:textId="39A12318" w:rsidR="00A874BD" w:rsidRPr="00510774" w:rsidRDefault="00A874BD" w:rsidP="00A874BD">
      <w:pPr>
        <w:spacing w:before="100" w:beforeAutospacing="1" w:after="100" w:afterAutospacing="1" w:line="240" w:lineRule="auto"/>
        <w:ind w:left="720"/>
      </w:pPr>
      <w:r>
        <w:rPr>
          <w:noProof/>
        </w:rPr>
        <w:drawing>
          <wp:inline distT="0" distB="0" distL="0" distR="0" wp14:anchorId="0052D4FC" wp14:editId="5731CF56">
            <wp:extent cx="990000" cy="680400"/>
            <wp:effectExtent l="0" t="0" r="635" b="5715"/>
            <wp:docPr id="71" name="Picture 71" descr="L:\Extern\projecten N (2012)\N0035 - Realiseren Dijk Data Service Centrum IJkdijk\Rapportage\Handleidingen\Gebruikershandleiding bijlage I\ste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xtern\projecten N (2012)\N0035 - Realiseren Dijk Data Service Centrum IJkdijk\Rapportage\Handleidingen\Gebruikershandleiding bijlage I\step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90000" cy="680400"/>
                    </a:xfrm>
                    <a:prstGeom prst="rect">
                      <a:avLst/>
                    </a:prstGeom>
                    <a:noFill/>
                    <a:ln>
                      <a:noFill/>
                    </a:ln>
                  </pic:spPr>
                </pic:pic>
              </a:graphicData>
            </a:graphic>
          </wp:inline>
        </w:drawing>
      </w:r>
    </w:p>
    <w:p w14:paraId="2826F4F4" w14:textId="77777777" w:rsidR="00E86F57" w:rsidRPr="00510774" w:rsidRDefault="00E86F57" w:rsidP="00510774"/>
    <w:sectPr w:rsidR="00E86F57" w:rsidRPr="00510774" w:rsidSect="009D5596">
      <w:pgSz w:w="11906" w:h="16838" w:code="9"/>
      <w:pgMar w:top="1701" w:right="1701" w:bottom="1701" w:left="3119" w:header="851" w:footer="85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6" w:author="Bastiaan Roos" w:date="2013-05-10T14:55:00Z" w:initials="BR">
    <w:p w14:paraId="5C395AAF" w14:textId="77777777" w:rsidR="004011CA" w:rsidRDefault="004011CA">
      <w:pPr>
        <w:pStyle w:val="Tekstopmerking"/>
      </w:pPr>
      <w:r>
        <w:rPr>
          <w:rStyle w:val="Verwijzingopmerking"/>
        </w:rPr>
        <w:annotationRef/>
      </w:r>
      <w:r>
        <w:t>Fugro. Beschrijven wat we zien en legenda toevoegen</w:t>
      </w:r>
    </w:p>
  </w:comment>
  <w:comment w:id="40" w:author="Bastiaan Roos" w:date="2013-05-10T14:56:00Z" w:initials="BR">
    <w:p w14:paraId="1F58DE5E" w14:textId="77777777" w:rsidR="004011CA" w:rsidRDefault="004011CA" w:rsidP="00334A03">
      <w:r>
        <w:t>Beschrijven van kaartlaag en legenda toevoegen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71123F" w14:textId="77777777" w:rsidR="004011CA" w:rsidRDefault="004011CA">
      <w:pPr>
        <w:spacing w:before="0" w:line="240" w:lineRule="auto"/>
      </w:pPr>
      <w:r>
        <w:separator/>
      </w:r>
    </w:p>
  </w:endnote>
  <w:endnote w:type="continuationSeparator" w:id="0">
    <w:p w14:paraId="0A7C0523" w14:textId="77777777" w:rsidR="004011CA" w:rsidRDefault="004011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ntax LT Std">
    <w:panose1 w:val="00000000000000000000"/>
    <w:charset w:val="00"/>
    <w:family w:val="swiss"/>
    <w:notTrueType/>
    <w:pitch w:val="variable"/>
    <w:sig w:usb0="800000AF" w:usb1="4000204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yntax">
    <w:altName w:val="Arial Narro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E3EAA" w14:textId="77777777" w:rsidR="004011CA" w:rsidRDefault="004011CA" w:rsidP="004B35E9">
    <w:pPr>
      <w:pStyle w:val="Voetteks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B8C45A" w14:textId="77777777" w:rsidR="004011CA" w:rsidRDefault="004011CA" w:rsidP="00EB2963">
    <w:pPr>
      <w:pStyle w:val="Voettekst"/>
      <w:tabs>
        <w:tab w:val="clear" w:pos="9072"/>
      </w:tabs>
      <w:ind w:left="-900" w:right="360"/>
    </w:pPr>
    <w:r>
      <w:rPr>
        <w:noProof/>
        <w:color w:val="C0C0C0"/>
      </w:rPr>
      <mc:AlternateContent>
        <mc:Choice Requires="wps">
          <w:drawing>
            <wp:anchor distT="0" distB="0" distL="114300" distR="114300" simplePos="0" relativeHeight="251658240" behindDoc="0" locked="1" layoutInCell="1" allowOverlap="0" wp14:anchorId="39F7ED47" wp14:editId="77569DD2">
              <wp:simplePos x="0" y="0"/>
              <wp:positionH relativeFrom="page">
                <wp:posOffset>4680585</wp:posOffset>
              </wp:positionH>
              <wp:positionV relativeFrom="page">
                <wp:posOffset>9973310</wp:posOffset>
              </wp:positionV>
              <wp:extent cx="1800225" cy="360045"/>
              <wp:effectExtent l="0" t="0" r="3175" b="0"/>
              <wp:wrapNone/>
              <wp:docPr id="4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BBA456" w14:textId="77777777" w:rsidR="004011CA" w:rsidRPr="00844D66" w:rsidRDefault="004011CA" w:rsidP="00383A81">
                          <w:pPr>
                            <w:pStyle w:val="Voetnoottekst"/>
                            <w:tabs>
                              <w:tab w:val="left" w:pos="426"/>
                              <w:tab w:val="left" w:pos="567"/>
                            </w:tabs>
                            <w:spacing w:before="0"/>
                            <w:jc w:val="right"/>
                            <w:rPr>
                              <w:color w:val="C0C0C0"/>
                              <w:sz w:val="12"/>
                              <w:szCs w:val="12"/>
                            </w:rPr>
                          </w:pPr>
                          <w:fldSimple w:instr=" DOCPROPERTY Status \* MERGEFORMAT ">
                            <w:r w:rsidRPr="006B3314">
                              <w:rPr>
                                <w:color w:val="C0C0C0"/>
                                <w:sz w:val="12"/>
                                <w:szCs w:val="12"/>
                              </w:rPr>
                              <w:t>Concept</w:t>
                            </w:r>
                          </w:fldSimple>
                        </w:p>
                        <w:p w14:paraId="719C3475" w14:textId="77777777" w:rsidR="004011CA" w:rsidRPr="00844D66" w:rsidRDefault="004011CA" w:rsidP="00383A81">
                          <w:pPr>
                            <w:pStyle w:val="Voetnoottekst"/>
                            <w:tabs>
                              <w:tab w:val="left" w:pos="426"/>
                            </w:tabs>
                            <w:spacing w:before="0"/>
                            <w:jc w:val="right"/>
                            <w:rPr>
                              <w:color w:val="C0C0C0"/>
                              <w:sz w:val="12"/>
                              <w:szCs w:val="12"/>
                            </w:rPr>
                          </w:pPr>
                          <w:fldSimple w:instr=" DOCPROPERTY versie \* MERGEFORMAT ">
                            <w:r w:rsidRPr="006B3314">
                              <w:rPr>
                                <w:color w:val="C0C0C0"/>
                                <w:sz w:val="12"/>
                                <w:szCs w:val="12"/>
                              </w:rPr>
                              <w:t>16 april</w:t>
                            </w:r>
                            <w:r>
                              <w:t xml:space="preserve"> 2013</w:t>
                            </w:r>
                          </w:fldSimple>
                        </w:p>
                        <w:p w14:paraId="109555B5" w14:textId="77777777" w:rsidR="004011CA" w:rsidRDefault="004011CA"/>
                        <w:p w14:paraId="4C05B521" w14:textId="77777777" w:rsidR="004011CA" w:rsidRPr="00844D66" w:rsidRDefault="004011CA" w:rsidP="00383A81">
                          <w:pPr>
                            <w:pStyle w:val="Voetnoottekst"/>
                            <w:tabs>
                              <w:tab w:val="left" w:pos="426"/>
                              <w:tab w:val="left" w:pos="567"/>
                            </w:tabs>
                            <w:spacing w:before="0"/>
                            <w:jc w:val="right"/>
                            <w:rPr>
                              <w:color w:val="C0C0C0"/>
                              <w:sz w:val="12"/>
                              <w:szCs w:val="12"/>
                            </w:rPr>
                          </w:pPr>
                          <w:fldSimple w:instr=" DOCPROPERTY Status \* MERGEFORMAT ">
                            <w:r w:rsidRPr="006B3314">
                              <w:rPr>
                                <w:color w:val="C0C0C0"/>
                                <w:sz w:val="12"/>
                                <w:szCs w:val="12"/>
                              </w:rPr>
                              <w:t>Concept</w:t>
                            </w:r>
                          </w:fldSimple>
                        </w:p>
                        <w:p w14:paraId="12028B8F" w14:textId="77777777" w:rsidR="004011CA" w:rsidRPr="00844D66" w:rsidRDefault="004011CA" w:rsidP="00383A81">
                          <w:pPr>
                            <w:pStyle w:val="Voetnoottekst"/>
                            <w:tabs>
                              <w:tab w:val="left" w:pos="426"/>
                            </w:tabs>
                            <w:spacing w:before="0"/>
                            <w:jc w:val="right"/>
                            <w:rPr>
                              <w:color w:val="C0C0C0"/>
                              <w:sz w:val="12"/>
                              <w:szCs w:val="12"/>
                            </w:rPr>
                          </w:pPr>
                          <w:fldSimple w:instr=" DOCPROPERTY versie \* MERGEFORMAT ">
                            <w:r w:rsidRPr="006B3314">
                              <w:rPr>
                                <w:color w:val="C0C0C0"/>
                                <w:sz w:val="12"/>
                                <w:szCs w:val="12"/>
                              </w:rPr>
                              <w:t>16 april</w:t>
                            </w:r>
                            <w:r>
                              <w:t xml:space="preserve"> 2013</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3" type="#_x0000_t202" style="position:absolute;left:0;text-align:left;margin-left:368.55pt;margin-top:785.3pt;width:141.75pt;height:28.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" o:allowoverlap="f" stroked="f">
              <v:textbox inset="0,0,0,0">
                <w:txbxContent>
                  <w:p w14:paraId="18BBA456" w14:textId="77777777" w:rsidR="004011CA" w:rsidRPr="00844D66" w:rsidRDefault="004011CA" w:rsidP="00383A81">
                    <w:pPr>
                      <w:pStyle w:val="Voetnoottekst"/>
                      <w:tabs>
                        <w:tab w:val="left" w:pos="426"/>
                        <w:tab w:val="left" w:pos="567"/>
                      </w:tabs>
                      <w:spacing w:before="0"/>
                      <w:jc w:val="right"/>
                      <w:rPr>
                        <w:color w:val="C0C0C0"/>
                        <w:sz w:val="12"/>
                        <w:szCs w:val="12"/>
                      </w:rPr>
                    </w:pPr>
                    <w:fldSimple w:instr=" DOCPROPERTY Status \* MERGEFORMAT ">
                      <w:r w:rsidRPr="006B3314">
                        <w:rPr>
                          <w:color w:val="C0C0C0"/>
                          <w:sz w:val="12"/>
                          <w:szCs w:val="12"/>
                        </w:rPr>
                        <w:t>Concept</w:t>
                      </w:r>
                    </w:fldSimple>
                  </w:p>
                  <w:p w14:paraId="719C3475" w14:textId="77777777" w:rsidR="004011CA" w:rsidRPr="00844D66" w:rsidRDefault="004011CA" w:rsidP="00383A81">
                    <w:pPr>
                      <w:pStyle w:val="Voetnoottekst"/>
                      <w:tabs>
                        <w:tab w:val="left" w:pos="426"/>
                      </w:tabs>
                      <w:spacing w:before="0"/>
                      <w:jc w:val="right"/>
                      <w:rPr>
                        <w:color w:val="C0C0C0"/>
                        <w:sz w:val="12"/>
                        <w:szCs w:val="12"/>
                      </w:rPr>
                    </w:pPr>
                    <w:fldSimple w:instr=" DOCPROPERTY versie \* MERGEFORMAT ">
                      <w:r w:rsidRPr="006B3314">
                        <w:rPr>
                          <w:color w:val="C0C0C0"/>
                          <w:sz w:val="12"/>
                          <w:szCs w:val="12"/>
                        </w:rPr>
                        <w:t>16 april</w:t>
                      </w:r>
                      <w:r>
                        <w:t xml:space="preserve"> 2013</w:t>
                      </w:r>
                    </w:fldSimple>
                  </w:p>
                  <w:p w14:paraId="109555B5" w14:textId="77777777" w:rsidR="004011CA" w:rsidRDefault="004011CA"/>
                  <w:p w14:paraId="4C05B521" w14:textId="77777777" w:rsidR="004011CA" w:rsidRPr="00844D66" w:rsidRDefault="004011CA" w:rsidP="00383A81">
                    <w:pPr>
                      <w:pStyle w:val="Voetnoottekst"/>
                      <w:tabs>
                        <w:tab w:val="left" w:pos="426"/>
                        <w:tab w:val="left" w:pos="567"/>
                      </w:tabs>
                      <w:spacing w:before="0"/>
                      <w:jc w:val="right"/>
                      <w:rPr>
                        <w:color w:val="C0C0C0"/>
                        <w:sz w:val="12"/>
                        <w:szCs w:val="12"/>
                      </w:rPr>
                    </w:pPr>
                    <w:fldSimple w:instr=" DOCPROPERTY Status \* MERGEFORMAT ">
                      <w:r w:rsidRPr="006B3314">
                        <w:rPr>
                          <w:color w:val="C0C0C0"/>
                          <w:sz w:val="12"/>
                          <w:szCs w:val="12"/>
                        </w:rPr>
                        <w:t>Concept</w:t>
                      </w:r>
                    </w:fldSimple>
                  </w:p>
                  <w:p w14:paraId="12028B8F" w14:textId="77777777" w:rsidR="004011CA" w:rsidRPr="00844D66" w:rsidRDefault="004011CA" w:rsidP="00383A81">
                    <w:pPr>
                      <w:pStyle w:val="Voetnoottekst"/>
                      <w:tabs>
                        <w:tab w:val="left" w:pos="426"/>
                      </w:tabs>
                      <w:spacing w:before="0"/>
                      <w:jc w:val="right"/>
                      <w:rPr>
                        <w:color w:val="C0C0C0"/>
                        <w:sz w:val="12"/>
                        <w:szCs w:val="12"/>
                      </w:rPr>
                    </w:pPr>
                    <w:fldSimple w:instr=" DOCPROPERTY versie \* MERGEFORMAT ">
                      <w:r w:rsidRPr="006B3314">
                        <w:rPr>
                          <w:color w:val="C0C0C0"/>
                          <w:sz w:val="12"/>
                          <w:szCs w:val="12"/>
                        </w:rPr>
                        <w:t>16 april</w:t>
                      </w:r>
                      <w:r>
                        <w:t xml:space="preserve"> 2013</w:t>
                      </w:r>
                    </w:fldSimple>
                  </w:p>
                </w:txbxContent>
              </v:textbox>
              <w10:wrap anchorx="page" anchory="page"/>
              <w10:anchorlock/>
            </v:shape>
          </w:pict>
        </mc:Fallback>
      </mc:AlternateContent>
    </w:r>
    <w:r>
      <w:rPr>
        <w:rStyle w:val="Paginanummer"/>
      </w:rPr>
      <w:fldChar w:fldCharType="begin"/>
    </w:r>
    <w:r>
      <w:rPr>
        <w:rStyle w:val="Paginanummer"/>
      </w:rPr>
      <w:instrText xml:space="preserve"> PAGE </w:instrText>
    </w:r>
    <w:r>
      <w:rPr>
        <w:rStyle w:val="Paginanummer"/>
      </w:rPr>
      <w:fldChar w:fldCharType="separate"/>
    </w:r>
    <w:r>
      <w:rPr>
        <w:rStyle w:val="Paginanummer"/>
        <w:noProof/>
      </w:rPr>
      <w:t>27</w:t>
    </w:r>
    <w:r>
      <w:rPr>
        <w:rStyle w:val="Paginanumm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9E628D" w14:textId="77777777" w:rsidR="004011CA" w:rsidRPr="00506950" w:rsidRDefault="004011CA" w:rsidP="00E50AD6">
    <w:pPr>
      <w:pStyle w:val="Voettekst"/>
      <w:tabs>
        <w:tab w:val="clear" w:pos="9072"/>
        <w:tab w:val="right" w:pos="9630"/>
      </w:tabs>
      <w:ind w:right="-294"/>
      <w:jc w:val="right"/>
      <w:rPr>
        <w:b/>
        <w:color w:val="003066"/>
        <w:sz w:val="22"/>
        <w:szCs w:val="22"/>
      </w:rPr>
    </w:pPr>
    <w:r w:rsidRPr="00506950">
      <w:rPr>
        <w:rStyle w:val="Paginanummer"/>
        <w:b/>
        <w:color w:val="003066"/>
        <w:sz w:val="22"/>
        <w:szCs w:val="22"/>
      </w:rPr>
      <w:fldChar w:fldCharType="begin"/>
    </w:r>
    <w:r w:rsidRPr="00506950">
      <w:rPr>
        <w:rStyle w:val="Paginanummer"/>
        <w:b/>
        <w:color w:val="003066"/>
        <w:sz w:val="22"/>
        <w:szCs w:val="22"/>
      </w:rPr>
      <w:instrText xml:space="preserve"> PAGE </w:instrText>
    </w:r>
    <w:r w:rsidRPr="00506950">
      <w:rPr>
        <w:rStyle w:val="Paginanummer"/>
        <w:b/>
        <w:color w:val="003066"/>
        <w:sz w:val="22"/>
        <w:szCs w:val="22"/>
      </w:rPr>
      <w:fldChar w:fldCharType="separate"/>
    </w:r>
    <w:r w:rsidR="006E74B4">
      <w:rPr>
        <w:rStyle w:val="Paginanummer"/>
        <w:b/>
        <w:noProof/>
        <w:color w:val="003066"/>
        <w:sz w:val="22"/>
        <w:szCs w:val="22"/>
      </w:rPr>
      <w:t>iii</w:t>
    </w:r>
    <w:r w:rsidRPr="00506950">
      <w:rPr>
        <w:rStyle w:val="Paginanummer"/>
        <w:b/>
        <w:color w:val="003066"/>
        <w:sz w:val="22"/>
        <w:szCs w:val="22"/>
      </w:rPr>
      <w:fldChar w:fldCharType="end"/>
    </w:r>
    <w:r>
      <w:rPr>
        <w:b/>
        <w:noProof/>
        <w:color w:val="003066"/>
        <w:sz w:val="22"/>
        <w:szCs w:val="22"/>
      </w:rPr>
      <mc:AlternateContent>
        <mc:Choice Requires="wps">
          <w:drawing>
            <wp:anchor distT="0" distB="0" distL="114300" distR="114300" simplePos="0" relativeHeight="251656192" behindDoc="0" locked="1" layoutInCell="1" allowOverlap="0" wp14:anchorId="50F18A1C" wp14:editId="5D4C21B9">
              <wp:simplePos x="0" y="0"/>
              <wp:positionH relativeFrom="page">
                <wp:posOffset>1980565</wp:posOffset>
              </wp:positionH>
              <wp:positionV relativeFrom="page">
                <wp:posOffset>9999345</wp:posOffset>
              </wp:positionV>
              <wp:extent cx="3898265" cy="360045"/>
              <wp:effectExtent l="0" t="0" r="0" b="0"/>
              <wp:wrapNone/>
              <wp:docPr id="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26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C9B30" w14:textId="4A2B69EC" w:rsidR="004011CA" w:rsidRPr="00D372FD" w:rsidRDefault="004011CA" w:rsidP="00765DE9">
                          <w:pPr>
                            <w:spacing w:before="0"/>
                            <w:rPr>
                              <w:color w:val="06477E" w:themeColor="accent2"/>
                              <w:sz w:val="15"/>
                              <w:szCs w:val="15"/>
                              <w:lang w:val="en-US"/>
                            </w:rPr>
                          </w:pPr>
                          <w:r>
                            <w:fldChar w:fldCharType="begin"/>
                          </w:r>
                          <w:r w:rsidRPr="00D372FD">
                            <w:rPr>
                              <w:lang w:val="en-US"/>
                            </w:rPr>
                            <w:instrText xml:space="preserve"> DOCPROPERTY Status \* MERGEFORMAT </w:instrText>
                          </w:r>
                          <w:r>
                            <w:fldChar w:fldCharType="separate"/>
                          </w:r>
                          <w:r>
                            <w:rPr>
                              <w:color w:val="06477E" w:themeColor="accent2"/>
                              <w:sz w:val="15"/>
                              <w:szCs w:val="15"/>
                              <w:lang w:val="en-US"/>
                            </w:rPr>
                            <w:t>Definitief</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Dossier  \* MERGEFORMAT </w:instrText>
                          </w:r>
                          <w:r>
                            <w:fldChar w:fldCharType="separate"/>
                          </w:r>
                          <w:r w:rsidRPr="006B3314">
                            <w:rPr>
                              <w:color w:val="06477E" w:themeColor="accent2"/>
                              <w:sz w:val="15"/>
                              <w:szCs w:val="15"/>
                              <w:lang w:val="en-US"/>
                            </w:rPr>
                            <w:t>N0035</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Versie  \* MERGEFORMAT </w:instrText>
                          </w:r>
                          <w:r>
                            <w:fldChar w:fldCharType="separate"/>
                          </w:r>
                          <w:r w:rsidRPr="006B3314">
                            <w:rPr>
                              <w:color w:val="06477E" w:themeColor="accent2"/>
                              <w:sz w:val="15"/>
                              <w:szCs w:val="15"/>
                              <w:lang w:val="en-US"/>
                            </w:rPr>
                            <w:t xml:space="preserve">16 </w:t>
                          </w:r>
                          <w:r>
                            <w:rPr>
                              <w:color w:val="06477E" w:themeColor="accent2"/>
                              <w:sz w:val="15"/>
                              <w:szCs w:val="15"/>
                              <w:lang w:val="en-US"/>
                            </w:rPr>
                            <w:t>mei</w:t>
                          </w:r>
                          <w:r w:rsidRPr="006B3314">
                            <w:rPr>
                              <w:color w:val="06477E" w:themeColor="accent2"/>
                              <w:sz w:val="15"/>
                              <w:szCs w:val="15"/>
                              <w:lang w:val="en-US"/>
                            </w:rPr>
                            <w:t xml:space="preserve"> 2013</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Titel  \* MERGEFORMAT </w:instrText>
                          </w:r>
                          <w:r>
                            <w:fldChar w:fldCharType="separate"/>
                          </w:r>
                          <w:r w:rsidRPr="006B3314">
                            <w:rPr>
                              <w:color w:val="06477E" w:themeColor="accent2"/>
                              <w:sz w:val="15"/>
                              <w:szCs w:val="15"/>
                              <w:lang w:val="en-US"/>
                            </w:rPr>
                            <w:t>Dijk Data</w:t>
                          </w:r>
                          <w:r>
                            <w:rPr>
                              <w:lang w:val="en-US"/>
                            </w:rPr>
                            <w:t xml:space="preserve"> </w:t>
                          </w:r>
                          <w:r w:rsidRPr="006B3314">
                            <w:rPr>
                              <w:color w:val="06477E" w:themeColor="accent2"/>
                              <w:sz w:val="15"/>
                              <w:szCs w:val="15"/>
                              <w:lang w:val="en-US"/>
                            </w:rPr>
                            <w:t>Service Centrum</w:t>
                          </w:r>
                          <w:r>
                            <w:rPr>
                              <w:color w:val="06477E" w:themeColor="accent2"/>
                              <w:sz w:val="15"/>
                              <w:szCs w:val="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4" type="#_x0000_t202" style="position:absolute;left:0;text-align:left;margin-left:155.95pt;margin-top:787.35pt;width:306.95pt;height:28.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D0fgIAAAc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" o:allowoverlap="f" stroked="f">
              <v:textbox inset="0,0,0,0">
                <w:txbxContent>
                  <w:p w14:paraId="3F4C9B30" w14:textId="4A2B69EC" w:rsidR="004011CA" w:rsidRPr="00D372FD" w:rsidRDefault="004011CA" w:rsidP="00765DE9">
                    <w:pPr>
                      <w:spacing w:before="0"/>
                      <w:rPr>
                        <w:color w:val="06477E" w:themeColor="accent2"/>
                        <w:sz w:val="15"/>
                        <w:szCs w:val="15"/>
                        <w:lang w:val="en-US"/>
                      </w:rPr>
                    </w:pPr>
                    <w:r>
                      <w:fldChar w:fldCharType="begin"/>
                    </w:r>
                    <w:r w:rsidRPr="00D372FD">
                      <w:rPr>
                        <w:lang w:val="en-US"/>
                      </w:rPr>
                      <w:instrText xml:space="preserve"> DOCPROPERTY Status \* MERGEFORMAT </w:instrText>
                    </w:r>
                    <w:r>
                      <w:fldChar w:fldCharType="separate"/>
                    </w:r>
                    <w:r>
                      <w:rPr>
                        <w:color w:val="06477E" w:themeColor="accent2"/>
                        <w:sz w:val="15"/>
                        <w:szCs w:val="15"/>
                        <w:lang w:val="en-US"/>
                      </w:rPr>
                      <w:t>Definitief</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Dossier  \* MERGEFORMAT </w:instrText>
                    </w:r>
                    <w:r>
                      <w:fldChar w:fldCharType="separate"/>
                    </w:r>
                    <w:r w:rsidRPr="006B3314">
                      <w:rPr>
                        <w:color w:val="06477E" w:themeColor="accent2"/>
                        <w:sz w:val="15"/>
                        <w:szCs w:val="15"/>
                        <w:lang w:val="en-US"/>
                      </w:rPr>
                      <w:t>N0035</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Versie  \* MERGEFORMAT </w:instrText>
                    </w:r>
                    <w:r>
                      <w:fldChar w:fldCharType="separate"/>
                    </w:r>
                    <w:r w:rsidRPr="006B3314">
                      <w:rPr>
                        <w:color w:val="06477E" w:themeColor="accent2"/>
                        <w:sz w:val="15"/>
                        <w:szCs w:val="15"/>
                        <w:lang w:val="en-US"/>
                      </w:rPr>
                      <w:t xml:space="preserve">16 </w:t>
                    </w:r>
                    <w:r>
                      <w:rPr>
                        <w:color w:val="06477E" w:themeColor="accent2"/>
                        <w:sz w:val="15"/>
                        <w:szCs w:val="15"/>
                        <w:lang w:val="en-US"/>
                      </w:rPr>
                      <w:t>mei</w:t>
                    </w:r>
                    <w:r w:rsidRPr="006B3314">
                      <w:rPr>
                        <w:color w:val="06477E" w:themeColor="accent2"/>
                        <w:sz w:val="15"/>
                        <w:szCs w:val="15"/>
                        <w:lang w:val="en-US"/>
                      </w:rPr>
                      <w:t xml:space="preserve"> 2013</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Titel  \* MERGEFORMAT </w:instrText>
                    </w:r>
                    <w:r>
                      <w:fldChar w:fldCharType="separate"/>
                    </w:r>
                    <w:r w:rsidRPr="006B3314">
                      <w:rPr>
                        <w:color w:val="06477E" w:themeColor="accent2"/>
                        <w:sz w:val="15"/>
                        <w:szCs w:val="15"/>
                        <w:lang w:val="en-US"/>
                      </w:rPr>
                      <w:t>Dijk Data</w:t>
                    </w:r>
                    <w:r>
                      <w:rPr>
                        <w:lang w:val="en-US"/>
                      </w:rPr>
                      <w:t xml:space="preserve"> </w:t>
                    </w:r>
                    <w:r w:rsidRPr="006B3314">
                      <w:rPr>
                        <w:color w:val="06477E" w:themeColor="accent2"/>
                        <w:sz w:val="15"/>
                        <w:szCs w:val="15"/>
                        <w:lang w:val="en-US"/>
                      </w:rPr>
                      <w:t>Service Centrum</w:t>
                    </w:r>
                    <w:r>
                      <w:rPr>
                        <w:color w:val="06477E" w:themeColor="accent2"/>
                        <w:sz w:val="15"/>
                        <w:szCs w:val="15"/>
                      </w:rPr>
                      <w:fldChar w:fldCharType="end"/>
                    </w:r>
                  </w:p>
                </w:txbxContent>
              </v:textbox>
              <w10:wrap anchorx="page" anchory="page"/>
              <w10:anchorlock/>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B6237" w14:textId="66921EB4" w:rsidR="004011CA" w:rsidRPr="00D372FD" w:rsidRDefault="004011CA" w:rsidP="004011CA">
    <w:pPr>
      <w:spacing w:before="0"/>
      <w:rPr>
        <w:color w:val="06477E" w:themeColor="accent2"/>
        <w:sz w:val="15"/>
        <w:szCs w:val="15"/>
        <w:lang w:val="en-US"/>
      </w:rPr>
    </w:pPr>
    <w:r>
      <w:fldChar w:fldCharType="begin"/>
    </w:r>
    <w:r w:rsidRPr="00D372FD">
      <w:rPr>
        <w:lang w:val="en-US"/>
      </w:rPr>
      <w:instrText xml:space="preserve"> DOCPROPERTY Status \* MERGEFORMAT </w:instrText>
    </w:r>
    <w:r>
      <w:fldChar w:fldCharType="separate"/>
    </w:r>
    <w:r>
      <w:rPr>
        <w:color w:val="06477E" w:themeColor="accent2"/>
        <w:sz w:val="15"/>
        <w:szCs w:val="15"/>
        <w:lang w:val="en-US"/>
      </w:rPr>
      <w:t>Definitief</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Dossier  \* MERGEFORMAT </w:instrText>
    </w:r>
    <w:r>
      <w:fldChar w:fldCharType="separate"/>
    </w:r>
    <w:r w:rsidRPr="006B3314">
      <w:rPr>
        <w:color w:val="06477E" w:themeColor="accent2"/>
        <w:sz w:val="15"/>
        <w:szCs w:val="15"/>
        <w:lang w:val="en-US"/>
      </w:rPr>
      <w:t>N0035</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Versie  \* MERGEFORMAT </w:instrText>
    </w:r>
    <w:r>
      <w:fldChar w:fldCharType="separate"/>
    </w:r>
    <w:r w:rsidRPr="006B3314">
      <w:rPr>
        <w:color w:val="06477E" w:themeColor="accent2"/>
        <w:sz w:val="15"/>
        <w:szCs w:val="15"/>
        <w:lang w:val="en-US"/>
      </w:rPr>
      <w:t xml:space="preserve">16 </w:t>
    </w:r>
    <w:r>
      <w:rPr>
        <w:color w:val="06477E" w:themeColor="accent2"/>
        <w:sz w:val="15"/>
        <w:szCs w:val="15"/>
        <w:lang w:val="en-US"/>
      </w:rPr>
      <w:t>mei</w:t>
    </w:r>
    <w:r w:rsidRPr="006B3314">
      <w:rPr>
        <w:color w:val="06477E" w:themeColor="accent2"/>
        <w:sz w:val="15"/>
        <w:szCs w:val="15"/>
        <w:lang w:val="en-US"/>
      </w:rPr>
      <w:t xml:space="preserve"> 2013</w:t>
    </w:r>
    <w:r>
      <w:rPr>
        <w:color w:val="06477E" w:themeColor="accent2"/>
        <w:sz w:val="15"/>
        <w:szCs w:val="15"/>
      </w:rPr>
      <w:fldChar w:fldCharType="end"/>
    </w:r>
    <w:r w:rsidRPr="00D372FD">
      <w:rPr>
        <w:color w:val="06477E" w:themeColor="accent2"/>
        <w:sz w:val="15"/>
        <w:szCs w:val="15"/>
        <w:lang w:val="en-US"/>
      </w:rPr>
      <w:t xml:space="preserve">  |  </w:t>
    </w:r>
    <w:r>
      <w:fldChar w:fldCharType="begin"/>
    </w:r>
    <w:r w:rsidRPr="00D372FD">
      <w:rPr>
        <w:lang w:val="en-US"/>
      </w:rPr>
      <w:instrText xml:space="preserve"> DOCPROPERTY  Titel  \* MERGEFORMAT </w:instrText>
    </w:r>
    <w:r>
      <w:fldChar w:fldCharType="separate"/>
    </w:r>
    <w:r w:rsidRPr="006B3314">
      <w:rPr>
        <w:color w:val="06477E" w:themeColor="accent2"/>
        <w:sz w:val="15"/>
        <w:szCs w:val="15"/>
        <w:lang w:val="en-US"/>
      </w:rPr>
      <w:t>Dijk Data</w:t>
    </w:r>
    <w:r w:rsidR="00623EF5">
      <w:rPr>
        <w:lang w:val="en-US"/>
      </w:rPr>
      <w:t xml:space="preserve"> </w:t>
    </w:r>
    <w:r w:rsidRPr="006B3314">
      <w:rPr>
        <w:color w:val="06477E" w:themeColor="accent2"/>
        <w:sz w:val="15"/>
        <w:szCs w:val="15"/>
        <w:lang w:val="en-US"/>
      </w:rPr>
      <w:t>Service Centrum</w:t>
    </w:r>
    <w:r>
      <w:rPr>
        <w:color w:val="06477E" w:themeColor="accent2"/>
        <w:sz w:val="15"/>
        <w:szCs w:val="15"/>
      </w:rPr>
      <w:fldChar w:fldCharType="end"/>
    </w:r>
  </w:p>
  <w:p w14:paraId="6249CD92" w14:textId="42DCC0C0" w:rsidR="004011CA" w:rsidRPr="00824848" w:rsidRDefault="004011CA" w:rsidP="003B5E51">
    <w:pPr>
      <w:pStyle w:val="Voettekst"/>
      <w:tabs>
        <w:tab w:val="clear" w:pos="4536"/>
        <w:tab w:val="clear" w:pos="9072"/>
        <w:tab w:val="right" w:pos="7086"/>
        <w:tab w:val="right" w:pos="9630"/>
      </w:tabs>
      <w:ind w:right="-2"/>
      <w:rPr>
        <w:b/>
        <w:color w:val="06477E" w:themeColor="accent2"/>
        <w:sz w:val="22"/>
        <w:szCs w:val="22"/>
      </w:rPr>
    </w:pPr>
    <w:sdt>
      <w:sdtPr>
        <w:rPr>
          <w:color w:val="06477E" w:themeColor="accent2"/>
          <w:sz w:val="15"/>
          <w:szCs w:val="15"/>
        </w:rPr>
        <w:alias w:val="Publish Date"/>
        <w:tag w:val=""/>
        <w:id w:val="-166786457"/>
        <w:dataBinding w:prefixMappings="xmlns:ns0='http://schemas.microsoft.com/office/2006/coverPageProps' " w:xpath="/ns0:CoverPageProperties[1]/ns0:PublishDate[1]" w:storeItemID="{55AF091B-3C7A-41E3-B477-F2FDAA23CFDA}"/>
        <w:date>
          <w:lid w:val="nl-NL"/>
          <w:storeMappedDataAs w:val="dateTime"/>
          <w:calendar w:val="gregorian"/>
        </w:date>
      </w:sdtPr>
      <w:sdtContent/>
    </w:sdt>
    <w:r w:rsidRPr="00BE612E">
      <w:rPr>
        <w:color w:val="06477E" w:themeColor="accent2"/>
        <w:sz w:val="15"/>
        <w:szCs w:val="15"/>
      </w:rPr>
      <w:tab/>
    </w:r>
    <w:r w:rsidRPr="00BE612E">
      <w:rPr>
        <w:rStyle w:val="Paginanummer"/>
        <w:b/>
        <w:color w:val="06477E" w:themeColor="accent2"/>
        <w:sz w:val="22"/>
        <w:szCs w:val="22"/>
      </w:rPr>
      <w:fldChar w:fldCharType="begin"/>
    </w:r>
    <w:r w:rsidRPr="00BE612E">
      <w:rPr>
        <w:rStyle w:val="Paginanummer"/>
        <w:b/>
        <w:color w:val="06477E" w:themeColor="accent2"/>
        <w:sz w:val="22"/>
        <w:szCs w:val="22"/>
      </w:rPr>
      <w:instrText xml:space="preserve"> PAGE </w:instrText>
    </w:r>
    <w:r w:rsidRPr="00BE612E">
      <w:rPr>
        <w:rStyle w:val="Paginanummer"/>
        <w:b/>
        <w:color w:val="06477E" w:themeColor="accent2"/>
        <w:sz w:val="22"/>
        <w:szCs w:val="22"/>
      </w:rPr>
      <w:fldChar w:fldCharType="separate"/>
    </w:r>
    <w:r w:rsidR="006E74B4">
      <w:rPr>
        <w:rStyle w:val="Paginanummer"/>
        <w:b/>
        <w:noProof/>
        <w:color w:val="06477E" w:themeColor="accent2"/>
        <w:sz w:val="22"/>
        <w:szCs w:val="22"/>
      </w:rPr>
      <w:t>2</w:t>
    </w:r>
    <w:r w:rsidRPr="00BE612E">
      <w:rPr>
        <w:rStyle w:val="Paginanummer"/>
        <w:b/>
        <w:color w:val="06477E" w:themeColor="accent2"/>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F46307" w14:textId="77777777" w:rsidR="004011CA" w:rsidRDefault="004011CA">
      <w:pPr>
        <w:spacing w:before="0" w:line="240" w:lineRule="auto"/>
      </w:pPr>
      <w:r>
        <w:separator/>
      </w:r>
    </w:p>
  </w:footnote>
  <w:footnote w:type="continuationSeparator" w:id="0">
    <w:p w14:paraId="342146D7" w14:textId="77777777" w:rsidR="004011CA" w:rsidRDefault="004011CA">
      <w:pPr>
        <w:spacing w:before="0" w:line="240" w:lineRule="auto"/>
      </w:pPr>
      <w:r>
        <w:continuationSeparator/>
      </w:r>
    </w:p>
  </w:footnote>
  <w:footnote w:id="1">
    <w:p w14:paraId="1AB7D281" w14:textId="68916E1E" w:rsidR="004011CA" w:rsidRDefault="004011CA">
      <w:pPr>
        <w:pStyle w:val="Voetnoottekst"/>
      </w:pPr>
      <w:r>
        <w:rPr>
          <w:rStyle w:val="Voetnootmarkering"/>
        </w:rPr>
        <w:footnoteRef/>
      </w:r>
      <w:r>
        <w:t xml:space="preserve"> Bij het gebruik van Internet Explorer 9 kan een foutmelding verschijnen. Er moet expliciet toestemming gegeven worden voor het uitwisselen van data tussen verschillende domeinen. Het DDSC geeft een handleiding voor het instellen van deze toestemming (zie ook bijlage I)</w:t>
      </w:r>
    </w:p>
  </w:footnote>
  <w:footnote w:id="2">
    <w:p w14:paraId="12BE0E2A" w14:textId="34061E2F" w:rsidR="004011CA" w:rsidRDefault="004011CA">
      <w:pPr>
        <w:pStyle w:val="Voetnoottekst"/>
      </w:pPr>
      <w:r>
        <w:rPr>
          <w:rStyle w:val="Voetnootmarkering"/>
        </w:rPr>
        <w:footnoteRef/>
      </w:r>
      <w:r>
        <w:t xml:space="preserve"> In de toekomst kan de data eigenaar (waterkeringbeheerder) zelf bepalen in hoeverre zijn data aan gebruikers buiten zijn organisatie getoond mogen worden. In versie 1.0 is de meetdata voor alle geregistreerde gebruikers zichtbaar</w:t>
      </w:r>
    </w:p>
  </w:footnote>
  <w:footnote w:id="3">
    <w:p w14:paraId="20321868" w14:textId="77777777" w:rsidR="004011CA" w:rsidRDefault="004011CA">
      <w:pPr>
        <w:pStyle w:val="Voetnoottekst"/>
      </w:pPr>
      <w:r>
        <w:rPr>
          <w:rStyle w:val="Voetnootmarkering"/>
        </w:rPr>
        <w:footnoteRef/>
      </w:r>
      <w:r>
        <w:t xml:space="preserve"> Natuurlijk moet de instelling van de telefoon of tablet een automatische rotatie van het scherm wel toestaan. Vaak kan dit in de instellingen van ‘weergave’ van het toestel worden aangepast.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8FB666" w14:textId="77777777" w:rsidR="004011CA" w:rsidRDefault="004011CA" w:rsidP="00EB2963">
    <w:pPr>
      <w:pStyle w:val="Koptekst"/>
      <w:tabs>
        <w:tab w:val="clear" w:pos="9072"/>
        <w:tab w:val="right" w:pos="9720"/>
      </w:tabs>
      <w:ind w:right="-564"/>
      <w:jc w:val="right"/>
    </w:pPr>
    <w:fldSimple w:instr=" SUBJECT   \* MERGEFORMAT ">
      <w:r>
        <w:t>Gebruikershandleiding</w:t>
      </w:r>
    </w:fldSimple>
    <w:r>
      <w:rPr>
        <w:noProof/>
      </w:rPr>
      <w:drawing>
        <wp:anchor distT="0" distB="0" distL="114300" distR="114300" simplePos="0" relativeHeight="251657216" behindDoc="0" locked="1" layoutInCell="1" allowOverlap="0" wp14:anchorId="7ABB01FD" wp14:editId="734845C3">
          <wp:simplePos x="0" y="0"/>
          <wp:positionH relativeFrom="page">
            <wp:posOffset>360045</wp:posOffset>
          </wp:positionH>
          <wp:positionV relativeFrom="page">
            <wp:posOffset>180340</wp:posOffset>
          </wp:positionV>
          <wp:extent cx="435610" cy="903605"/>
          <wp:effectExtent l="0" t="0" r="2540" b="0"/>
          <wp:wrapTopAndBottom/>
          <wp:docPr id="12" name="Afbeelding 10" descr="Description: logo N&amp;S (alleen kik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Description: logo N&amp;S (alleen kikk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5610" cy="90360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E74E10" w14:textId="77777777" w:rsidR="004011CA" w:rsidRPr="00506950" w:rsidRDefault="004011CA" w:rsidP="00136843">
    <w:pPr>
      <w:pStyle w:val="Koptekst"/>
      <w:tabs>
        <w:tab w:val="clear" w:pos="9072"/>
        <w:tab w:val="right" w:pos="9720"/>
      </w:tabs>
      <w:jc w:val="right"/>
      <w:rPr>
        <w:color w:val="003066"/>
      </w:rPr>
    </w:pPr>
    <w:r>
      <w:rPr>
        <w:noProof/>
        <w:color w:val="003066"/>
      </w:rPr>
      <w:drawing>
        <wp:anchor distT="0" distB="0" distL="114300" distR="114300" simplePos="0" relativeHeight="251659264" behindDoc="0" locked="0" layoutInCell="1" allowOverlap="1" wp14:anchorId="36A9379C" wp14:editId="14C7398F">
          <wp:simplePos x="0" y="0"/>
          <wp:positionH relativeFrom="column">
            <wp:posOffset>4763135</wp:posOffset>
          </wp:positionH>
          <wp:positionV relativeFrom="paragraph">
            <wp:posOffset>-178435</wp:posOffset>
          </wp:positionV>
          <wp:extent cx="480695" cy="9537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kkerN&amp;S_2012_transparan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0695" cy="95377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E5ED1"/>
    <w:multiLevelType w:val="hybridMultilevel"/>
    <w:tmpl w:val="9EEA245C"/>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C213AA"/>
    <w:multiLevelType w:val="hybridMultilevel"/>
    <w:tmpl w:val="4BB01680"/>
    <w:lvl w:ilvl="0" w:tplc="EFAAEEF4">
      <w:start w:val="3"/>
      <w:numFmt w:val="bullet"/>
      <w:lvlText w:val="›"/>
      <w:lvlJc w:val="left"/>
      <w:pPr>
        <w:ind w:left="720" w:hanging="360"/>
      </w:pPr>
      <w:rPr>
        <w:rFonts w:ascii="Syntax LT Std" w:hAnsi="Syntax LT Std" w:cs="Times New Roman" w:hint="default"/>
        <w:color w:val="008986" w:themeColor="accen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0B310395"/>
    <w:multiLevelType w:val="multilevel"/>
    <w:tmpl w:val="853A7D48"/>
    <w:styleLink w:val="OpmaakprofielMetopsommingstekensCourierNew"/>
    <w:lvl w:ilvl="0">
      <w:start w:val="1"/>
      <w:numFmt w:val="bullet"/>
      <w:lvlText w:val="­"/>
      <w:lvlJc w:val="left"/>
      <w:pPr>
        <w:tabs>
          <w:tab w:val="num" w:pos="284"/>
        </w:tabs>
        <w:ind w:left="284" w:hanging="284"/>
      </w:pPr>
      <w:rPr>
        <w:rFonts w:ascii="Courier New" w:hAnsi="Courier New" w:hint="default"/>
        <w:sz w:val="18"/>
      </w:rPr>
    </w:lvl>
    <w:lvl w:ilvl="1">
      <w:start w:val="1"/>
      <w:numFmt w:val="decimal"/>
      <w:lvlText w:val="%2."/>
      <w:lvlJc w:val="left"/>
      <w:pPr>
        <w:tabs>
          <w:tab w:val="num" w:pos="357"/>
        </w:tabs>
        <w:ind w:left="357" w:hanging="357"/>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1C9E19E8"/>
    <w:multiLevelType w:val="hybridMultilevel"/>
    <w:tmpl w:val="DF1491A6"/>
    <w:lvl w:ilvl="0" w:tplc="04130001">
      <w:start w:val="12"/>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F6B0A60"/>
    <w:multiLevelType w:val="multilevel"/>
    <w:tmpl w:val="8EB65B82"/>
    <w:lvl w:ilvl="0">
      <w:start w:val="1"/>
      <w:numFmt w:val="upperRoman"/>
      <w:lvlText w:val="%1."/>
      <w:lvlJc w:val="right"/>
      <w:pPr>
        <w:ind w:left="-491" w:hanging="360"/>
      </w:pPr>
      <w:rPr>
        <w:rFonts w:hint="default"/>
        <w:b w:val="0"/>
        <w:i w:val="0"/>
        <w:caps w:val="0"/>
        <w:strike w:val="0"/>
        <w:dstrike w:val="0"/>
        <w:vanish w:val="0"/>
        <w:color w:val="008986" w:themeColor="accent1"/>
        <w:sz w:val="48"/>
        <w:szCs w:val="48"/>
        <w:vertAlign w:val="baseline"/>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5">
    <w:nsid w:val="22E60832"/>
    <w:multiLevelType w:val="multilevel"/>
    <w:tmpl w:val="3CC6D72E"/>
    <w:lvl w:ilvl="0">
      <w:start w:val="1"/>
      <w:numFmt w:val="upperRoman"/>
      <w:pStyle w:val="NSBijlage1"/>
      <w:lvlText w:val="%1"/>
      <w:lvlJc w:val="right"/>
      <w:pPr>
        <w:ind w:left="-491" w:hanging="360"/>
      </w:pPr>
      <w:rPr>
        <w:rFonts w:ascii="Syntax LT Std" w:hAnsi="Syntax LT Std" w:hint="default"/>
        <w:b w:val="0"/>
        <w:i w:val="0"/>
        <w:caps w:val="0"/>
        <w:strike w:val="0"/>
        <w:dstrike w:val="0"/>
        <w:vanish w:val="0"/>
        <w:color w:val="008986" w:themeColor="accent1"/>
        <w:sz w:val="48"/>
        <w:szCs w:val="48"/>
        <w:vertAlign w:val="baseline"/>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6">
    <w:nsid w:val="2B6C1C96"/>
    <w:multiLevelType w:val="multilevel"/>
    <w:tmpl w:val="A460664A"/>
    <w:lvl w:ilvl="0">
      <w:start w:val="1"/>
      <w:numFmt w:val="decimal"/>
      <w:pStyle w:val="Kop1"/>
      <w:lvlText w:val="%1"/>
      <w:lvlJc w:val="left"/>
      <w:pPr>
        <w:tabs>
          <w:tab w:val="num" w:pos="0"/>
        </w:tabs>
        <w:ind w:left="0" w:hanging="851"/>
      </w:pPr>
      <w:rPr>
        <w:b w:val="0"/>
        <w:bCs w:val="0"/>
        <w:i w:val="0"/>
        <w:iCs w:val="0"/>
        <w:caps w:val="0"/>
        <w:smallCaps w:val="0"/>
        <w:strike w:val="0"/>
        <w:dstrike w:val="0"/>
        <w:noProof w:val="0"/>
        <w:vanish w:val="0"/>
        <w:color w:val="008675"/>
        <w:spacing w:val="0"/>
        <w:kern w:val="0"/>
        <w:position w:val="0"/>
        <w:u w:val="none"/>
        <w:effect w:val="none"/>
        <w:vertAlign w:val="baseline"/>
        <w:em w:val="none"/>
        <w:specVanish w:val="0"/>
      </w:rPr>
    </w:lvl>
    <w:lvl w:ilvl="1">
      <w:start w:val="1"/>
      <w:numFmt w:val="decimal"/>
      <w:pStyle w:val="Kop2"/>
      <w:lvlText w:val="%1.%2"/>
      <w:lvlJc w:val="left"/>
      <w:pPr>
        <w:tabs>
          <w:tab w:val="num" w:pos="0"/>
        </w:tabs>
        <w:ind w:left="0" w:hanging="851"/>
      </w:pPr>
      <w:rPr>
        <w:rFonts w:hint="default"/>
        <w:u w:val="none"/>
      </w:rPr>
    </w:lvl>
    <w:lvl w:ilvl="2">
      <w:start w:val="1"/>
      <w:numFmt w:val="decimal"/>
      <w:pStyle w:val="Kop3"/>
      <w:lvlText w:val="%1.%2.%3"/>
      <w:lvlJc w:val="left"/>
      <w:pPr>
        <w:tabs>
          <w:tab w:val="num" w:pos="0"/>
        </w:tabs>
        <w:ind w:left="0" w:hanging="851"/>
      </w:pPr>
      <w:rPr>
        <w:rFonts w:hint="default"/>
        <w:color w:val="008986"/>
      </w:rPr>
    </w:lvl>
    <w:lvl w:ilvl="3">
      <w:start w:val="1"/>
      <w:numFmt w:val="decimal"/>
      <w:pStyle w:val="Kop4"/>
      <w:lvlText w:val="%1.%2.%3.%4"/>
      <w:lvlJc w:val="left"/>
      <w:pPr>
        <w:tabs>
          <w:tab w:val="num" w:pos="286"/>
        </w:tabs>
        <w:ind w:left="-341" w:hanging="453"/>
      </w:pPr>
      <w:rPr>
        <w:rFonts w:hint="default"/>
      </w:rPr>
    </w:lvl>
    <w:lvl w:ilvl="4">
      <w:start w:val="1"/>
      <w:numFmt w:val="decimal"/>
      <w:pStyle w:val="Kop5"/>
      <w:lvlText w:val="%1.%2.%3.%4.%5."/>
      <w:lvlJc w:val="left"/>
      <w:pPr>
        <w:tabs>
          <w:tab w:val="num" w:pos="-851"/>
        </w:tabs>
        <w:ind w:left="2689" w:hanging="708"/>
      </w:pPr>
      <w:rPr>
        <w:rFonts w:hint="default"/>
      </w:rPr>
    </w:lvl>
    <w:lvl w:ilvl="5">
      <w:start w:val="1"/>
      <w:numFmt w:val="decimal"/>
      <w:pStyle w:val="Kop6"/>
      <w:lvlText w:val="%1.%2.%3.%4.%5.%6."/>
      <w:lvlJc w:val="left"/>
      <w:pPr>
        <w:tabs>
          <w:tab w:val="num" w:pos="-851"/>
        </w:tabs>
        <w:ind w:left="3397" w:hanging="708"/>
      </w:pPr>
      <w:rPr>
        <w:rFonts w:hint="default"/>
      </w:rPr>
    </w:lvl>
    <w:lvl w:ilvl="6">
      <w:start w:val="1"/>
      <w:numFmt w:val="decimal"/>
      <w:pStyle w:val="Kop7"/>
      <w:lvlText w:val="%1.%2.%3.%4.%5.%6.%7."/>
      <w:lvlJc w:val="left"/>
      <w:pPr>
        <w:tabs>
          <w:tab w:val="num" w:pos="-851"/>
        </w:tabs>
        <w:ind w:left="4105" w:hanging="708"/>
      </w:pPr>
      <w:rPr>
        <w:rFonts w:hint="default"/>
      </w:rPr>
    </w:lvl>
    <w:lvl w:ilvl="7">
      <w:start w:val="1"/>
      <w:numFmt w:val="decimal"/>
      <w:pStyle w:val="Kop8"/>
      <w:lvlText w:val="%1.%2.%3.%4.%5.%6.%7.%8."/>
      <w:lvlJc w:val="left"/>
      <w:pPr>
        <w:tabs>
          <w:tab w:val="num" w:pos="-851"/>
        </w:tabs>
        <w:ind w:left="4813" w:hanging="708"/>
      </w:pPr>
      <w:rPr>
        <w:rFonts w:hint="default"/>
      </w:rPr>
    </w:lvl>
    <w:lvl w:ilvl="8">
      <w:start w:val="1"/>
      <w:numFmt w:val="decimal"/>
      <w:pStyle w:val="Kop9"/>
      <w:lvlText w:val="%9."/>
      <w:lvlJc w:val="left"/>
      <w:pPr>
        <w:tabs>
          <w:tab w:val="num" w:pos="5521"/>
        </w:tabs>
        <w:ind w:left="5521" w:hanging="708"/>
      </w:pPr>
      <w:rPr>
        <w:rFonts w:hint="default"/>
      </w:rPr>
    </w:lvl>
  </w:abstractNum>
  <w:abstractNum w:abstractNumId="7">
    <w:nsid w:val="34380D25"/>
    <w:multiLevelType w:val="hybridMultilevel"/>
    <w:tmpl w:val="FED84CBE"/>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7545A8D"/>
    <w:multiLevelType w:val="multilevel"/>
    <w:tmpl w:val="2C3A1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C4D0BF2"/>
    <w:multiLevelType w:val="hybridMultilevel"/>
    <w:tmpl w:val="30520B12"/>
    <w:lvl w:ilvl="0" w:tplc="CE3C4B9C">
      <w:numFmt w:val="bullet"/>
      <w:lvlText w:val=""/>
      <w:lvlJc w:val="left"/>
      <w:pPr>
        <w:ind w:left="720" w:hanging="360"/>
      </w:pPr>
      <w:rPr>
        <w:rFonts w:ascii="Symbol" w:eastAsiaTheme="minorHAnsi" w:hAnsi="Symbo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0273AB9"/>
    <w:multiLevelType w:val="hybridMultilevel"/>
    <w:tmpl w:val="26FA9A68"/>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3F958A9"/>
    <w:multiLevelType w:val="hybridMultilevel"/>
    <w:tmpl w:val="2BD6117A"/>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5DC517D"/>
    <w:multiLevelType w:val="hybridMultilevel"/>
    <w:tmpl w:val="F5F2F8EC"/>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E9C68B8"/>
    <w:multiLevelType w:val="hybridMultilevel"/>
    <w:tmpl w:val="6EBCBC98"/>
    <w:lvl w:ilvl="0" w:tplc="EFAAEEF4">
      <w:start w:val="3"/>
      <w:numFmt w:val="bullet"/>
      <w:lvlText w:val="›"/>
      <w:lvlJc w:val="left"/>
      <w:pPr>
        <w:ind w:left="360" w:hanging="360"/>
      </w:pPr>
      <w:rPr>
        <w:rFonts w:ascii="Syntax LT Std" w:hAnsi="Syntax LT Std" w:cs="Times New Roman" w:hint="default"/>
        <w:color w:val="008986" w:themeColor="accent1"/>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nsid w:val="7EC93D2D"/>
    <w:multiLevelType w:val="hybridMultilevel"/>
    <w:tmpl w:val="554472A0"/>
    <w:lvl w:ilvl="0" w:tplc="EFAAEEF4">
      <w:start w:val="3"/>
      <w:numFmt w:val="bullet"/>
      <w:lvlText w:val="›"/>
      <w:lvlJc w:val="left"/>
      <w:pPr>
        <w:ind w:left="360" w:hanging="360"/>
      </w:pPr>
      <w:rPr>
        <w:rFonts w:ascii="Syntax LT Std" w:hAnsi="Syntax LT Std" w:cs="Times New Roman" w:hint="default"/>
        <w:color w:val="008986" w:themeColor="accen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
  </w:num>
  <w:num w:numId="3">
    <w:abstractNumId w:val="2"/>
  </w:num>
  <w:num w:numId="4">
    <w:abstractNumId w:val="9"/>
  </w:num>
  <w:num w:numId="5">
    <w:abstractNumId w:val="11"/>
  </w:num>
  <w:num w:numId="6">
    <w:abstractNumId w:val="14"/>
  </w:num>
  <w:num w:numId="7">
    <w:abstractNumId w:val="12"/>
  </w:num>
  <w:num w:numId="8">
    <w:abstractNumId w:val="1"/>
  </w:num>
  <w:num w:numId="9">
    <w:abstractNumId w:val="3"/>
  </w:num>
  <w:num w:numId="10">
    <w:abstractNumId w:val="13"/>
  </w:num>
  <w:num w:numId="11">
    <w:abstractNumId w:val="10"/>
  </w:num>
  <w:num w:numId="12">
    <w:abstractNumId w:val="7"/>
  </w:num>
  <w:num w:numId="13">
    <w:abstractNumId w:val="0"/>
  </w:num>
  <w:num w:numId="14">
    <w:abstractNumId w:val="4"/>
  </w:num>
  <w:num w:numId="1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90"/>
  <w:displayHorizontalDrawingGridEvery w:val="2"/>
  <w:displayVertic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40D"/>
    <w:rsid w:val="00001C5F"/>
    <w:rsid w:val="000037B3"/>
    <w:rsid w:val="0001604C"/>
    <w:rsid w:val="00021AC1"/>
    <w:rsid w:val="000258B3"/>
    <w:rsid w:val="00027C3D"/>
    <w:rsid w:val="000301EA"/>
    <w:rsid w:val="00030D60"/>
    <w:rsid w:val="00031A0E"/>
    <w:rsid w:val="00041B6F"/>
    <w:rsid w:val="000633DB"/>
    <w:rsid w:val="00064DCD"/>
    <w:rsid w:val="00071F71"/>
    <w:rsid w:val="00075331"/>
    <w:rsid w:val="00075754"/>
    <w:rsid w:val="00087D28"/>
    <w:rsid w:val="00097A1F"/>
    <w:rsid w:val="000A1E81"/>
    <w:rsid w:val="000A6594"/>
    <w:rsid w:val="000B18D9"/>
    <w:rsid w:val="000B3CB3"/>
    <w:rsid w:val="000B6528"/>
    <w:rsid w:val="000B7193"/>
    <w:rsid w:val="000C3275"/>
    <w:rsid w:val="000C63F4"/>
    <w:rsid w:val="000D69D5"/>
    <w:rsid w:val="000E26CF"/>
    <w:rsid w:val="000F2001"/>
    <w:rsid w:val="00103CA0"/>
    <w:rsid w:val="00104996"/>
    <w:rsid w:val="00106AAB"/>
    <w:rsid w:val="00107045"/>
    <w:rsid w:val="001075D0"/>
    <w:rsid w:val="0010763F"/>
    <w:rsid w:val="00111D70"/>
    <w:rsid w:val="001123D0"/>
    <w:rsid w:val="00131B3B"/>
    <w:rsid w:val="00134071"/>
    <w:rsid w:val="001354F4"/>
    <w:rsid w:val="0013604E"/>
    <w:rsid w:val="00136843"/>
    <w:rsid w:val="00142E7D"/>
    <w:rsid w:val="00147E19"/>
    <w:rsid w:val="00156F62"/>
    <w:rsid w:val="00163C84"/>
    <w:rsid w:val="00164802"/>
    <w:rsid w:val="00165ED8"/>
    <w:rsid w:val="00180F6A"/>
    <w:rsid w:val="00181A6A"/>
    <w:rsid w:val="001826EF"/>
    <w:rsid w:val="001862F6"/>
    <w:rsid w:val="001913AB"/>
    <w:rsid w:val="001928C1"/>
    <w:rsid w:val="00194456"/>
    <w:rsid w:val="00197B46"/>
    <w:rsid w:val="001A51AB"/>
    <w:rsid w:val="001B3208"/>
    <w:rsid w:val="001B4219"/>
    <w:rsid w:val="001B441F"/>
    <w:rsid w:val="001E18EC"/>
    <w:rsid w:val="001F012E"/>
    <w:rsid w:val="001F33F1"/>
    <w:rsid w:val="001F488E"/>
    <w:rsid w:val="001F75CB"/>
    <w:rsid w:val="001F78C0"/>
    <w:rsid w:val="002114D2"/>
    <w:rsid w:val="00215B71"/>
    <w:rsid w:val="002223B3"/>
    <w:rsid w:val="00233999"/>
    <w:rsid w:val="00234275"/>
    <w:rsid w:val="00237A7D"/>
    <w:rsid w:val="00243097"/>
    <w:rsid w:val="00250984"/>
    <w:rsid w:val="00254C3B"/>
    <w:rsid w:val="00256759"/>
    <w:rsid w:val="002600E9"/>
    <w:rsid w:val="00261CD8"/>
    <w:rsid w:val="00264F76"/>
    <w:rsid w:val="00267C9D"/>
    <w:rsid w:val="00271458"/>
    <w:rsid w:val="002720AB"/>
    <w:rsid w:val="00274974"/>
    <w:rsid w:val="00280F62"/>
    <w:rsid w:val="00281775"/>
    <w:rsid w:val="0029702B"/>
    <w:rsid w:val="002A2412"/>
    <w:rsid w:val="002A3C87"/>
    <w:rsid w:val="002A737A"/>
    <w:rsid w:val="002B574F"/>
    <w:rsid w:val="002B68E8"/>
    <w:rsid w:val="002C095F"/>
    <w:rsid w:val="002C7DF5"/>
    <w:rsid w:val="002D1AB5"/>
    <w:rsid w:val="002D3247"/>
    <w:rsid w:val="002E0024"/>
    <w:rsid w:val="002E2A6D"/>
    <w:rsid w:val="002E4D7C"/>
    <w:rsid w:val="002E7B4B"/>
    <w:rsid w:val="002F0ED5"/>
    <w:rsid w:val="002F20A2"/>
    <w:rsid w:val="003023B0"/>
    <w:rsid w:val="003104DE"/>
    <w:rsid w:val="0031263D"/>
    <w:rsid w:val="00312707"/>
    <w:rsid w:val="00315908"/>
    <w:rsid w:val="003215DE"/>
    <w:rsid w:val="00321E22"/>
    <w:rsid w:val="00323905"/>
    <w:rsid w:val="00324BC5"/>
    <w:rsid w:val="003269E0"/>
    <w:rsid w:val="00332D5F"/>
    <w:rsid w:val="003330D4"/>
    <w:rsid w:val="00334A03"/>
    <w:rsid w:val="00334B90"/>
    <w:rsid w:val="00335840"/>
    <w:rsid w:val="00341320"/>
    <w:rsid w:val="003464CA"/>
    <w:rsid w:val="00351DBF"/>
    <w:rsid w:val="003537BB"/>
    <w:rsid w:val="00362EDD"/>
    <w:rsid w:val="00363312"/>
    <w:rsid w:val="003824E8"/>
    <w:rsid w:val="00383A81"/>
    <w:rsid w:val="00390399"/>
    <w:rsid w:val="003A12F0"/>
    <w:rsid w:val="003A35CB"/>
    <w:rsid w:val="003A7DD4"/>
    <w:rsid w:val="003B5E51"/>
    <w:rsid w:val="003B637F"/>
    <w:rsid w:val="003C6F5D"/>
    <w:rsid w:val="003C7615"/>
    <w:rsid w:val="003D23F0"/>
    <w:rsid w:val="003D3429"/>
    <w:rsid w:val="003E011C"/>
    <w:rsid w:val="003E06AC"/>
    <w:rsid w:val="003E787F"/>
    <w:rsid w:val="003F0490"/>
    <w:rsid w:val="003F4040"/>
    <w:rsid w:val="003F5AB1"/>
    <w:rsid w:val="004011CA"/>
    <w:rsid w:val="00403C29"/>
    <w:rsid w:val="00406311"/>
    <w:rsid w:val="00407A7A"/>
    <w:rsid w:val="00407C73"/>
    <w:rsid w:val="00410BE7"/>
    <w:rsid w:val="0041126E"/>
    <w:rsid w:val="004241D6"/>
    <w:rsid w:val="00442493"/>
    <w:rsid w:val="00444155"/>
    <w:rsid w:val="00444C89"/>
    <w:rsid w:val="00455FC1"/>
    <w:rsid w:val="00456703"/>
    <w:rsid w:val="00460279"/>
    <w:rsid w:val="00475CFA"/>
    <w:rsid w:val="00476C81"/>
    <w:rsid w:val="0047787E"/>
    <w:rsid w:val="00481490"/>
    <w:rsid w:val="00481CFE"/>
    <w:rsid w:val="00493F56"/>
    <w:rsid w:val="0049654F"/>
    <w:rsid w:val="004A07B6"/>
    <w:rsid w:val="004A256B"/>
    <w:rsid w:val="004A578B"/>
    <w:rsid w:val="004B35E9"/>
    <w:rsid w:val="004C6F13"/>
    <w:rsid w:val="004D538A"/>
    <w:rsid w:val="004D7350"/>
    <w:rsid w:val="004F522D"/>
    <w:rsid w:val="00503DDE"/>
    <w:rsid w:val="0050413F"/>
    <w:rsid w:val="00506950"/>
    <w:rsid w:val="00510774"/>
    <w:rsid w:val="00511F53"/>
    <w:rsid w:val="005133F6"/>
    <w:rsid w:val="00524643"/>
    <w:rsid w:val="00526771"/>
    <w:rsid w:val="00527F6A"/>
    <w:rsid w:val="00531709"/>
    <w:rsid w:val="00542675"/>
    <w:rsid w:val="00542F8A"/>
    <w:rsid w:val="00555C79"/>
    <w:rsid w:val="005701B5"/>
    <w:rsid w:val="00570B5B"/>
    <w:rsid w:val="005755FD"/>
    <w:rsid w:val="005764CB"/>
    <w:rsid w:val="00595175"/>
    <w:rsid w:val="005954BA"/>
    <w:rsid w:val="005A0501"/>
    <w:rsid w:val="005A29F7"/>
    <w:rsid w:val="005A5D5B"/>
    <w:rsid w:val="005A6FCF"/>
    <w:rsid w:val="005B3E5B"/>
    <w:rsid w:val="005B57AE"/>
    <w:rsid w:val="005B7A41"/>
    <w:rsid w:val="005C0D72"/>
    <w:rsid w:val="005C1A15"/>
    <w:rsid w:val="005D05F3"/>
    <w:rsid w:val="005D37C2"/>
    <w:rsid w:val="005D3ECA"/>
    <w:rsid w:val="005D6084"/>
    <w:rsid w:val="005E003B"/>
    <w:rsid w:val="005E53E6"/>
    <w:rsid w:val="005E57F2"/>
    <w:rsid w:val="005E6392"/>
    <w:rsid w:val="005F310C"/>
    <w:rsid w:val="00604D85"/>
    <w:rsid w:val="00610B75"/>
    <w:rsid w:val="00616237"/>
    <w:rsid w:val="0061671E"/>
    <w:rsid w:val="00623EF5"/>
    <w:rsid w:val="00623F80"/>
    <w:rsid w:val="00624B8E"/>
    <w:rsid w:val="00626859"/>
    <w:rsid w:val="00627327"/>
    <w:rsid w:val="006350DA"/>
    <w:rsid w:val="006371DA"/>
    <w:rsid w:val="00640B6F"/>
    <w:rsid w:val="00641DBB"/>
    <w:rsid w:val="00641E85"/>
    <w:rsid w:val="0065618F"/>
    <w:rsid w:val="00660968"/>
    <w:rsid w:val="00661E1A"/>
    <w:rsid w:val="0066794B"/>
    <w:rsid w:val="006723CE"/>
    <w:rsid w:val="006756E0"/>
    <w:rsid w:val="00675EF9"/>
    <w:rsid w:val="006771CA"/>
    <w:rsid w:val="0068241D"/>
    <w:rsid w:val="00682C63"/>
    <w:rsid w:val="00683BFF"/>
    <w:rsid w:val="00683CDB"/>
    <w:rsid w:val="00687383"/>
    <w:rsid w:val="00693661"/>
    <w:rsid w:val="00696A11"/>
    <w:rsid w:val="006A1302"/>
    <w:rsid w:val="006A42A8"/>
    <w:rsid w:val="006B3314"/>
    <w:rsid w:val="006B64A2"/>
    <w:rsid w:val="006C0C0A"/>
    <w:rsid w:val="006D24DB"/>
    <w:rsid w:val="006D2C18"/>
    <w:rsid w:val="006D4451"/>
    <w:rsid w:val="006D5117"/>
    <w:rsid w:val="006E6797"/>
    <w:rsid w:val="006E74B4"/>
    <w:rsid w:val="006F2807"/>
    <w:rsid w:val="006F5E4C"/>
    <w:rsid w:val="0070075E"/>
    <w:rsid w:val="00705926"/>
    <w:rsid w:val="007166CD"/>
    <w:rsid w:val="00717243"/>
    <w:rsid w:val="00721A98"/>
    <w:rsid w:val="00721DC7"/>
    <w:rsid w:val="00723A58"/>
    <w:rsid w:val="0072751F"/>
    <w:rsid w:val="00727D5F"/>
    <w:rsid w:val="007338FE"/>
    <w:rsid w:val="0074055F"/>
    <w:rsid w:val="00746962"/>
    <w:rsid w:val="0074748F"/>
    <w:rsid w:val="00754107"/>
    <w:rsid w:val="00754235"/>
    <w:rsid w:val="00755F44"/>
    <w:rsid w:val="00756C88"/>
    <w:rsid w:val="00760ED0"/>
    <w:rsid w:val="00764622"/>
    <w:rsid w:val="00765DE9"/>
    <w:rsid w:val="0076638A"/>
    <w:rsid w:val="00774184"/>
    <w:rsid w:val="0078013E"/>
    <w:rsid w:val="00783664"/>
    <w:rsid w:val="00790698"/>
    <w:rsid w:val="007A0D76"/>
    <w:rsid w:val="007A4721"/>
    <w:rsid w:val="007A59C6"/>
    <w:rsid w:val="007B5EC4"/>
    <w:rsid w:val="007C1BE9"/>
    <w:rsid w:val="007C680E"/>
    <w:rsid w:val="007D24F5"/>
    <w:rsid w:val="007D34A5"/>
    <w:rsid w:val="007D4CCA"/>
    <w:rsid w:val="007D72E0"/>
    <w:rsid w:val="007E78A6"/>
    <w:rsid w:val="007F79C8"/>
    <w:rsid w:val="00812D61"/>
    <w:rsid w:val="008142D1"/>
    <w:rsid w:val="00814E89"/>
    <w:rsid w:val="00817466"/>
    <w:rsid w:val="00822B2C"/>
    <w:rsid w:val="008249D6"/>
    <w:rsid w:val="00836D18"/>
    <w:rsid w:val="00837378"/>
    <w:rsid w:val="00837A84"/>
    <w:rsid w:val="008413F5"/>
    <w:rsid w:val="00844D66"/>
    <w:rsid w:val="00850C09"/>
    <w:rsid w:val="008654A1"/>
    <w:rsid w:val="00870DF8"/>
    <w:rsid w:val="008715DC"/>
    <w:rsid w:val="00876D2B"/>
    <w:rsid w:val="00881BA0"/>
    <w:rsid w:val="00884991"/>
    <w:rsid w:val="00885CFB"/>
    <w:rsid w:val="008875CF"/>
    <w:rsid w:val="008952BD"/>
    <w:rsid w:val="008A1175"/>
    <w:rsid w:val="008A1509"/>
    <w:rsid w:val="008B41D4"/>
    <w:rsid w:val="008B7086"/>
    <w:rsid w:val="008C2406"/>
    <w:rsid w:val="008D4B1F"/>
    <w:rsid w:val="008D5000"/>
    <w:rsid w:val="008D575B"/>
    <w:rsid w:val="008D6309"/>
    <w:rsid w:val="008D7B38"/>
    <w:rsid w:val="008F129A"/>
    <w:rsid w:val="008F6922"/>
    <w:rsid w:val="00904130"/>
    <w:rsid w:val="009046B3"/>
    <w:rsid w:val="00907CC7"/>
    <w:rsid w:val="00907F2D"/>
    <w:rsid w:val="00910B2F"/>
    <w:rsid w:val="00911AFF"/>
    <w:rsid w:val="00916D2C"/>
    <w:rsid w:val="0091760C"/>
    <w:rsid w:val="00920A03"/>
    <w:rsid w:val="00923750"/>
    <w:rsid w:val="009254F3"/>
    <w:rsid w:val="00950D99"/>
    <w:rsid w:val="00953EAC"/>
    <w:rsid w:val="009572DF"/>
    <w:rsid w:val="00960BD7"/>
    <w:rsid w:val="00963369"/>
    <w:rsid w:val="0096343D"/>
    <w:rsid w:val="009714B8"/>
    <w:rsid w:val="00971B94"/>
    <w:rsid w:val="00974ECF"/>
    <w:rsid w:val="00975A74"/>
    <w:rsid w:val="00980CF0"/>
    <w:rsid w:val="00982BA8"/>
    <w:rsid w:val="009874C6"/>
    <w:rsid w:val="009941C2"/>
    <w:rsid w:val="009A01E9"/>
    <w:rsid w:val="009A1D2E"/>
    <w:rsid w:val="009A346B"/>
    <w:rsid w:val="009A3D84"/>
    <w:rsid w:val="009A7421"/>
    <w:rsid w:val="009B5941"/>
    <w:rsid w:val="009B6F97"/>
    <w:rsid w:val="009C2AE6"/>
    <w:rsid w:val="009C2E4A"/>
    <w:rsid w:val="009C4B0A"/>
    <w:rsid w:val="009C6CF5"/>
    <w:rsid w:val="009C7B93"/>
    <w:rsid w:val="009D032B"/>
    <w:rsid w:val="009D084A"/>
    <w:rsid w:val="009D5596"/>
    <w:rsid w:val="009D7156"/>
    <w:rsid w:val="009E07A2"/>
    <w:rsid w:val="009F3F1F"/>
    <w:rsid w:val="009F7002"/>
    <w:rsid w:val="00A206E6"/>
    <w:rsid w:val="00A27D6D"/>
    <w:rsid w:val="00A307CA"/>
    <w:rsid w:val="00A372EF"/>
    <w:rsid w:val="00A37E35"/>
    <w:rsid w:val="00A40243"/>
    <w:rsid w:val="00A41890"/>
    <w:rsid w:val="00A4516B"/>
    <w:rsid w:val="00A513B3"/>
    <w:rsid w:val="00A657BD"/>
    <w:rsid w:val="00A663E5"/>
    <w:rsid w:val="00A80ADD"/>
    <w:rsid w:val="00A874BD"/>
    <w:rsid w:val="00A955C1"/>
    <w:rsid w:val="00A969D6"/>
    <w:rsid w:val="00AA392B"/>
    <w:rsid w:val="00AA3B91"/>
    <w:rsid w:val="00AB229D"/>
    <w:rsid w:val="00AB4B49"/>
    <w:rsid w:val="00AB5952"/>
    <w:rsid w:val="00AC30B5"/>
    <w:rsid w:val="00AC5ED3"/>
    <w:rsid w:val="00AD16BB"/>
    <w:rsid w:val="00AD34D9"/>
    <w:rsid w:val="00AD49B6"/>
    <w:rsid w:val="00AE64DC"/>
    <w:rsid w:val="00B03880"/>
    <w:rsid w:val="00B1582D"/>
    <w:rsid w:val="00B170F8"/>
    <w:rsid w:val="00B218E5"/>
    <w:rsid w:val="00B2528B"/>
    <w:rsid w:val="00B27823"/>
    <w:rsid w:val="00B31160"/>
    <w:rsid w:val="00B36DDF"/>
    <w:rsid w:val="00B4475D"/>
    <w:rsid w:val="00B44ECE"/>
    <w:rsid w:val="00B45DB3"/>
    <w:rsid w:val="00B51B16"/>
    <w:rsid w:val="00B53EB5"/>
    <w:rsid w:val="00B5709B"/>
    <w:rsid w:val="00B57614"/>
    <w:rsid w:val="00B77681"/>
    <w:rsid w:val="00B8090E"/>
    <w:rsid w:val="00B857E3"/>
    <w:rsid w:val="00B8674B"/>
    <w:rsid w:val="00B9078D"/>
    <w:rsid w:val="00B90857"/>
    <w:rsid w:val="00BA14F3"/>
    <w:rsid w:val="00BA3840"/>
    <w:rsid w:val="00BA63ED"/>
    <w:rsid w:val="00BB3D74"/>
    <w:rsid w:val="00BB4B43"/>
    <w:rsid w:val="00BB6B65"/>
    <w:rsid w:val="00BC01E7"/>
    <w:rsid w:val="00BC1DD0"/>
    <w:rsid w:val="00BC27DB"/>
    <w:rsid w:val="00BC3313"/>
    <w:rsid w:val="00BC7A52"/>
    <w:rsid w:val="00BC7B6B"/>
    <w:rsid w:val="00BD06C9"/>
    <w:rsid w:val="00BE129A"/>
    <w:rsid w:val="00BF0942"/>
    <w:rsid w:val="00BF7562"/>
    <w:rsid w:val="00BF7739"/>
    <w:rsid w:val="00C02E85"/>
    <w:rsid w:val="00C07AAC"/>
    <w:rsid w:val="00C2497E"/>
    <w:rsid w:val="00C34D37"/>
    <w:rsid w:val="00C403C5"/>
    <w:rsid w:val="00C42695"/>
    <w:rsid w:val="00C426FF"/>
    <w:rsid w:val="00C4449F"/>
    <w:rsid w:val="00C47245"/>
    <w:rsid w:val="00C57C2B"/>
    <w:rsid w:val="00C642DF"/>
    <w:rsid w:val="00C653F2"/>
    <w:rsid w:val="00C70229"/>
    <w:rsid w:val="00C73CC6"/>
    <w:rsid w:val="00C73F4E"/>
    <w:rsid w:val="00C847B1"/>
    <w:rsid w:val="00C9167D"/>
    <w:rsid w:val="00C9524F"/>
    <w:rsid w:val="00CA1AE2"/>
    <w:rsid w:val="00CA4012"/>
    <w:rsid w:val="00CA7FE7"/>
    <w:rsid w:val="00CC48FD"/>
    <w:rsid w:val="00CC762F"/>
    <w:rsid w:val="00CD3602"/>
    <w:rsid w:val="00CD48E9"/>
    <w:rsid w:val="00CE3BB2"/>
    <w:rsid w:val="00CE5237"/>
    <w:rsid w:val="00CE789C"/>
    <w:rsid w:val="00CF099B"/>
    <w:rsid w:val="00CF31DC"/>
    <w:rsid w:val="00CF54C6"/>
    <w:rsid w:val="00D01FB4"/>
    <w:rsid w:val="00D02582"/>
    <w:rsid w:val="00D06FDA"/>
    <w:rsid w:val="00D0774B"/>
    <w:rsid w:val="00D126A3"/>
    <w:rsid w:val="00D131F3"/>
    <w:rsid w:val="00D14C27"/>
    <w:rsid w:val="00D223B2"/>
    <w:rsid w:val="00D238C8"/>
    <w:rsid w:val="00D25403"/>
    <w:rsid w:val="00D30111"/>
    <w:rsid w:val="00D344D6"/>
    <w:rsid w:val="00D34C22"/>
    <w:rsid w:val="00D34D09"/>
    <w:rsid w:val="00D3540D"/>
    <w:rsid w:val="00D372FD"/>
    <w:rsid w:val="00D4210A"/>
    <w:rsid w:val="00D4785D"/>
    <w:rsid w:val="00D51371"/>
    <w:rsid w:val="00D52CEC"/>
    <w:rsid w:val="00D627CB"/>
    <w:rsid w:val="00D642D2"/>
    <w:rsid w:val="00D6680D"/>
    <w:rsid w:val="00D70568"/>
    <w:rsid w:val="00D7295B"/>
    <w:rsid w:val="00D74228"/>
    <w:rsid w:val="00D81294"/>
    <w:rsid w:val="00D82549"/>
    <w:rsid w:val="00D83AB2"/>
    <w:rsid w:val="00D8613A"/>
    <w:rsid w:val="00D92CAA"/>
    <w:rsid w:val="00DA732F"/>
    <w:rsid w:val="00DB0349"/>
    <w:rsid w:val="00DB217F"/>
    <w:rsid w:val="00DC024E"/>
    <w:rsid w:val="00DC333F"/>
    <w:rsid w:val="00DD0A57"/>
    <w:rsid w:val="00DD1C4A"/>
    <w:rsid w:val="00DD37FA"/>
    <w:rsid w:val="00DD49A0"/>
    <w:rsid w:val="00DE54B5"/>
    <w:rsid w:val="00DF1E71"/>
    <w:rsid w:val="00DF1FB8"/>
    <w:rsid w:val="00DF4902"/>
    <w:rsid w:val="00E04DA0"/>
    <w:rsid w:val="00E05FBA"/>
    <w:rsid w:val="00E10680"/>
    <w:rsid w:val="00E1600D"/>
    <w:rsid w:val="00E36AF8"/>
    <w:rsid w:val="00E42D35"/>
    <w:rsid w:val="00E50AD6"/>
    <w:rsid w:val="00E54067"/>
    <w:rsid w:val="00E57216"/>
    <w:rsid w:val="00E603CB"/>
    <w:rsid w:val="00E644BF"/>
    <w:rsid w:val="00E66DE0"/>
    <w:rsid w:val="00E83242"/>
    <w:rsid w:val="00E867C7"/>
    <w:rsid w:val="00E86F57"/>
    <w:rsid w:val="00E87D53"/>
    <w:rsid w:val="00E87E5D"/>
    <w:rsid w:val="00E93D4B"/>
    <w:rsid w:val="00EA4988"/>
    <w:rsid w:val="00EA69AE"/>
    <w:rsid w:val="00EA773A"/>
    <w:rsid w:val="00EB2963"/>
    <w:rsid w:val="00EB419C"/>
    <w:rsid w:val="00EB4DFC"/>
    <w:rsid w:val="00EB5F1B"/>
    <w:rsid w:val="00EC26F2"/>
    <w:rsid w:val="00EC2D1E"/>
    <w:rsid w:val="00EC4CA6"/>
    <w:rsid w:val="00ED54EA"/>
    <w:rsid w:val="00ED651B"/>
    <w:rsid w:val="00EE4BFE"/>
    <w:rsid w:val="00EE5410"/>
    <w:rsid w:val="00EE6F9C"/>
    <w:rsid w:val="00EF4601"/>
    <w:rsid w:val="00F14A6E"/>
    <w:rsid w:val="00F216CF"/>
    <w:rsid w:val="00F21F80"/>
    <w:rsid w:val="00F25802"/>
    <w:rsid w:val="00F3123B"/>
    <w:rsid w:val="00F37A00"/>
    <w:rsid w:val="00F46EBB"/>
    <w:rsid w:val="00F525AB"/>
    <w:rsid w:val="00F53924"/>
    <w:rsid w:val="00F53A9C"/>
    <w:rsid w:val="00F55C76"/>
    <w:rsid w:val="00F6194D"/>
    <w:rsid w:val="00F67354"/>
    <w:rsid w:val="00F72AC0"/>
    <w:rsid w:val="00F738D8"/>
    <w:rsid w:val="00F83C88"/>
    <w:rsid w:val="00F873D8"/>
    <w:rsid w:val="00F9346C"/>
    <w:rsid w:val="00F9523C"/>
    <w:rsid w:val="00F958AE"/>
    <w:rsid w:val="00FA174E"/>
    <w:rsid w:val="00FC3766"/>
    <w:rsid w:val="00FD0E7D"/>
    <w:rsid w:val="00FD2D1C"/>
    <w:rsid w:val="00FD348D"/>
    <w:rsid w:val="00FE313F"/>
    <w:rsid w:val="00FE3304"/>
    <w:rsid w:val="00FE5666"/>
    <w:rsid w:val="00FE671C"/>
  </w:rsids>
  <m:mathPr>
    <m:mathFont m:val="Cambria Math"/>
    <m:brkBin m:val="before"/>
    <m:brkBinSub m:val="--"/>
    <m:smallFrac/>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6E48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42493"/>
    <w:pPr>
      <w:spacing w:before="120" w:line="288" w:lineRule="auto"/>
    </w:pPr>
    <w:rPr>
      <w:rFonts w:ascii="Syntax LT Std" w:hAnsi="Syntax LT Std"/>
      <w:sz w:val="18"/>
      <w:szCs w:val="18"/>
    </w:rPr>
  </w:style>
  <w:style w:type="paragraph" w:styleId="Kop1">
    <w:name w:val="heading 1"/>
    <w:basedOn w:val="Standaard"/>
    <w:next w:val="Standaard"/>
    <w:link w:val="Kop1Char"/>
    <w:qFormat/>
    <w:rsid w:val="0061671E"/>
    <w:pPr>
      <w:keepNext/>
      <w:pageBreakBefore/>
      <w:numPr>
        <w:numId w:val="1"/>
      </w:numPr>
      <w:spacing w:before="240" w:after="600"/>
      <w:outlineLvl w:val="0"/>
    </w:pPr>
    <w:rPr>
      <w:rFonts w:cs="Arial"/>
      <w:bCs/>
      <w:color w:val="008986"/>
      <w:kern w:val="32"/>
      <w:sz w:val="48"/>
      <w:szCs w:val="48"/>
    </w:rPr>
  </w:style>
  <w:style w:type="paragraph" w:styleId="Kop2">
    <w:name w:val="heading 2"/>
    <w:basedOn w:val="Standaard"/>
    <w:next w:val="Standaard"/>
    <w:link w:val="Kop2Char"/>
    <w:qFormat/>
    <w:rsid w:val="0061671E"/>
    <w:pPr>
      <w:keepNext/>
      <w:numPr>
        <w:ilvl w:val="1"/>
        <w:numId w:val="1"/>
      </w:numPr>
      <w:spacing w:before="240" w:after="60"/>
      <w:outlineLvl w:val="1"/>
    </w:pPr>
    <w:rPr>
      <w:rFonts w:cs="Arial"/>
      <w:b/>
      <w:bCs/>
      <w:iCs/>
      <w:color w:val="008986"/>
      <w:sz w:val="20"/>
      <w:szCs w:val="28"/>
    </w:rPr>
  </w:style>
  <w:style w:type="paragraph" w:styleId="Kop3">
    <w:name w:val="heading 3"/>
    <w:basedOn w:val="Standaard"/>
    <w:next w:val="Standaard"/>
    <w:link w:val="Kop3Char"/>
    <w:qFormat/>
    <w:rsid w:val="00ED54EA"/>
    <w:pPr>
      <w:keepNext/>
      <w:numPr>
        <w:ilvl w:val="2"/>
        <w:numId w:val="1"/>
      </w:numPr>
      <w:spacing w:before="180" w:after="60"/>
      <w:outlineLvl w:val="2"/>
    </w:pPr>
    <w:rPr>
      <w:b/>
      <w:color w:val="008986"/>
      <w:sz w:val="20"/>
      <w:szCs w:val="20"/>
    </w:rPr>
  </w:style>
  <w:style w:type="paragraph" w:styleId="Kop4">
    <w:name w:val="heading 4"/>
    <w:basedOn w:val="Standaard"/>
    <w:next w:val="Standaard"/>
    <w:qFormat/>
    <w:rsid w:val="00180F6A"/>
    <w:pPr>
      <w:keepNext/>
      <w:numPr>
        <w:ilvl w:val="3"/>
        <w:numId w:val="1"/>
      </w:numPr>
      <w:spacing w:before="240" w:after="60"/>
      <w:outlineLvl w:val="3"/>
    </w:pPr>
    <w:rPr>
      <w:rFonts w:ascii="Times New Roman" w:hAnsi="Times New Roman"/>
      <w:b/>
      <w:bCs/>
      <w:sz w:val="28"/>
      <w:szCs w:val="28"/>
    </w:rPr>
  </w:style>
  <w:style w:type="paragraph" w:styleId="Kop5">
    <w:name w:val="heading 5"/>
    <w:basedOn w:val="Standaard"/>
    <w:next w:val="Standaard"/>
    <w:qFormat/>
    <w:rsid w:val="00180F6A"/>
    <w:pPr>
      <w:numPr>
        <w:ilvl w:val="4"/>
        <w:numId w:val="1"/>
      </w:numPr>
      <w:spacing w:before="240" w:after="60"/>
      <w:outlineLvl w:val="4"/>
    </w:pPr>
    <w:rPr>
      <w:b/>
      <w:bCs/>
      <w:i/>
      <w:iCs/>
      <w:sz w:val="26"/>
      <w:szCs w:val="26"/>
    </w:rPr>
  </w:style>
  <w:style w:type="paragraph" w:styleId="Kop6">
    <w:name w:val="heading 6"/>
    <w:basedOn w:val="Standaard"/>
    <w:next w:val="Standaard"/>
    <w:qFormat/>
    <w:rsid w:val="00180F6A"/>
    <w:pPr>
      <w:numPr>
        <w:ilvl w:val="5"/>
        <w:numId w:val="1"/>
      </w:numPr>
      <w:spacing w:before="240" w:after="60"/>
      <w:outlineLvl w:val="5"/>
    </w:pPr>
    <w:rPr>
      <w:rFonts w:ascii="Times New Roman" w:hAnsi="Times New Roman"/>
      <w:b/>
      <w:bCs/>
      <w:sz w:val="22"/>
      <w:szCs w:val="22"/>
    </w:rPr>
  </w:style>
  <w:style w:type="paragraph" w:styleId="Kop7">
    <w:name w:val="heading 7"/>
    <w:basedOn w:val="Standaard"/>
    <w:next w:val="Standaard"/>
    <w:qFormat/>
    <w:rsid w:val="00180F6A"/>
    <w:pPr>
      <w:numPr>
        <w:ilvl w:val="6"/>
        <w:numId w:val="1"/>
      </w:numPr>
      <w:spacing w:before="240" w:after="60"/>
      <w:outlineLvl w:val="6"/>
    </w:pPr>
    <w:rPr>
      <w:rFonts w:ascii="Times New Roman" w:hAnsi="Times New Roman"/>
      <w:sz w:val="24"/>
      <w:szCs w:val="24"/>
    </w:rPr>
  </w:style>
  <w:style w:type="paragraph" w:styleId="Kop8">
    <w:name w:val="heading 8"/>
    <w:basedOn w:val="Standaard"/>
    <w:next w:val="Standaard"/>
    <w:qFormat/>
    <w:rsid w:val="00180F6A"/>
    <w:pPr>
      <w:numPr>
        <w:ilvl w:val="7"/>
        <w:numId w:val="1"/>
      </w:numPr>
      <w:spacing w:before="240" w:after="60"/>
      <w:outlineLvl w:val="7"/>
    </w:pPr>
    <w:rPr>
      <w:rFonts w:ascii="Times New Roman" w:hAnsi="Times New Roman"/>
      <w:i/>
      <w:iCs/>
      <w:sz w:val="24"/>
      <w:szCs w:val="24"/>
    </w:rPr>
  </w:style>
  <w:style w:type="paragraph" w:styleId="Kop9">
    <w:name w:val="heading 9"/>
    <w:basedOn w:val="Standaard"/>
    <w:next w:val="Standaard"/>
    <w:qFormat/>
    <w:rsid w:val="00180F6A"/>
    <w:pPr>
      <w:numPr>
        <w:ilvl w:val="8"/>
        <w:numId w:val="1"/>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Eenvoudigetabel1">
    <w:name w:val="Table Simple 1"/>
    <w:basedOn w:val="Standaardtabel"/>
    <w:rsid w:val="00790698"/>
    <w:pPr>
      <w:spacing w:before="60" w:line="288" w:lineRule="auto"/>
    </w:pPr>
    <w:rPr>
      <w:rFonts w:ascii="Syntax" w:hAnsi="Syntax"/>
      <w:sz w:val="16"/>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numbering" w:customStyle="1" w:styleId="OpmaakprofielMetopsommingstekensCourierNew">
    <w:name w:val="Opmaakprofiel Met opsommingstekens Courier New"/>
    <w:basedOn w:val="Geenlijst"/>
    <w:rsid w:val="00790698"/>
    <w:pPr>
      <w:numPr>
        <w:numId w:val="3"/>
      </w:numPr>
    </w:pPr>
  </w:style>
  <w:style w:type="paragraph" w:styleId="Bijschrift">
    <w:name w:val="caption"/>
    <w:basedOn w:val="Standaard"/>
    <w:next w:val="Standaard"/>
    <w:link w:val="BijschriftChar"/>
    <w:qFormat/>
    <w:rsid w:val="00271458"/>
    <w:pPr>
      <w:spacing w:after="120"/>
    </w:pPr>
    <w:rPr>
      <w:bCs/>
      <w:i/>
      <w:sz w:val="16"/>
      <w:szCs w:val="16"/>
    </w:rPr>
  </w:style>
  <w:style w:type="paragraph" w:styleId="Koptekst">
    <w:name w:val="header"/>
    <w:basedOn w:val="Standaard"/>
    <w:rsid w:val="00030D60"/>
    <w:pPr>
      <w:tabs>
        <w:tab w:val="center" w:pos="4536"/>
        <w:tab w:val="right" w:pos="9072"/>
      </w:tabs>
      <w:ind w:left="-851"/>
    </w:pPr>
    <w:rPr>
      <w:color w:val="C0C0C0"/>
      <w:sz w:val="16"/>
    </w:rPr>
  </w:style>
  <w:style w:type="paragraph" w:styleId="Voettekst">
    <w:name w:val="footer"/>
    <w:basedOn w:val="Standaard"/>
    <w:rsid w:val="00134071"/>
    <w:pPr>
      <w:tabs>
        <w:tab w:val="center" w:pos="4536"/>
        <w:tab w:val="right" w:pos="9072"/>
      </w:tabs>
    </w:pPr>
  </w:style>
  <w:style w:type="paragraph" w:styleId="Voetnoottekst">
    <w:name w:val="footnote text"/>
    <w:basedOn w:val="Standaard"/>
    <w:semiHidden/>
    <w:rsid w:val="00271458"/>
    <w:rPr>
      <w:sz w:val="16"/>
      <w:szCs w:val="16"/>
    </w:rPr>
  </w:style>
  <w:style w:type="character" w:styleId="Paginanummer">
    <w:name w:val="page number"/>
    <w:rsid w:val="00570B5B"/>
    <w:rPr>
      <w:rFonts w:ascii="Syntax LT Std" w:hAnsi="Syntax LT Std"/>
      <w:color w:val="C0C0C0"/>
      <w:sz w:val="18"/>
    </w:rPr>
  </w:style>
  <w:style w:type="paragraph" w:customStyle="1" w:styleId="Kopzondernr1">
    <w:name w:val="Kop zonder nr 1"/>
    <w:basedOn w:val="Standaard"/>
    <w:rsid w:val="005E003B"/>
    <w:pPr>
      <w:keepNext/>
      <w:pageBreakBefore/>
      <w:spacing w:before="240" w:after="60"/>
      <w:outlineLvl w:val="0"/>
    </w:pPr>
    <w:rPr>
      <w:b/>
      <w:sz w:val="24"/>
    </w:rPr>
  </w:style>
  <w:style w:type="paragraph" w:styleId="Lijstalinea">
    <w:name w:val="List Paragraph"/>
    <w:basedOn w:val="Standaard"/>
    <w:uiPriority w:val="34"/>
    <w:qFormat/>
    <w:rsid w:val="009D084A"/>
    <w:pPr>
      <w:ind w:left="720"/>
      <w:contextualSpacing/>
    </w:pPr>
    <w:rPr>
      <w:szCs w:val="20"/>
    </w:rPr>
  </w:style>
  <w:style w:type="character" w:styleId="Verwijzingopmerking">
    <w:name w:val="annotation reference"/>
    <w:semiHidden/>
    <w:rsid w:val="00D83AB2"/>
    <w:rPr>
      <w:sz w:val="16"/>
      <w:szCs w:val="16"/>
    </w:rPr>
  </w:style>
  <w:style w:type="table" w:styleId="Tabelraster">
    <w:name w:val="Table Grid"/>
    <w:basedOn w:val="Standaardtabel"/>
    <w:uiPriority w:val="59"/>
    <w:rsid w:val="00CA1AE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Voetnootmarkering">
    <w:name w:val="footnote reference"/>
    <w:semiHidden/>
    <w:rsid w:val="00271458"/>
    <w:rPr>
      <w:vertAlign w:val="superscript"/>
    </w:rPr>
  </w:style>
  <w:style w:type="paragraph" w:styleId="Inhopg1">
    <w:name w:val="toc 1"/>
    <w:basedOn w:val="Standaard"/>
    <w:next w:val="Standaard"/>
    <w:link w:val="Inhopg1Char"/>
    <w:uiPriority w:val="39"/>
    <w:rsid w:val="00323905"/>
    <w:pPr>
      <w:tabs>
        <w:tab w:val="right" w:leader="dot" w:pos="7076"/>
      </w:tabs>
      <w:spacing w:before="40"/>
      <w:ind w:left="425" w:hanging="425"/>
    </w:pPr>
    <w:rPr>
      <w:b/>
      <w:noProof/>
      <w:color w:val="008986"/>
    </w:rPr>
  </w:style>
  <w:style w:type="paragraph" w:styleId="Inhopg2">
    <w:name w:val="toc 2"/>
    <w:basedOn w:val="Standaard"/>
    <w:next w:val="Standaard"/>
    <w:link w:val="Inhopg2Char"/>
    <w:uiPriority w:val="39"/>
    <w:rsid w:val="00323905"/>
    <w:pPr>
      <w:tabs>
        <w:tab w:val="left" w:pos="1560"/>
        <w:tab w:val="right" w:leader="dot" w:pos="7076"/>
      </w:tabs>
      <w:spacing w:before="40"/>
      <w:ind w:left="850" w:hanging="425"/>
    </w:pPr>
    <w:rPr>
      <w:noProof/>
    </w:rPr>
  </w:style>
  <w:style w:type="paragraph" w:styleId="Inhopg3">
    <w:name w:val="toc 3"/>
    <w:basedOn w:val="Standaard"/>
    <w:next w:val="Standaard"/>
    <w:link w:val="Inhopg3Char"/>
    <w:uiPriority w:val="39"/>
    <w:rsid w:val="00323905"/>
    <w:pPr>
      <w:tabs>
        <w:tab w:val="left" w:pos="1560"/>
        <w:tab w:val="right" w:leader="dot" w:pos="7076"/>
      </w:tabs>
      <w:spacing w:before="40"/>
      <w:ind w:left="1560" w:hanging="709"/>
    </w:pPr>
    <w:rPr>
      <w:noProof/>
    </w:rPr>
  </w:style>
  <w:style w:type="character" w:styleId="Hyperlink">
    <w:name w:val="Hyperlink"/>
    <w:uiPriority w:val="99"/>
    <w:rsid w:val="00527F6A"/>
    <w:rPr>
      <w:color w:val="0000FF"/>
      <w:u w:val="single"/>
    </w:rPr>
  </w:style>
  <w:style w:type="paragraph" w:styleId="Ballontekst">
    <w:name w:val="Balloon Text"/>
    <w:basedOn w:val="Standaard"/>
    <w:link w:val="BallontekstChar"/>
    <w:uiPriority w:val="99"/>
    <w:semiHidden/>
    <w:unhideWhenUsed/>
    <w:rsid w:val="00A206E6"/>
    <w:pPr>
      <w:spacing w:before="0" w:line="240" w:lineRule="auto"/>
    </w:pPr>
    <w:rPr>
      <w:rFonts w:ascii="Tahoma" w:hAnsi="Tahoma" w:cs="Tahoma"/>
      <w:sz w:val="16"/>
      <w:szCs w:val="16"/>
    </w:rPr>
  </w:style>
  <w:style w:type="character" w:customStyle="1" w:styleId="BallontekstChar">
    <w:name w:val="Ballontekst Char"/>
    <w:link w:val="Ballontekst"/>
    <w:uiPriority w:val="99"/>
    <w:semiHidden/>
    <w:rsid w:val="00A206E6"/>
    <w:rPr>
      <w:rFonts w:ascii="Tahoma" w:hAnsi="Tahoma" w:cs="Tahoma"/>
      <w:sz w:val="16"/>
      <w:szCs w:val="16"/>
    </w:rPr>
  </w:style>
  <w:style w:type="paragraph" w:styleId="Geenafstand">
    <w:name w:val="No Spacing"/>
    <w:uiPriority w:val="1"/>
    <w:qFormat/>
    <w:rsid w:val="009046B3"/>
    <w:rPr>
      <w:rFonts w:ascii="Syntax LT Std" w:hAnsi="Syntax LT Std"/>
      <w:sz w:val="18"/>
      <w:szCs w:val="18"/>
    </w:rPr>
  </w:style>
  <w:style w:type="paragraph" w:styleId="HTML-voorafopgemaakt">
    <w:name w:val="HTML Preformatted"/>
    <w:basedOn w:val="Standaard"/>
    <w:link w:val="HTML-voorafopgemaaktChar"/>
    <w:uiPriority w:val="99"/>
    <w:semiHidden/>
    <w:unhideWhenUsed/>
    <w:rsid w:val="00FD3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sz w:val="20"/>
      <w:szCs w:val="20"/>
      <w:lang w:val="en-US" w:eastAsia="en-US"/>
    </w:rPr>
  </w:style>
  <w:style w:type="character" w:customStyle="1" w:styleId="HTML-voorafopgemaaktChar">
    <w:name w:val="HTML - vooraf opgemaakt Char"/>
    <w:link w:val="HTML-voorafopgemaakt"/>
    <w:uiPriority w:val="99"/>
    <w:semiHidden/>
    <w:rsid w:val="00FD348D"/>
    <w:rPr>
      <w:rFonts w:ascii="Courier New" w:hAnsi="Courier New" w:cs="Courier New"/>
    </w:rPr>
  </w:style>
  <w:style w:type="paragraph" w:styleId="Tekstopmerking">
    <w:name w:val="annotation text"/>
    <w:basedOn w:val="Standaard"/>
    <w:link w:val="TekstopmerkingChar"/>
    <w:uiPriority w:val="99"/>
    <w:semiHidden/>
    <w:unhideWhenUsed/>
    <w:rsid w:val="00616237"/>
    <w:rPr>
      <w:sz w:val="20"/>
      <w:szCs w:val="20"/>
    </w:rPr>
  </w:style>
  <w:style w:type="character" w:customStyle="1" w:styleId="TekstopmerkingChar">
    <w:name w:val="Tekst opmerking Char"/>
    <w:link w:val="Tekstopmerking"/>
    <w:uiPriority w:val="99"/>
    <w:semiHidden/>
    <w:rsid w:val="00616237"/>
    <w:rPr>
      <w:rFonts w:ascii="Syntax LT Std" w:hAnsi="Syntax LT Std"/>
    </w:rPr>
  </w:style>
  <w:style w:type="paragraph" w:styleId="Onderwerpvanopmerking">
    <w:name w:val="annotation subject"/>
    <w:basedOn w:val="Tekstopmerking"/>
    <w:next w:val="Tekstopmerking"/>
    <w:link w:val="OnderwerpvanopmerkingChar"/>
    <w:uiPriority w:val="99"/>
    <w:semiHidden/>
    <w:unhideWhenUsed/>
    <w:rsid w:val="00616237"/>
    <w:rPr>
      <w:b/>
      <w:bCs/>
    </w:rPr>
  </w:style>
  <w:style w:type="character" w:customStyle="1" w:styleId="OnderwerpvanopmerkingChar">
    <w:name w:val="Onderwerp van opmerking Char"/>
    <w:link w:val="Onderwerpvanopmerking"/>
    <w:uiPriority w:val="99"/>
    <w:semiHidden/>
    <w:rsid w:val="00616237"/>
    <w:rPr>
      <w:rFonts w:ascii="Syntax LT Std" w:hAnsi="Syntax LT Std"/>
      <w:b/>
      <w:bCs/>
    </w:rPr>
  </w:style>
  <w:style w:type="character" w:customStyle="1" w:styleId="Kop2Char">
    <w:name w:val="Kop 2 Char"/>
    <w:link w:val="Kop2"/>
    <w:rsid w:val="0061671E"/>
    <w:rPr>
      <w:rFonts w:ascii="Syntax LT Std" w:hAnsi="Syntax LT Std" w:cs="Arial"/>
      <w:b/>
      <w:bCs/>
      <w:iCs/>
      <w:color w:val="008986"/>
      <w:szCs w:val="28"/>
    </w:rPr>
  </w:style>
  <w:style w:type="character" w:customStyle="1" w:styleId="Kop1Char">
    <w:name w:val="Kop 1 Char"/>
    <w:link w:val="Kop1"/>
    <w:rsid w:val="0061671E"/>
    <w:rPr>
      <w:rFonts w:ascii="Syntax LT Std" w:hAnsi="Syntax LT Std" w:cs="Arial"/>
      <w:bCs/>
      <w:color w:val="008986"/>
      <w:kern w:val="32"/>
      <w:sz w:val="48"/>
      <w:szCs w:val="48"/>
    </w:rPr>
  </w:style>
  <w:style w:type="paragraph" w:customStyle="1" w:styleId="NSCaption">
    <w:name w:val="N&amp;S_Caption"/>
    <w:basedOn w:val="Bijschrift"/>
    <w:link w:val="NSCaptionChar"/>
    <w:qFormat/>
    <w:rsid w:val="00D6680D"/>
    <w:rPr>
      <w:i w:val="0"/>
      <w:color w:val="008675"/>
    </w:rPr>
  </w:style>
  <w:style w:type="character" w:customStyle="1" w:styleId="Kop3Char">
    <w:name w:val="Kop 3 Char"/>
    <w:link w:val="Kop3"/>
    <w:rsid w:val="00ED54EA"/>
    <w:rPr>
      <w:rFonts w:ascii="Syntax LT Std" w:hAnsi="Syntax LT Std"/>
      <w:b/>
      <w:color w:val="008986"/>
    </w:rPr>
  </w:style>
  <w:style w:type="paragraph" w:customStyle="1" w:styleId="NSBijlage1">
    <w:name w:val="N&amp;S_Bijlage 1"/>
    <w:basedOn w:val="Standaard"/>
    <w:link w:val="NSBijlage1Char"/>
    <w:autoRedefine/>
    <w:qFormat/>
    <w:rsid w:val="00555C79"/>
    <w:pPr>
      <w:keepNext/>
      <w:pageBreakBefore/>
      <w:numPr>
        <w:numId w:val="2"/>
      </w:numPr>
      <w:spacing w:before="0" w:after="600" w:line="276" w:lineRule="auto"/>
      <w:ind w:left="0" w:hanging="851"/>
      <w:outlineLvl w:val="0"/>
    </w:pPr>
    <w:rPr>
      <w:color w:val="008986" w:themeColor="accent1"/>
      <w:sz w:val="48"/>
      <w:szCs w:val="28"/>
    </w:rPr>
  </w:style>
  <w:style w:type="character" w:customStyle="1" w:styleId="BijschriftChar">
    <w:name w:val="Bijschrift Char"/>
    <w:link w:val="Bijschrift"/>
    <w:rsid w:val="00D6680D"/>
    <w:rPr>
      <w:rFonts w:ascii="Syntax LT Std" w:hAnsi="Syntax LT Std"/>
      <w:bCs/>
      <w:i/>
      <w:sz w:val="16"/>
      <w:szCs w:val="16"/>
    </w:rPr>
  </w:style>
  <w:style w:type="character" w:customStyle="1" w:styleId="NSCaptionChar">
    <w:name w:val="N&amp;S_Caption Char"/>
    <w:link w:val="NSCaption"/>
    <w:rsid w:val="00D6680D"/>
    <w:rPr>
      <w:rFonts w:ascii="Syntax LT Std" w:hAnsi="Syntax LT Std"/>
      <w:bCs/>
      <w:i w:val="0"/>
      <w:color w:val="008675"/>
      <w:sz w:val="16"/>
      <w:szCs w:val="16"/>
    </w:rPr>
  </w:style>
  <w:style w:type="paragraph" w:customStyle="1" w:styleId="NSTOC1">
    <w:name w:val="N&amp;S_TOC 1"/>
    <w:basedOn w:val="Inhopg1"/>
    <w:link w:val="NSTOC1Char"/>
    <w:rsid w:val="00323905"/>
  </w:style>
  <w:style w:type="character" w:customStyle="1" w:styleId="NSBijlage1Char">
    <w:name w:val="N&amp;S_Bijlage 1 Char"/>
    <w:link w:val="NSBijlage1"/>
    <w:rsid w:val="00555C79"/>
    <w:rPr>
      <w:rFonts w:ascii="Syntax LT Std" w:hAnsi="Syntax LT Std"/>
      <w:color w:val="008986" w:themeColor="accent1"/>
      <w:sz w:val="48"/>
      <w:szCs w:val="28"/>
    </w:rPr>
  </w:style>
  <w:style w:type="paragraph" w:customStyle="1" w:styleId="NSTOC2">
    <w:name w:val="N&amp;S_TOC 2"/>
    <w:basedOn w:val="Inhopg2"/>
    <w:link w:val="NSTOC2Char"/>
    <w:qFormat/>
    <w:rsid w:val="00527F6A"/>
    <w:pPr>
      <w:tabs>
        <w:tab w:val="clear" w:pos="1560"/>
      </w:tabs>
    </w:pPr>
  </w:style>
  <w:style w:type="character" w:customStyle="1" w:styleId="Inhopg1Char">
    <w:name w:val="Inhopg 1 Char"/>
    <w:link w:val="Inhopg1"/>
    <w:uiPriority w:val="39"/>
    <w:rsid w:val="00323905"/>
    <w:rPr>
      <w:rFonts w:ascii="Syntax LT Std" w:hAnsi="Syntax LT Std"/>
      <w:b/>
      <w:noProof/>
      <w:color w:val="008986"/>
      <w:sz w:val="18"/>
      <w:szCs w:val="18"/>
    </w:rPr>
  </w:style>
  <w:style w:type="character" w:customStyle="1" w:styleId="NSTOC1Char">
    <w:name w:val="N&amp;S_TOC 1 Char"/>
    <w:link w:val="NSTOC1"/>
    <w:rsid w:val="00323905"/>
    <w:rPr>
      <w:rFonts w:ascii="Syntax LT Std" w:hAnsi="Syntax LT Std"/>
      <w:b/>
      <w:noProof/>
      <w:color w:val="008986"/>
      <w:sz w:val="18"/>
      <w:szCs w:val="18"/>
    </w:rPr>
  </w:style>
  <w:style w:type="paragraph" w:customStyle="1" w:styleId="NSTOC3">
    <w:name w:val="N&amp;S_TOC 3"/>
    <w:basedOn w:val="Inhopg3"/>
    <w:link w:val="NSTOC3Char"/>
    <w:qFormat/>
    <w:rsid w:val="00323905"/>
  </w:style>
  <w:style w:type="character" w:customStyle="1" w:styleId="Inhopg2Char">
    <w:name w:val="Inhopg 2 Char"/>
    <w:link w:val="Inhopg2"/>
    <w:uiPriority w:val="39"/>
    <w:rsid w:val="00323905"/>
    <w:rPr>
      <w:rFonts w:ascii="Syntax LT Std" w:hAnsi="Syntax LT Std"/>
      <w:noProof/>
      <w:sz w:val="18"/>
      <w:szCs w:val="18"/>
    </w:rPr>
  </w:style>
  <w:style w:type="character" w:customStyle="1" w:styleId="NSTOC2Char">
    <w:name w:val="N&amp;S_TOC 2 Char"/>
    <w:link w:val="NSTOC2"/>
    <w:rsid w:val="00527F6A"/>
    <w:rPr>
      <w:rFonts w:ascii="Syntax LT Std" w:hAnsi="Syntax LT Std"/>
      <w:noProof/>
      <w:sz w:val="18"/>
      <w:szCs w:val="18"/>
    </w:rPr>
  </w:style>
  <w:style w:type="paragraph" w:customStyle="1" w:styleId="NSNormal">
    <w:name w:val="N&amp;S_Normal"/>
    <w:basedOn w:val="Standaard"/>
    <w:link w:val="NSNormalChar"/>
    <w:qFormat/>
    <w:rsid w:val="00974ECF"/>
    <w:rPr>
      <w:color w:val="000000"/>
    </w:rPr>
  </w:style>
  <w:style w:type="character" w:customStyle="1" w:styleId="Inhopg3Char">
    <w:name w:val="Inhopg 3 Char"/>
    <w:link w:val="Inhopg3"/>
    <w:uiPriority w:val="39"/>
    <w:rsid w:val="00323905"/>
    <w:rPr>
      <w:rFonts w:ascii="Syntax LT Std" w:hAnsi="Syntax LT Std"/>
      <w:noProof/>
      <w:sz w:val="18"/>
      <w:szCs w:val="18"/>
    </w:rPr>
  </w:style>
  <w:style w:type="character" w:customStyle="1" w:styleId="NSTOC3Char">
    <w:name w:val="N&amp;S_TOC 3 Char"/>
    <w:link w:val="NSTOC3"/>
    <w:rsid w:val="00323905"/>
    <w:rPr>
      <w:rFonts w:ascii="Syntax LT Std" w:hAnsi="Syntax LT Std"/>
      <w:noProof/>
      <w:sz w:val="18"/>
      <w:szCs w:val="18"/>
    </w:rPr>
  </w:style>
  <w:style w:type="paragraph" w:styleId="Kopvaninhoudsopgave">
    <w:name w:val="TOC Heading"/>
    <w:basedOn w:val="Kop1"/>
    <w:next w:val="Standaard"/>
    <w:uiPriority w:val="39"/>
    <w:unhideWhenUsed/>
    <w:qFormat/>
    <w:rsid w:val="00323905"/>
    <w:pPr>
      <w:keepLines/>
      <w:pageBreakBefore w:val="0"/>
      <w:numPr>
        <w:numId w:val="0"/>
      </w:numPr>
      <w:spacing w:before="480" w:after="0" w:line="276" w:lineRule="auto"/>
      <w:outlineLvl w:val="9"/>
    </w:pPr>
    <w:rPr>
      <w:rFonts w:eastAsia="MS Gothic" w:cs="Times New Roman"/>
      <w:caps/>
      <w:kern w:val="0"/>
      <w:sz w:val="28"/>
      <w:szCs w:val="28"/>
      <w:lang w:val="en-US" w:eastAsia="ja-JP"/>
    </w:rPr>
  </w:style>
  <w:style w:type="character" w:customStyle="1" w:styleId="NSNormalChar">
    <w:name w:val="N&amp;S_Normal Char"/>
    <w:link w:val="NSNormal"/>
    <w:rsid w:val="00974ECF"/>
    <w:rPr>
      <w:rFonts w:ascii="Syntax LT Std" w:hAnsi="Syntax LT Std"/>
      <w:color w:val="000000"/>
      <w:sz w:val="18"/>
      <w:szCs w:val="18"/>
    </w:rPr>
  </w:style>
  <w:style w:type="character" w:styleId="Tekstvantijdelijkeaanduiding">
    <w:name w:val="Placeholder Text"/>
    <w:basedOn w:val="Standaardalinea-lettertype"/>
    <w:uiPriority w:val="99"/>
    <w:semiHidden/>
    <w:rsid w:val="001B441F"/>
    <w:rPr>
      <w:color w:val="808080"/>
    </w:rPr>
  </w:style>
  <w:style w:type="paragraph" w:styleId="Normaalweb">
    <w:name w:val="Normal (Web)"/>
    <w:basedOn w:val="Standaard"/>
    <w:uiPriority w:val="99"/>
    <w:semiHidden/>
    <w:unhideWhenUsed/>
    <w:rsid w:val="00A874BD"/>
    <w:pPr>
      <w:spacing w:before="100" w:beforeAutospacing="1" w:after="100" w:afterAutospacing="1" w:line="240" w:lineRule="auto"/>
    </w:pPr>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42493"/>
    <w:pPr>
      <w:spacing w:before="120" w:line="288" w:lineRule="auto"/>
    </w:pPr>
    <w:rPr>
      <w:rFonts w:ascii="Syntax LT Std" w:hAnsi="Syntax LT Std"/>
      <w:sz w:val="18"/>
      <w:szCs w:val="18"/>
    </w:rPr>
  </w:style>
  <w:style w:type="paragraph" w:styleId="Kop1">
    <w:name w:val="heading 1"/>
    <w:basedOn w:val="Standaard"/>
    <w:next w:val="Standaard"/>
    <w:link w:val="Kop1Char"/>
    <w:qFormat/>
    <w:rsid w:val="0061671E"/>
    <w:pPr>
      <w:keepNext/>
      <w:pageBreakBefore/>
      <w:numPr>
        <w:numId w:val="1"/>
      </w:numPr>
      <w:spacing w:before="240" w:after="600"/>
      <w:outlineLvl w:val="0"/>
    </w:pPr>
    <w:rPr>
      <w:rFonts w:cs="Arial"/>
      <w:bCs/>
      <w:color w:val="008986"/>
      <w:kern w:val="32"/>
      <w:sz w:val="48"/>
      <w:szCs w:val="48"/>
    </w:rPr>
  </w:style>
  <w:style w:type="paragraph" w:styleId="Kop2">
    <w:name w:val="heading 2"/>
    <w:basedOn w:val="Standaard"/>
    <w:next w:val="Standaard"/>
    <w:link w:val="Kop2Char"/>
    <w:qFormat/>
    <w:rsid w:val="0061671E"/>
    <w:pPr>
      <w:keepNext/>
      <w:numPr>
        <w:ilvl w:val="1"/>
        <w:numId w:val="1"/>
      </w:numPr>
      <w:spacing w:before="240" w:after="60"/>
      <w:outlineLvl w:val="1"/>
    </w:pPr>
    <w:rPr>
      <w:rFonts w:cs="Arial"/>
      <w:b/>
      <w:bCs/>
      <w:iCs/>
      <w:color w:val="008986"/>
      <w:sz w:val="20"/>
      <w:szCs w:val="28"/>
    </w:rPr>
  </w:style>
  <w:style w:type="paragraph" w:styleId="Kop3">
    <w:name w:val="heading 3"/>
    <w:basedOn w:val="Standaard"/>
    <w:next w:val="Standaard"/>
    <w:link w:val="Kop3Char"/>
    <w:qFormat/>
    <w:rsid w:val="00ED54EA"/>
    <w:pPr>
      <w:keepNext/>
      <w:numPr>
        <w:ilvl w:val="2"/>
        <w:numId w:val="1"/>
      </w:numPr>
      <w:spacing w:before="180" w:after="60"/>
      <w:outlineLvl w:val="2"/>
    </w:pPr>
    <w:rPr>
      <w:b/>
      <w:color w:val="008986"/>
      <w:sz w:val="20"/>
      <w:szCs w:val="20"/>
    </w:rPr>
  </w:style>
  <w:style w:type="paragraph" w:styleId="Kop4">
    <w:name w:val="heading 4"/>
    <w:basedOn w:val="Standaard"/>
    <w:next w:val="Standaard"/>
    <w:qFormat/>
    <w:rsid w:val="00180F6A"/>
    <w:pPr>
      <w:keepNext/>
      <w:numPr>
        <w:ilvl w:val="3"/>
        <w:numId w:val="1"/>
      </w:numPr>
      <w:spacing w:before="240" w:after="60"/>
      <w:outlineLvl w:val="3"/>
    </w:pPr>
    <w:rPr>
      <w:rFonts w:ascii="Times New Roman" w:hAnsi="Times New Roman"/>
      <w:b/>
      <w:bCs/>
      <w:sz w:val="28"/>
      <w:szCs w:val="28"/>
    </w:rPr>
  </w:style>
  <w:style w:type="paragraph" w:styleId="Kop5">
    <w:name w:val="heading 5"/>
    <w:basedOn w:val="Standaard"/>
    <w:next w:val="Standaard"/>
    <w:qFormat/>
    <w:rsid w:val="00180F6A"/>
    <w:pPr>
      <w:numPr>
        <w:ilvl w:val="4"/>
        <w:numId w:val="1"/>
      </w:numPr>
      <w:spacing w:before="240" w:after="60"/>
      <w:outlineLvl w:val="4"/>
    </w:pPr>
    <w:rPr>
      <w:b/>
      <w:bCs/>
      <w:i/>
      <w:iCs/>
      <w:sz w:val="26"/>
      <w:szCs w:val="26"/>
    </w:rPr>
  </w:style>
  <w:style w:type="paragraph" w:styleId="Kop6">
    <w:name w:val="heading 6"/>
    <w:basedOn w:val="Standaard"/>
    <w:next w:val="Standaard"/>
    <w:qFormat/>
    <w:rsid w:val="00180F6A"/>
    <w:pPr>
      <w:numPr>
        <w:ilvl w:val="5"/>
        <w:numId w:val="1"/>
      </w:numPr>
      <w:spacing w:before="240" w:after="60"/>
      <w:outlineLvl w:val="5"/>
    </w:pPr>
    <w:rPr>
      <w:rFonts w:ascii="Times New Roman" w:hAnsi="Times New Roman"/>
      <w:b/>
      <w:bCs/>
      <w:sz w:val="22"/>
      <w:szCs w:val="22"/>
    </w:rPr>
  </w:style>
  <w:style w:type="paragraph" w:styleId="Kop7">
    <w:name w:val="heading 7"/>
    <w:basedOn w:val="Standaard"/>
    <w:next w:val="Standaard"/>
    <w:qFormat/>
    <w:rsid w:val="00180F6A"/>
    <w:pPr>
      <w:numPr>
        <w:ilvl w:val="6"/>
        <w:numId w:val="1"/>
      </w:numPr>
      <w:spacing w:before="240" w:after="60"/>
      <w:outlineLvl w:val="6"/>
    </w:pPr>
    <w:rPr>
      <w:rFonts w:ascii="Times New Roman" w:hAnsi="Times New Roman"/>
      <w:sz w:val="24"/>
      <w:szCs w:val="24"/>
    </w:rPr>
  </w:style>
  <w:style w:type="paragraph" w:styleId="Kop8">
    <w:name w:val="heading 8"/>
    <w:basedOn w:val="Standaard"/>
    <w:next w:val="Standaard"/>
    <w:qFormat/>
    <w:rsid w:val="00180F6A"/>
    <w:pPr>
      <w:numPr>
        <w:ilvl w:val="7"/>
        <w:numId w:val="1"/>
      </w:numPr>
      <w:spacing w:before="240" w:after="60"/>
      <w:outlineLvl w:val="7"/>
    </w:pPr>
    <w:rPr>
      <w:rFonts w:ascii="Times New Roman" w:hAnsi="Times New Roman"/>
      <w:i/>
      <w:iCs/>
      <w:sz w:val="24"/>
      <w:szCs w:val="24"/>
    </w:rPr>
  </w:style>
  <w:style w:type="paragraph" w:styleId="Kop9">
    <w:name w:val="heading 9"/>
    <w:basedOn w:val="Standaard"/>
    <w:next w:val="Standaard"/>
    <w:qFormat/>
    <w:rsid w:val="00180F6A"/>
    <w:pPr>
      <w:numPr>
        <w:ilvl w:val="8"/>
        <w:numId w:val="1"/>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Eenvoudigetabel1">
    <w:name w:val="Table Simple 1"/>
    <w:basedOn w:val="Standaardtabel"/>
    <w:rsid w:val="00790698"/>
    <w:pPr>
      <w:spacing w:before="60" w:line="288" w:lineRule="auto"/>
    </w:pPr>
    <w:rPr>
      <w:rFonts w:ascii="Syntax" w:hAnsi="Syntax"/>
      <w:sz w:val="16"/>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numbering" w:customStyle="1" w:styleId="OpmaakprofielMetopsommingstekensCourierNew">
    <w:name w:val="Opmaakprofiel Met opsommingstekens Courier New"/>
    <w:basedOn w:val="Geenlijst"/>
    <w:rsid w:val="00790698"/>
    <w:pPr>
      <w:numPr>
        <w:numId w:val="3"/>
      </w:numPr>
    </w:pPr>
  </w:style>
  <w:style w:type="paragraph" w:styleId="Bijschrift">
    <w:name w:val="caption"/>
    <w:basedOn w:val="Standaard"/>
    <w:next w:val="Standaard"/>
    <w:link w:val="BijschriftChar"/>
    <w:qFormat/>
    <w:rsid w:val="00271458"/>
    <w:pPr>
      <w:spacing w:after="120"/>
    </w:pPr>
    <w:rPr>
      <w:bCs/>
      <w:i/>
      <w:sz w:val="16"/>
      <w:szCs w:val="16"/>
    </w:rPr>
  </w:style>
  <w:style w:type="paragraph" w:styleId="Koptekst">
    <w:name w:val="header"/>
    <w:basedOn w:val="Standaard"/>
    <w:rsid w:val="00030D60"/>
    <w:pPr>
      <w:tabs>
        <w:tab w:val="center" w:pos="4536"/>
        <w:tab w:val="right" w:pos="9072"/>
      </w:tabs>
      <w:ind w:left="-851"/>
    </w:pPr>
    <w:rPr>
      <w:color w:val="C0C0C0"/>
      <w:sz w:val="16"/>
    </w:rPr>
  </w:style>
  <w:style w:type="paragraph" w:styleId="Voettekst">
    <w:name w:val="footer"/>
    <w:basedOn w:val="Standaard"/>
    <w:rsid w:val="00134071"/>
    <w:pPr>
      <w:tabs>
        <w:tab w:val="center" w:pos="4536"/>
        <w:tab w:val="right" w:pos="9072"/>
      </w:tabs>
    </w:pPr>
  </w:style>
  <w:style w:type="paragraph" w:styleId="Voetnoottekst">
    <w:name w:val="footnote text"/>
    <w:basedOn w:val="Standaard"/>
    <w:semiHidden/>
    <w:rsid w:val="00271458"/>
    <w:rPr>
      <w:sz w:val="16"/>
      <w:szCs w:val="16"/>
    </w:rPr>
  </w:style>
  <w:style w:type="character" w:styleId="Paginanummer">
    <w:name w:val="page number"/>
    <w:rsid w:val="00570B5B"/>
    <w:rPr>
      <w:rFonts w:ascii="Syntax LT Std" w:hAnsi="Syntax LT Std"/>
      <w:color w:val="C0C0C0"/>
      <w:sz w:val="18"/>
    </w:rPr>
  </w:style>
  <w:style w:type="paragraph" w:customStyle="1" w:styleId="Kopzondernr1">
    <w:name w:val="Kop zonder nr 1"/>
    <w:basedOn w:val="Standaard"/>
    <w:rsid w:val="005E003B"/>
    <w:pPr>
      <w:keepNext/>
      <w:pageBreakBefore/>
      <w:spacing w:before="240" w:after="60"/>
      <w:outlineLvl w:val="0"/>
    </w:pPr>
    <w:rPr>
      <w:b/>
      <w:sz w:val="24"/>
    </w:rPr>
  </w:style>
  <w:style w:type="paragraph" w:styleId="Lijstalinea">
    <w:name w:val="List Paragraph"/>
    <w:basedOn w:val="Standaard"/>
    <w:uiPriority w:val="34"/>
    <w:qFormat/>
    <w:rsid w:val="009D084A"/>
    <w:pPr>
      <w:ind w:left="720"/>
      <w:contextualSpacing/>
    </w:pPr>
    <w:rPr>
      <w:szCs w:val="20"/>
    </w:rPr>
  </w:style>
  <w:style w:type="character" w:styleId="Verwijzingopmerking">
    <w:name w:val="annotation reference"/>
    <w:semiHidden/>
    <w:rsid w:val="00D83AB2"/>
    <w:rPr>
      <w:sz w:val="16"/>
      <w:szCs w:val="16"/>
    </w:rPr>
  </w:style>
  <w:style w:type="table" w:styleId="Tabelraster">
    <w:name w:val="Table Grid"/>
    <w:basedOn w:val="Standaardtabel"/>
    <w:uiPriority w:val="59"/>
    <w:rsid w:val="00CA1AE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Voetnootmarkering">
    <w:name w:val="footnote reference"/>
    <w:semiHidden/>
    <w:rsid w:val="00271458"/>
    <w:rPr>
      <w:vertAlign w:val="superscript"/>
    </w:rPr>
  </w:style>
  <w:style w:type="paragraph" w:styleId="Inhopg1">
    <w:name w:val="toc 1"/>
    <w:basedOn w:val="Standaard"/>
    <w:next w:val="Standaard"/>
    <w:link w:val="Inhopg1Char"/>
    <w:uiPriority w:val="39"/>
    <w:rsid w:val="00323905"/>
    <w:pPr>
      <w:tabs>
        <w:tab w:val="right" w:leader="dot" w:pos="7076"/>
      </w:tabs>
      <w:spacing w:before="40"/>
      <w:ind w:left="425" w:hanging="425"/>
    </w:pPr>
    <w:rPr>
      <w:b/>
      <w:noProof/>
      <w:color w:val="008986"/>
    </w:rPr>
  </w:style>
  <w:style w:type="paragraph" w:styleId="Inhopg2">
    <w:name w:val="toc 2"/>
    <w:basedOn w:val="Standaard"/>
    <w:next w:val="Standaard"/>
    <w:link w:val="Inhopg2Char"/>
    <w:uiPriority w:val="39"/>
    <w:rsid w:val="00323905"/>
    <w:pPr>
      <w:tabs>
        <w:tab w:val="left" w:pos="1560"/>
        <w:tab w:val="right" w:leader="dot" w:pos="7076"/>
      </w:tabs>
      <w:spacing w:before="40"/>
      <w:ind w:left="850" w:hanging="425"/>
    </w:pPr>
    <w:rPr>
      <w:noProof/>
    </w:rPr>
  </w:style>
  <w:style w:type="paragraph" w:styleId="Inhopg3">
    <w:name w:val="toc 3"/>
    <w:basedOn w:val="Standaard"/>
    <w:next w:val="Standaard"/>
    <w:link w:val="Inhopg3Char"/>
    <w:uiPriority w:val="39"/>
    <w:rsid w:val="00323905"/>
    <w:pPr>
      <w:tabs>
        <w:tab w:val="left" w:pos="1560"/>
        <w:tab w:val="right" w:leader="dot" w:pos="7076"/>
      </w:tabs>
      <w:spacing w:before="40"/>
      <w:ind w:left="1560" w:hanging="709"/>
    </w:pPr>
    <w:rPr>
      <w:noProof/>
    </w:rPr>
  </w:style>
  <w:style w:type="character" w:styleId="Hyperlink">
    <w:name w:val="Hyperlink"/>
    <w:uiPriority w:val="99"/>
    <w:rsid w:val="00527F6A"/>
    <w:rPr>
      <w:color w:val="0000FF"/>
      <w:u w:val="single"/>
    </w:rPr>
  </w:style>
  <w:style w:type="paragraph" w:styleId="Ballontekst">
    <w:name w:val="Balloon Text"/>
    <w:basedOn w:val="Standaard"/>
    <w:link w:val="BallontekstChar"/>
    <w:uiPriority w:val="99"/>
    <w:semiHidden/>
    <w:unhideWhenUsed/>
    <w:rsid w:val="00A206E6"/>
    <w:pPr>
      <w:spacing w:before="0" w:line="240" w:lineRule="auto"/>
    </w:pPr>
    <w:rPr>
      <w:rFonts w:ascii="Tahoma" w:hAnsi="Tahoma" w:cs="Tahoma"/>
      <w:sz w:val="16"/>
      <w:szCs w:val="16"/>
    </w:rPr>
  </w:style>
  <w:style w:type="character" w:customStyle="1" w:styleId="BallontekstChar">
    <w:name w:val="Ballontekst Char"/>
    <w:link w:val="Ballontekst"/>
    <w:uiPriority w:val="99"/>
    <w:semiHidden/>
    <w:rsid w:val="00A206E6"/>
    <w:rPr>
      <w:rFonts w:ascii="Tahoma" w:hAnsi="Tahoma" w:cs="Tahoma"/>
      <w:sz w:val="16"/>
      <w:szCs w:val="16"/>
    </w:rPr>
  </w:style>
  <w:style w:type="paragraph" w:styleId="Geenafstand">
    <w:name w:val="No Spacing"/>
    <w:uiPriority w:val="1"/>
    <w:qFormat/>
    <w:rsid w:val="009046B3"/>
    <w:rPr>
      <w:rFonts w:ascii="Syntax LT Std" w:hAnsi="Syntax LT Std"/>
      <w:sz w:val="18"/>
      <w:szCs w:val="18"/>
    </w:rPr>
  </w:style>
  <w:style w:type="paragraph" w:styleId="HTML-voorafopgemaakt">
    <w:name w:val="HTML Preformatted"/>
    <w:basedOn w:val="Standaard"/>
    <w:link w:val="HTML-voorafopgemaaktChar"/>
    <w:uiPriority w:val="99"/>
    <w:semiHidden/>
    <w:unhideWhenUsed/>
    <w:rsid w:val="00FD3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sz w:val="20"/>
      <w:szCs w:val="20"/>
      <w:lang w:val="en-US" w:eastAsia="en-US"/>
    </w:rPr>
  </w:style>
  <w:style w:type="character" w:customStyle="1" w:styleId="HTML-voorafopgemaaktChar">
    <w:name w:val="HTML - vooraf opgemaakt Char"/>
    <w:link w:val="HTML-voorafopgemaakt"/>
    <w:uiPriority w:val="99"/>
    <w:semiHidden/>
    <w:rsid w:val="00FD348D"/>
    <w:rPr>
      <w:rFonts w:ascii="Courier New" w:hAnsi="Courier New" w:cs="Courier New"/>
    </w:rPr>
  </w:style>
  <w:style w:type="paragraph" w:styleId="Tekstopmerking">
    <w:name w:val="annotation text"/>
    <w:basedOn w:val="Standaard"/>
    <w:link w:val="TekstopmerkingChar"/>
    <w:uiPriority w:val="99"/>
    <w:semiHidden/>
    <w:unhideWhenUsed/>
    <w:rsid w:val="00616237"/>
    <w:rPr>
      <w:sz w:val="20"/>
      <w:szCs w:val="20"/>
    </w:rPr>
  </w:style>
  <w:style w:type="character" w:customStyle="1" w:styleId="TekstopmerkingChar">
    <w:name w:val="Tekst opmerking Char"/>
    <w:link w:val="Tekstopmerking"/>
    <w:uiPriority w:val="99"/>
    <w:semiHidden/>
    <w:rsid w:val="00616237"/>
    <w:rPr>
      <w:rFonts w:ascii="Syntax LT Std" w:hAnsi="Syntax LT Std"/>
    </w:rPr>
  </w:style>
  <w:style w:type="paragraph" w:styleId="Onderwerpvanopmerking">
    <w:name w:val="annotation subject"/>
    <w:basedOn w:val="Tekstopmerking"/>
    <w:next w:val="Tekstopmerking"/>
    <w:link w:val="OnderwerpvanopmerkingChar"/>
    <w:uiPriority w:val="99"/>
    <w:semiHidden/>
    <w:unhideWhenUsed/>
    <w:rsid w:val="00616237"/>
    <w:rPr>
      <w:b/>
      <w:bCs/>
    </w:rPr>
  </w:style>
  <w:style w:type="character" w:customStyle="1" w:styleId="OnderwerpvanopmerkingChar">
    <w:name w:val="Onderwerp van opmerking Char"/>
    <w:link w:val="Onderwerpvanopmerking"/>
    <w:uiPriority w:val="99"/>
    <w:semiHidden/>
    <w:rsid w:val="00616237"/>
    <w:rPr>
      <w:rFonts w:ascii="Syntax LT Std" w:hAnsi="Syntax LT Std"/>
      <w:b/>
      <w:bCs/>
    </w:rPr>
  </w:style>
  <w:style w:type="character" w:customStyle="1" w:styleId="Kop2Char">
    <w:name w:val="Kop 2 Char"/>
    <w:link w:val="Kop2"/>
    <w:rsid w:val="0061671E"/>
    <w:rPr>
      <w:rFonts w:ascii="Syntax LT Std" w:hAnsi="Syntax LT Std" w:cs="Arial"/>
      <w:b/>
      <w:bCs/>
      <w:iCs/>
      <w:color w:val="008986"/>
      <w:szCs w:val="28"/>
    </w:rPr>
  </w:style>
  <w:style w:type="character" w:customStyle="1" w:styleId="Kop1Char">
    <w:name w:val="Kop 1 Char"/>
    <w:link w:val="Kop1"/>
    <w:rsid w:val="0061671E"/>
    <w:rPr>
      <w:rFonts w:ascii="Syntax LT Std" w:hAnsi="Syntax LT Std" w:cs="Arial"/>
      <w:bCs/>
      <w:color w:val="008986"/>
      <w:kern w:val="32"/>
      <w:sz w:val="48"/>
      <w:szCs w:val="48"/>
    </w:rPr>
  </w:style>
  <w:style w:type="paragraph" w:customStyle="1" w:styleId="NSCaption">
    <w:name w:val="N&amp;S_Caption"/>
    <w:basedOn w:val="Bijschrift"/>
    <w:link w:val="NSCaptionChar"/>
    <w:qFormat/>
    <w:rsid w:val="00D6680D"/>
    <w:rPr>
      <w:i w:val="0"/>
      <w:color w:val="008675"/>
    </w:rPr>
  </w:style>
  <w:style w:type="character" w:customStyle="1" w:styleId="Kop3Char">
    <w:name w:val="Kop 3 Char"/>
    <w:link w:val="Kop3"/>
    <w:rsid w:val="00ED54EA"/>
    <w:rPr>
      <w:rFonts w:ascii="Syntax LT Std" w:hAnsi="Syntax LT Std"/>
      <w:b/>
      <w:color w:val="008986"/>
    </w:rPr>
  </w:style>
  <w:style w:type="paragraph" w:customStyle="1" w:styleId="NSBijlage1">
    <w:name w:val="N&amp;S_Bijlage 1"/>
    <w:basedOn w:val="Standaard"/>
    <w:link w:val="NSBijlage1Char"/>
    <w:autoRedefine/>
    <w:qFormat/>
    <w:rsid w:val="00555C79"/>
    <w:pPr>
      <w:keepNext/>
      <w:pageBreakBefore/>
      <w:numPr>
        <w:numId w:val="2"/>
      </w:numPr>
      <w:spacing w:before="0" w:after="600" w:line="276" w:lineRule="auto"/>
      <w:ind w:left="0" w:hanging="851"/>
      <w:outlineLvl w:val="0"/>
    </w:pPr>
    <w:rPr>
      <w:color w:val="008986" w:themeColor="accent1"/>
      <w:sz w:val="48"/>
      <w:szCs w:val="28"/>
    </w:rPr>
  </w:style>
  <w:style w:type="character" w:customStyle="1" w:styleId="BijschriftChar">
    <w:name w:val="Bijschrift Char"/>
    <w:link w:val="Bijschrift"/>
    <w:rsid w:val="00D6680D"/>
    <w:rPr>
      <w:rFonts w:ascii="Syntax LT Std" w:hAnsi="Syntax LT Std"/>
      <w:bCs/>
      <w:i/>
      <w:sz w:val="16"/>
      <w:szCs w:val="16"/>
    </w:rPr>
  </w:style>
  <w:style w:type="character" w:customStyle="1" w:styleId="NSCaptionChar">
    <w:name w:val="N&amp;S_Caption Char"/>
    <w:link w:val="NSCaption"/>
    <w:rsid w:val="00D6680D"/>
    <w:rPr>
      <w:rFonts w:ascii="Syntax LT Std" w:hAnsi="Syntax LT Std"/>
      <w:bCs/>
      <w:i w:val="0"/>
      <w:color w:val="008675"/>
      <w:sz w:val="16"/>
      <w:szCs w:val="16"/>
    </w:rPr>
  </w:style>
  <w:style w:type="paragraph" w:customStyle="1" w:styleId="NSTOC1">
    <w:name w:val="N&amp;S_TOC 1"/>
    <w:basedOn w:val="Inhopg1"/>
    <w:link w:val="NSTOC1Char"/>
    <w:rsid w:val="00323905"/>
  </w:style>
  <w:style w:type="character" w:customStyle="1" w:styleId="NSBijlage1Char">
    <w:name w:val="N&amp;S_Bijlage 1 Char"/>
    <w:link w:val="NSBijlage1"/>
    <w:rsid w:val="00555C79"/>
    <w:rPr>
      <w:rFonts w:ascii="Syntax LT Std" w:hAnsi="Syntax LT Std"/>
      <w:color w:val="008986" w:themeColor="accent1"/>
      <w:sz w:val="48"/>
      <w:szCs w:val="28"/>
    </w:rPr>
  </w:style>
  <w:style w:type="paragraph" w:customStyle="1" w:styleId="NSTOC2">
    <w:name w:val="N&amp;S_TOC 2"/>
    <w:basedOn w:val="Inhopg2"/>
    <w:link w:val="NSTOC2Char"/>
    <w:qFormat/>
    <w:rsid w:val="00527F6A"/>
    <w:pPr>
      <w:tabs>
        <w:tab w:val="clear" w:pos="1560"/>
      </w:tabs>
    </w:pPr>
  </w:style>
  <w:style w:type="character" w:customStyle="1" w:styleId="Inhopg1Char">
    <w:name w:val="Inhopg 1 Char"/>
    <w:link w:val="Inhopg1"/>
    <w:uiPriority w:val="39"/>
    <w:rsid w:val="00323905"/>
    <w:rPr>
      <w:rFonts w:ascii="Syntax LT Std" w:hAnsi="Syntax LT Std"/>
      <w:b/>
      <w:noProof/>
      <w:color w:val="008986"/>
      <w:sz w:val="18"/>
      <w:szCs w:val="18"/>
    </w:rPr>
  </w:style>
  <w:style w:type="character" w:customStyle="1" w:styleId="NSTOC1Char">
    <w:name w:val="N&amp;S_TOC 1 Char"/>
    <w:link w:val="NSTOC1"/>
    <w:rsid w:val="00323905"/>
    <w:rPr>
      <w:rFonts w:ascii="Syntax LT Std" w:hAnsi="Syntax LT Std"/>
      <w:b/>
      <w:noProof/>
      <w:color w:val="008986"/>
      <w:sz w:val="18"/>
      <w:szCs w:val="18"/>
    </w:rPr>
  </w:style>
  <w:style w:type="paragraph" w:customStyle="1" w:styleId="NSTOC3">
    <w:name w:val="N&amp;S_TOC 3"/>
    <w:basedOn w:val="Inhopg3"/>
    <w:link w:val="NSTOC3Char"/>
    <w:qFormat/>
    <w:rsid w:val="00323905"/>
  </w:style>
  <w:style w:type="character" w:customStyle="1" w:styleId="Inhopg2Char">
    <w:name w:val="Inhopg 2 Char"/>
    <w:link w:val="Inhopg2"/>
    <w:uiPriority w:val="39"/>
    <w:rsid w:val="00323905"/>
    <w:rPr>
      <w:rFonts w:ascii="Syntax LT Std" w:hAnsi="Syntax LT Std"/>
      <w:noProof/>
      <w:sz w:val="18"/>
      <w:szCs w:val="18"/>
    </w:rPr>
  </w:style>
  <w:style w:type="character" w:customStyle="1" w:styleId="NSTOC2Char">
    <w:name w:val="N&amp;S_TOC 2 Char"/>
    <w:link w:val="NSTOC2"/>
    <w:rsid w:val="00527F6A"/>
    <w:rPr>
      <w:rFonts w:ascii="Syntax LT Std" w:hAnsi="Syntax LT Std"/>
      <w:noProof/>
      <w:sz w:val="18"/>
      <w:szCs w:val="18"/>
    </w:rPr>
  </w:style>
  <w:style w:type="paragraph" w:customStyle="1" w:styleId="NSNormal">
    <w:name w:val="N&amp;S_Normal"/>
    <w:basedOn w:val="Standaard"/>
    <w:link w:val="NSNormalChar"/>
    <w:qFormat/>
    <w:rsid w:val="00974ECF"/>
    <w:rPr>
      <w:color w:val="000000"/>
    </w:rPr>
  </w:style>
  <w:style w:type="character" w:customStyle="1" w:styleId="Inhopg3Char">
    <w:name w:val="Inhopg 3 Char"/>
    <w:link w:val="Inhopg3"/>
    <w:uiPriority w:val="39"/>
    <w:rsid w:val="00323905"/>
    <w:rPr>
      <w:rFonts w:ascii="Syntax LT Std" w:hAnsi="Syntax LT Std"/>
      <w:noProof/>
      <w:sz w:val="18"/>
      <w:szCs w:val="18"/>
    </w:rPr>
  </w:style>
  <w:style w:type="character" w:customStyle="1" w:styleId="NSTOC3Char">
    <w:name w:val="N&amp;S_TOC 3 Char"/>
    <w:link w:val="NSTOC3"/>
    <w:rsid w:val="00323905"/>
    <w:rPr>
      <w:rFonts w:ascii="Syntax LT Std" w:hAnsi="Syntax LT Std"/>
      <w:noProof/>
      <w:sz w:val="18"/>
      <w:szCs w:val="18"/>
    </w:rPr>
  </w:style>
  <w:style w:type="paragraph" w:styleId="Kopvaninhoudsopgave">
    <w:name w:val="TOC Heading"/>
    <w:basedOn w:val="Kop1"/>
    <w:next w:val="Standaard"/>
    <w:uiPriority w:val="39"/>
    <w:unhideWhenUsed/>
    <w:qFormat/>
    <w:rsid w:val="00323905"/>
    <w:pPr>
      <w:keepLines/>
      <w:pageBreakBefore w:val="0"/>
      <w:numPr>
        <w:numId w:val="0"/>
      </w:numPr>
      <w:spacing w:before="480" w:after="0" w:line="276" w:lineRule="auto"/>
      <w:outlineLvl w:val="9"/>
    </w:pPr>
    <w:rPr>
      <w:rFonts w:eastAsia="MS Gothic" w:cs="Times New Roman"/>
      <w:caps/>
      <w:kern w:val="0"/>
      <w:sz w:val="28"/>
      <w:szCs w:val="28"/>
      <w:lang w:val="en-US" w:eastAsia="ja-JP"/>
    </w:rPr>
  </w:style>
  <w:style w:type="character" w:customStyle="1" w:styleId="NSNormalChar">
    <w:name w:val="N&amp;S_Normal Char"/>
    <w:link w:val="NSNormal"/>
    <w:rsid w:val="00974ECF"/>
    <w:rPr>
      <w:rFonts w:ascii="Syntax LT Std" w:hAnsi="Syntax LT Std"/>
      <w:color w:val="000000"/>
      <w:sz w:val="18"/>
      <w:szCs w:val="18"/>
    </w:rPr>
  </w:style>
  <w:style w:type="character" w:styleId="Tekstvantijdelijkeaanduiding">
    <w:name w:val="Placeholder Text"/>
    <w:basedOn w:val="Standaardalinea-lettertype"/>
    <w:uiPriority w:val="99"/>
    <w:semiHidden/>
    <w:rsid w:val="001B441F"/>
    <w:rPr>
      <w:color w:val="808080"/>
    </w:rPr>
  </w:style>
  <w:style w:type="paragraph" w:styleId="Normaalweb">
    <w:name w:val="Normal (Web)"/>
    <w:basedOn w:val="Standaard"/>
    <w:uiPriority w:val="99"/>
    <w:semiHidden/>
    <w:unhideWhenUsed/>
    <w:rsid w:val="00A874BD"/>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082556">
      <w:bodyDiv w:val="1"/>
      <w:marLeft w:val="0"/>
      <w:marRight w:val="0"/>
      <w:marTop w:val="0"/>
      <w:marBottom w:val="0"/>
      <w:divBdr>
        <w:top w:val="none" w:sz="0" w:space="0" w:color="auto"/>
        <w:left w:val="none" w:sz="0" w:space="0" w:color="auto"/>
        <w:bottom w:val="none" w:sz="0" w:space="0" w:color="auto"/>
        <w:right w:val="none" w:sz="0" w:space="0" w:color="auto"/>
      </w:divBdr>
    </w:div>
    <w:div w:id="1109398195">
      <w:bodyDiv w:val="1"/>
      <w:marLeft w:val="0"/>
      <w:marRight w:val="0"/>
      <w:marTop w:val="0"/>
      <w:marBottom w:val="0"/>
      <w:divBdr>
        <w:top w:val="none" w:sz="0" w:space="0" w:color="auto"/>
        <w:left w:val="none" w:sz="0" w:space="0" w:color="auto"/>
        <w:bottom w:val="none" w:sz="0" w:space="0" w:color="auto"/>
        <w:right w:val="none" w:sz="0" w:space="0" w:color="auto"/>
      </w:divBdr>
    </w:div>
    <w:div w:id="1109735031">
      <w:bodyDiv w:val="1"/>
      <w:marLeft w:val="0"/>
      <w:marRight w:val="0"/>
      <w:marTop w:val="0"/>
      <w:marBottom w:val="0"/>
      <w:divBdr>
        <w:top w:val="none" w:sz="0" w:space="0" w:color="auto"/>
        <w:left w:val="none" w:sz="0" w:space="0" w:color="auto"/>
        <w:bottom w:val="none" w:sz="0" w:space="0" w:color="auto"/>
        <w:right w:val="none" w:sz="0" w:space="0" w:color="auto"/>
      </w:divBdr>
    </w:div>
    <w:div w:id="119237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www.dijkdata.nl" TargetMode="External"/><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wmf"/><Relationship Id="rId24" Type="http://schemas.openxmlformats.org/officeDocument/2006/relationships/hyperlink" Target="http://www.dijkdata.nl"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mailto:helpdesk@ddsc.n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4.xml"/><Relationship Id="rId67" Type="http://schemas.openxmlformats.org/officeDocument/2006/relationships/image" Target="media/image50.png"/><Relationship Id="rId20" Type="http://schemas.openxmlformats.org/officeDocument/2006/relationships/hyperlink" Target="mailto:helpdesk@ddsc.nl"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K:\Office%20Management\Sjablonen%20en%20lege%20formulieren\Rapport%202013.dotx" TargetMode="External"/></Relationships>
</file>

<file path=word/theme/theme1.xml><?xml version="1.0" encoding="utf-8"?>
<a:theme xmlns:a="http://schemas.openxmlformats.org/drawingml/2006/main" name="Office Theme">
  <a:themeElements>
    <a:clrScheme name="Nelen&amp;Schuurmans">
      <a:dk1>
        <a:sysClr val="windowText" lastClr="000000"/>
      </a:dk1>
      <a:lt1>
        <a:sysClr val="window" lastClr="FFFFFF"/>
      </a:lt1>
      <a:dk2>
        <a:srgbClr val="7F7F7F"/>
      </a:dk2>
      <a:lt2>
        <a:srgbClr val="EEECE1"/>
      </a:lt2>
      <a:accent1>
        <a:srgbClr val="008986"/>
      </a:accent1>
      <a:accent2>
        <a:srgbClr val="06477E"/>
      </a:accent2>
      <a:accent3>
        <a:srgbClr val="90C4C5"/>
      </a:accent3>
      <a:accent4>
        <a:srgbClr val="FFFF00"/>
      </a:accent4>
      <a:accent5>
        <a:srgbClr val="F79646"/>
      </a:accent5>
      <a:accent6>
        <a:srgbClr val="C0504D"/>
      </a:accent6>
      <a:hlink>
        <a:srgbClr val="800080"/>
      </a:hlink>
      <a:folHlink>
        <a:srgbClr val="9BBB5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89931-6282-420B-9418-E8E9D682B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2013.dotx</Template>
  <TotalTime>0</TotalTime>
  <Pages>34</Pages>
  <Words>6805</Words>
  <Characters>42451</Characters>
  <Application>Microsoft Office Word</Application>
  <DocSecurity>0</DocSecurity>
  <Lines>353</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Dijk Data Service Centrum</vt:lpstr>
      <vt:lpstr>Dijk Data Service Centrum</vt:lpstr>
    </vt:vector>
  </TitlesOfParts>
  <Company>Nelen &amp; Schuurmans</Company>
  <LinksUpToDate>false</LinksUpToDate>
  <CharactersWithSpaces>49158</CharactersWithSpaces>
  <SharedDoc>false</SharedDoc>
  <HyperlinkBase/>
  <HLinks>
    <vt:vector size="360" baseType="variant">
      <vt:variant>
        <vt:i4>1310779</vt:i4>
      </vt:variant>
      <vt:variant>
        <vt:i4>380</vt:i4>
      </vt:variant>
      <vt:variant>
        <vt:i4>0</vt:i4>
      </vt:variant>
      <vt:variant>
        <vt:i4>5</vt:i4>
      </vt:variant>
      <vt:variant>
        <vt:lpwstr/>
      </vt:variant>
      <vt:variant>
        <vt:lpwstr>_Toc318733365</vt:lpwstr>
      </vt:variant>
      <vt:variant>
        <vt:i4>1310779</vt:i4>
      </vt:variant>
      <vt:variant>
        <vt:i4>374</vt:i4>
      </vt:variant>
      <vt:variant>
        <vt:i4>0</vt:i4>
      </vt:variant>
      <vt:variant>
        <vt:i4>5</vt:i4>
      </vt:variant>
      <vt:variant>
        <vt:lpwstr/>
      </vt:variant>
      <vt:variant>
        <vt:lpwstr>_Toc318733364</vt:lpwstr>
      </vt:variant>
      <vt:variant>
        <vt:i4>1310779</vt:i4>
      </vt:variant>
      <vt:variant>
        <vt:i4>368</vt:i4>
      </vt:variant>
      <vt:variant>
        <vt:i4>0</vt:i4>
      </vt:variant>
      <vt:variant>
        <vt:i4>5</vt:i4>
      </vt:variant>
      <vt:variant>
        <vt:lpwstr/>
      </vt:variant>
      <vt:variant>
        <vt:lpwstr>_Toc318733363</vt:lpwstr>
      </vt:variant>
      <vt:variant>
        <vt:i4>1310779</vt:i4>
      </vt:variant>
      <vt:variant>
        <vt:i4>362</vt:i4>
      </vt:variant>
      <vt:variant>
        <vt:i4>0</vt:i4>
      </vt:variant>
      <vt:variant>
        <vt:i4>5</vt:i4>
      </vt:variant>
      <vt:variant>
        <vt:lpwstr/>
      </vt:variant>
      <vt:variant>
        <vt:lpwstr>_Toc318733362</vt:lpwstr>
      </vt:variant>
      <vt:variant>
        <vt:i4>1310779</vt:i4>
      </vt:variant>
      <vt:variant>
        <vt:i4>356</vt:i4>
      </vt:variant>
      <vt:variant>
        <vt:i4>0</vt:i4>
      </vt:variant>
      <vt:variant>
        <vt:i4>5</vt:i4>
      </vt:variant>
      <vt:variant>
        <vt:lpwstr/>
      </vt:variant>
      <vt:variant>
        <vt:lpwstr>_Toc318733361</vt:lpwstr>
      </vt:variant>
      <vt:variant>
        <vt:i4>1310779</vt:i4>
      </vt:variant>
      <vt:variant>
        <vt:i4>350</vt:i4>
      </vt:variant>
      <vt:variant>
        <vt:i4>0</vt:i4>
      </vt:variant>
      <vt:variant>
        <vt:i4>5</vt:i4>
      </vt:variant>
      <vt:variant>
        <vt:lpwstr/>
      </vt:variant>
      <vt:variant>
        <vt:lpwstr>_Toc318733360</vt:lpwstr>
      </vt:variant>
      <vt:variant>
        <vt:i4>1507387</vt:i4>
      </vt:variant>
      <vt:variant>
        <vt:i4>344</vt:i4>
      </vt:variant>
      <vt:variant>
        <vt:i4>0</vt:i4>
      </vt:variant>
      <vt:variant>
        <vt:i4>5</vt:i4>
      </vt:variant>
      <vt:variant>
        <vt:lpwstr/>
      </vt:variant>
      <vt:variant>
        <vt:lpwstr>_Toc318733359</vt:lpwstr>
      </vt:variant>
      <vt:variant>
        <vt:i4>1507387</vt:i4>
      </vt:variant>
      <vt:variant>
        <vt:i4>338</vt:i4>
      </vt:variant>
      <vt:variant>
        <vt:i4>0</vt:i4>
      </vt:variant>
      <vt:variant>
        <vt:i4>5</vt:i4>
      </vt:variant>
      <vt:variant>
        <vt:lpwstr/>
      </vt:variant>
      <vt:variant>
        <vt:lpwstr>_Toc318733358</vt:lpwstr>
      </vt:variant>
      <vt:variant>
        <vt:i4>1507387</vt:i4>
      </vt:variant>
      <vt:variant>
        <vt:i4>332</vt:i4>
      </vt:variant>
      <vt:variant>
        <vt:i4>0</vt:i4>
      </vt:variant>
      <vt:variant>
        <vt:i4>5</vt:i4>
      </vt:variant>
      <vt:variant>
        <vt:lpwstr/>
      </vt:variant>
      <vt:variant>
        <vt:lpwstr>_Toc318733357</vt:lpwstr>
      </vt:variant>
      <vt:variant>
        <vt:i4>1507387</vt:i4>
      </vt:variant>
      <vt:variant>
        <vt:i4>326</vt:i4>
      </vt:variant>
      <vt:variant>
        <vt:i4>0</vt:i4>
      </vt:variant>
      <vt:variant>
        <vt:i4>5</vt:i4>
      </vt:variant>
      <vt:variant>
        <vt:lpwstr/>
      </vt:variant>
      <vt:variant>
        <vt:lpwstr>_Toc318733356</vt:lpwstr>
      </vt:variant>
      <vt:variant>
        <vt:i4>1507387</vt:i4>
      </vt:variant>
      <vt:variant>
        <vt:i4>320</vt:i4>
      </vt:variant>
      <vt:variant>
        <vt:i4>0</vt:i4>
      </vt:variant>
      <vt:variant>
        <vt:i4>5</vt:i4>
      </vt:variant>
      <vt:variant>
        <vt:lpwstr/>
      </vt:variant>
      <vt:variant>
        <vt:lpwstr>_Toc318733355</vt:lpwstr>
      </vt:variant>
      <vt:variant>
        <vt:i4>1507387</vt:i4>
      </vt:variant>
      <vt:variant>
        <vt:i4>314</vt:i4>
      </vt:variant>
      <vt:variant>
        <vt:i4>0</vt:i4>
      </vt:variant>
      <vt:variant>
        <vt:i4>5</vt:i4>
      </vt:variant>
      <vt:variant>
        <vt:lpwstr/>
      </vt:variant>
      <vt:variant>
        <vt:lpwstr>_Toc318733354</vt:lpwstr>
      </vt:variant>
      <vt:variant>
        <vt:i4>1507387</vt:i4>
      </vt:variant>
      <vt:variant>
        <vt:i4>308</vt:i4>
      </vt:variant>
      <vt:variant>
        <vt:i4>0</vt:i4>
      </vt:variant>
      <vt:variant>
        <vt:i4>5</vt:i4>
      </vt:variant>
      <vt:variant>
        <vt:lpwstr/>
      </vt:variant>
      <vt:variant>
        <vt:lpwstr>_Toc318733353</vt:lpwstr>
      </vt:variant>
      <vt:variant>
        <vt:i4>1507387</vt:i4>
      </vt:variant>
      <vt:variant>
        <vt:i4>302</vt:i4>
      </vt:variant>
      <vt:variant>
        <vt:i4>0</vt:i4>
      </vt:variant>
      <vt:variant>
        <vt:i4>5</vt:i4>
      </vt:variant>
      <vt:variant>
        <vt:lpwstr/>
      </vt:variant>
      <vt:variant>
        <vt:lpwstr>_Toc318733352</vt:lpwstr>
      </vt:variant>
      <vt:variant>
        <vt:i4>1507387</vt:i4>
      </vt:variant>
      <vt:variant>
        <vt:i4>296</vt:i4>
      </vt:variant>
      <vt:variant>
        <vt:i4>0</vt:i4>
      </vt:variant>
      <vt:variant>
        <vt:i4>5</vt:i4>
      </vt:variant>
      <vt:variant>
        <vt:lpwstr/>
      </vt:variant>
      <vt:variant>
        <vt:lpwstr>_Toc318733351</vt:lpwstr>
      </vt:variant>
      <vt:variant>
        <vt:i4>1507387</vt:i4>
      </vt:variant>
      <vt:variant>
        <vt:i4>290</vt:i4>
      </vt:variant>
      <vt:variant>
        <vt:i4>0</vt:i4>
      </vt:variant>
      <vt:variant>
        <vt:i4>5</vt:i4>
      </vt:variant>
      <vt:variant>
        <vt:lpwstr/>
      </vt:variant>
      <vt:variant>
        <vt:lpwstr>_Toc318733350</vt:lpwstr>
      </vt:variant>
      <vt:variant>
        <vt:i4>1441851</vt:i4>
      </vt:variant>
      <vt:variant>
        <vt:i4>284</vt:i4>
      </vt:variant>
      <vt:variant>
        <vt:i4>0</vt:i4>
      </vt:variant>
      <vt:variant>
        <vt:i4>5</vt:i4>
      </vt:variant>
      <vt:variant>
        <vt:lpwstr/>
      </vt:variant>
      <vt:variant>
        <vt:lpwstr>_Toc318733349</vt:lpwstr>
      </vt:variant>
      <vt:variant>
        <vt:i4>1441851</vt:i4>
      </vt:variant>
      <vt:variant>
        <vt:i4>278</vt:i4>
      </vt:variant>
      <vt:variant>
        <vt:i4>0</vt:i4>
      </vt:variant>
      <vt:variant>
        <vt:i4>5</vt:i4>
      </vt:variant>
      <vt:variant>
        <vt:lpwstr/>
      </vt:variant>
      <vt:variant>
        <vt:lpwstr>_Toc318733348</vt:lpwstr>
      </vt:variant>
      <vt:variant>
        <vt:i4>1441851</vt:i4>
      </vt:variant>
      <vt:variant>
        <vt:i4>272</vt:i4>
      </vt:variant>
      <vt:variant>
        <vt:i4>0</vt:i4>
      </vt:variant>
      <vt:variant>
        <vt:i4>5</vt:i4>
      </vt:variant>
      <vt:variant>
        <vt:lpwstr/>
      </vt:variant>
      <vt:variant>
        <vt:lpwstr>_Toc318733347</vt:lpwstr>
      </vt:variant>
      <vt:variant>
        <vt:i4>1441851</vt:i4>
      </vt:variant>
      <vt:variant>
        <vt:i4>266</vt:i4>
      </vt:variant>
      <vt:variant>
        <vt:i4>0</vt:i4>
      </vt:variant>
      <vt:variant>
        <vt:i4>5</vt:i4>
      </vt:variant>
      <vt:variant>
        <vt:lpwstr/>
      </vt:variant>
      <vt:variant>
        <vt:lpwstr>_Toc318733346</vt:lpwstr>
      </vt:variant>
      <vt:variant>
        <vt:i4>1441851</vt:i4>
      </vt:variant>
      <vt:variant>
        <vt:i4>260</vt:i4>
      </vt:variant>
      <vt:variant>
        <vt:i4>0</vt:i4>
      </vt:variant>
      <vt:variant>
        <vt:i4>5</vt:i4>
      </vt:variant>
      <vt:variant>
        <vt:lpwstr/>
      </vt:variant>
      <vt:variant>
        <vt:lpwstr>_Toc318733345</vt:lpwstr>
      </vt:variant>
      <vt:variant>
        <vt:i4>1441851</vt:i4>
      </vt:variant>
      <vt:variant>
        <vt:i4>254</vt:i4>
      </vt:variant>
      <vt:variant>
        <vt:i4>0</vt:i4>
      </vt:variant>
      <vt:variant>
        <vt:i4>5</vt:i4>
      </vt:variant>
      <vt:variant>
        <vt:lpwstr/>
      </vt:variant>
      <vt:variant>
        <vt:lpwstr>_Toc318733344</vt:lpwstr>
      </vt:variant>
      <vt:variant>
        <vt:i4>1441851</vt:i4>
      </vt:variant>
      <vt:variant>
        <vt:i4>248</vt:i4>
      </vt:variant>
      <vt:variant>
        <vt:i4>0</vt:i4>
      </vt:variant>
      <vt:variant>
        <vt:i4>5</vt:i4>
      </vt:variant>
      <vt:variant>
        <vt:lpwstr/>
      </vt:variant>
      <vt:variant>
        <vt:lpwstr>_Toc318733343</vt:lpwstr>
      </vt:variant>
      <vt:variant>
        <vt:i4>1441851</vt:i4>
      </vt:variant>
      <vt:variant>
        <vt:i4>242</vt:i4>
      </vt:variant>
      <vt:variant>
        <vt:i4>0</vt:i4>
      </vt:variant>
      <vt:variant>
        <vt:i4>5</vt:i4>
      </vt:variant>
      <vt:variant>
        <vt:lpwstr/>
      </vt:variant>
      <vt:variant>
        <vt:lpwstr>_Toc318733342</vt:lpwstr>
      </vt:variant>
      <vt:variant>
        <vt:i4>1441851</vt:i4>
      </vt:variant>
      <vt:variant>
        <vt:i4>236</vt:i4>
      </vt:variant>
      <vt:variant>
        <vt:i4>0</vt:i4>
      </vt:variant>
      <vt:variant>
        <vt:i4>5</vt:i4>
      </vt:variant>
      <vt:variant>
        <vt:lpwstr/>
      </vt:variant>
      <vt:variant>
        <vt:lpwstr>_Toc318733341</vt:lpwstr>
      </vt:variant>
      <vt:variant>
        <vt:i4>1441851</vt:i4>
      </vt:variant>
      <vt:variant>
        <vt:i4>230</vt:i4>
      </vt:variant>
      <vt:variant>
        <vt:i4>0</vt:i4>
      </vt:variant>
      <vt:variant>
        <vt:i4>5</vt:i4>
      </vt:variant>
      <vt:variant>
        <vt:lpwstr/>
      </vt:variant>
      <vt:variant>
        <vt:lpwstr>_Toc318733340</vt:lpwstr>
      </vt:variant>
      <vt:variant>
        <vt:i4>1114171</vt:i4>
      </vt:variant>
      <vt:variant>
        <vt:i4>224</vt:i4>
      </vt:variant>
      <vt:variant>
        <vt:i4>0</vt:i4>
      </vt:variant>
      <vt:variant>
        <vt:i4>5</vt:i4>
      </vt:variant>
      <vt:variant>
        <vt:lpwstr/>
      </vt:variant>
      <vt:variant>
        <vt:lpwstr>_Toc318733339</vt:lpwstr>
      </vt:variant>
      <vt:variant>
        <vt:i4>1114171</vt:i4>
      </vt:variant>
      <vt:variant>
        <vt:i4>218</vt:i4>
      </vt:variant>
      <vt:variant>
        <vt:i4>0</vt:i4>
      </vt:variant>
      <vt:variant>
        <vt:i4>5</vt:i4>
      </vt:variant>
      <vt:variant>
        <vt:lpwstr/>
      </vt:variant>
      <vt:variant>
        <vt:lpwstr>_Toc318733338</vt:lpwstr>
      </vt:variant>
      <vt:variant>
        <vt:i4>1114171</vt:i4>
      </vt:variant>
      <vt:variant>
        <vt:i4>212</vt:i4>
      </vt:variant>
      <vt:variant>
        <vt:i4>0</vt:i4>
      </vt:variant>
      <vt:variant>
        <vt:i4>5</vt:i4>
      </vt:variant>
      <vt:variant>
        <vt:lpwstr/>
      </vt:variant>
      <vt:variant>
        <vt:lpwstr>_Toc318733337</vt:lpwstr>
      </vt:variant>
      <vt:variant>
        <vt:i4>1114171</vt:i4>
      </vt:variant>
      <vt:variant>
        <vt:i4>206</vt:i4>
      </vt:variant>
      <vt:variant>
        <vt:i4>0</vt:i4>
      </vt:variant>
      <vt:variant>
        <vt:i4>5</vt:i4>
      </vt:variant>
      <vt:variant>
        <vt:lpwstr/>
      </vt:variant>
      <vt:variant>
        <vt:lpwstr>_Toc318733336</vt:lpwstr>
      </vt:variant>
      <vt:variant>
        <vt:i4>1114171</vt:i4>
      </vt:variant>
      <vt:variant>
        <vt:i4>200</vt:i4>
      </vt:variant>
      <vt:variant>
        <vt:i4>0</vt:i4>
      </vt:variant>
      <vt:variant>
        <vt:i4>5</vt:i4>
      </vt:variant>
      <vt:variant>
        <vt:lpwstr/>
      </vt:variant>
      <vt:variant>
        <vt:lpwstr>_Toc318733335</vt:lpwstr>
      </vt:variant>
      <vt:variant>
        <vt:i4>1114171</vt:i4>
      </vt:variant>
      <vt:variant>
        <vt:i4>194</vt:i4>
      </vt:variant>
      <vt:variant>
        <vt:i4>0</vt:i4>
      </vt:variant>
      <vt:variant>
        <vt:i4>5</vt:i4>
      </vt:variant>
      <vt:variant>
        <vt:lpwstr/>
      </vt:variant>
      <vt:variant>
        <vt:lpwstr>_Toc318733334</vt:lpwstr>
      </vt:variant>
      <vt:variant>
        <vt:i4>1114171</vt:i4>
      </vt:variant>
      <vt:variant>
        <vt:i4>188</vt:i4>
      </vt:variant>
      <vt:variant>
        <vt:i4>0</vt:i4>
      </vt:variant>
      <vt:variant>
        <vt:i4>5</vt:i4>
      </vt:variant>
      <vt:variant>
        <vt:lpwstr/>
      </vt:variant>
      <vt:variant>
        <vt:lpwstr>_Toc318733333</vt:lpwstr>
      </vt:variant>
      <vt:variant>
        <vt:i4>1114171</vt:i4>
      </vt:variant>
      <vt:variant>
        <vt:i4>182</vt:i4>
      </vt:variant>
      <vt:variant>
        <vt:i4>0</vt:i4>
      </vt:variant>
      <vt:variant>
        <vt:i4>5</vt:i4>
      </vt:variant>
      <vt:variant>
        <vt:lpwstr/>
      </vt:variant>
      <vt:variant>
        <vt:lpwstr>_Toc318733332</vt:lpwstr>
      </vt:variant>
      <vt:variant>
        <vt:i4>1114171</vt:i4>
      </vt:variant>
      <vt:variant>
        <vt:i4>176</vt:i4>
      </vt:variant>
      <vt:variant>
        <vt:i4>0</vt:i4>
      </vt:variant>
      <vt:variant>
        <vt:i4>5</vt:i4>
      </vt:variant>
      <vt:variant>
        <vt:lpwstr/>
      </vt:variant>
      <vt:variant>
        <vt:lpwstr>_Toc318733331</vt:lpwstr>
      </vt:variant>
      <vt:variant>
        <vt:i4>1114171</vt:i4>
      </vt:variant>
      <vt:variant>
        <vt:i4>170</vt:i4>
      </vt:variant>
      <vt:variant>
        <vt:i4>0</vt:i4>
      </vt:variant>
      <vt:variant>
        <vt:i4>5</vt:i4>
      </vt:variant>
      <vt:variant>
        <vt:lpwstr/>
      </vt:variant>
      <vt:variant>
        <vt:lpwstr>_Toc318733330</vt:lpwstr>
      </vt:variant>
      <vt:variant>
        <vt:i4>1048635</vt:i4>
      </vt:variant>
      <vt:variant>
        <vt:i4>164</vt:i4>
      </vt:variant>
      <vt:variant>
        <vt:i4>0</vt:i4>
      </vt:variant>
      <vt:variant>
        <vt:i4>5</vt:i4>
      </vt:variant>
      <vt:variant>
        <vt:lpwstr/>
      </vt:variant>
      <vt:variant>
        <vt:lpwstr>_Toc318733329</vt:lpwstr>
      </vt:variant>
      <vt:variant>
        <vt:i4>1048635</vt:i4>
      </vt:variant>
      <vt:variant>
        <vt:i4>158</vt:i4>
      </vt:variant>
      <vt:variant>
        <vt:i4>0</vt:i4>
      </vt:variant>
      <vt:variant>
        <vt:i4>5</vt:i4>
      </vt:variant>
      <vt:variant>
        <vt:lpwstr/>
      </vt:variant>
      <vt:variant>
        <vt:lpwstr>_Toc318733328</vt:lpwstr>
      </vt:variant>
      <vt:variant>
        <vt:i4>1048635</vt:i4>
      </vt:variant>
      <vt:variant>
        <vt:i4>152</vt:i4>
      </vt:variant>
      <vt:variant>
        <vt:i4>0</vt:i4>
      </vt:variant>
      <vt:variant>
        <vt:i4>5</vt:i4>
      </vt:variant>
      <vt:variant>
        <vt:lpwstr/>
      </vt:variant>
      <vt:variant>
        <vt:lpwstr>_Toc318733327</vt:lpwstr>
      </vt:variant>
      <vt:variant>
        <vt:i4>1048635</vt:i4>
      </vt:variant>
      <vt:variant>
        <vt:i4>146</vt:i4>
      </vt:variant>
      <vt:variant>
        <vt:i4>0</vt:i4>
      </vt:variant>
      <vt:variant>
        <vt:i4>5</vt:i4>
      </vt:variant>
      <vt:variant>
        <vt:lpwstr/>
      </vt:variant>
      <vt:variant>
        <vt:lpwstr>_Toc318733326</vt:lpwstr>
      </vt:variant>
      <vt:variant>
        <vt:i4>1048635</vt:i4>
      </vt:variant>
      <vt:variant>
        <vt:i4>140</vt:i4>
      </vt:variant>
      <vt:variant>
        <vt:i4>0</vt:i4>
      </vt:variant>
      <vt:variant>
        <vt:i4>5</vt:i4>
      </vt:variant>
      <vt:variant>
        <vt:lpwstr/>
      </vt:variant>
      <vt:variant>
        <vt:lpwstr>_Toc318733325</vt:lpwstr>
      </vt:variant>
      <vt:variant>
        <vt:i4>1048635</vt:i4>
      </vt:variant>
      <vt:variant>
        <vt:i4>134</vt:i4>
      </vt:variant>
      <vt:variant>
        <vt:i4>0</vt:i4>
      </vt:variant>
      <vt:variant>
        <vt:i4>5</vt:i4>
      </vt:variant>
      <vt:variant>
        <vt:lpwstr/>
      </vt:variant>
      <vt:variant>
        <vt:lpwstr>_Toc318733324</vt:lpwstr>
      </vt:variant>
      <vt:variant>
        <vt:i4>1048635</vt:i4>
      </vt:variant>
      <vt:variant>
        <vt:i4>128</vt:i4>
      </vt:variant>
      <vt:variant>
        <vt:i4>0</vt:i4>
      </vt:variant>
      <vt:variant>
        <vt:i4>5</vt:i4>
      </vt:variant>
      <vt:variant>
        <vt:lpwstr/>
      </vt:variant>
      <vt:variant>
        <vt:lpwstr>_Toc318733323</vt:lpwstr>
      </vt:variant>
      <vt:variant>
        <vt:i4>1048635</vt:i4>
      </vt:variant>
      <vt:variant>
        <vt:i4>122</vt:i4>
      </vt:variant>
      <vt:variant>
        <vt:i4>0</vt:i4>
      </vt:variant>
      <vt:variant>
        <vt:i4>5</vt:i4>
      </vt:variant>
      <vt:variant>
        <vt:lpwstr/>
      </vt:variant>
      <vt:variant>
        <vt:lpwstr>_Toc318733322</vt:lpwstr>
      </vt:variant>
      <vt:variant>
        <vt:i4>1048635</vt:i4>
      </vt:variant>
      <vt:variant>
        <vt:i4>116</vt:i4>
      </vt:variant>
      <vt:variant>
        <vt:i4>0</vt:i4>
      </vt:variant>
      <vt:variant>
        <vt:i4>5</vt:i4>
      </vt:variant>
      <vt:variant>
        <vt:lpwstr/>
      </vt:variant>
      <vt:variant>
        <vt:lpwstr>_Toc318733321</vt:lpwstr>
      </vt:variant>
      <vt:variant>
        <vt:i4>1048635</vt:i4>
      </vt:variant>
      <vt:variant>
        <vt:i4>110</vt:i4>
      </vt:variant>
      <vt:variant>
        <vt:i4>0</vt:i4>
      </vt:variant>
      <vt:variant>
        <vt:i4>5</vt:i4>
      </vt:variant>
      <vt:variant>
        <vt:lpwstr/>
      </vt:variant>
      <vt:variant>
        <vt:lpwstr>_Toc318733320</vt:lpwstr>
      </vt:variant>
      <vt:variant>
        <vt:i4>1245243</vt:i4>
      </vt:variant>
      <vt:variant>
        <vt:i4>104</vt:i4>
      </vt:variant>
      <vt:variant>
        <vt:i4>0</vt:i4>
      </vt:variant>
      <vt:variant>
        <vt:i4>5</vt:i4>
      </vt:variant>
      <vt:variant>
        <vt:lpwstr/>
      </vt:variant>
      <vt:variant>
        <vt:lpwstr>_Toc318733319</vt:lpwstr>
      </vt:variant>
      <vt:variant>
        <vt:i4>1245243</vt:i4>
      </vt:variant>
      <vt:variant>
        <vt:i4>98</vt:i4>
      </vt:variant>
      <vt:variant>
        <vt:i4>0</vt:i4>
      </vt:variant>
      <vt:variant>
        <vt:i4>5</vt:i4>
      </vt:variant>
      <vt:variant>
        <vt:lpwstr/>
      </vt:variant>
      <vt:variant>
        <vt:lpwstr>_Toc318733318</vt:lpwstr>
      </vt:variant>
      <vt:variant>
        <vt:i4>1245243</vt:i4>
      </vt:variant>
      <vt:variant>
        <vt:i4>92</vt:i4>
      </vt:variant>
      <vt:variant>
        <vt:i4>0</vt:i4>
      </vt:variant>
      <vt:variant>
        <vt:i4>5</vt:i4>
      </vt:variant>
      <vt:variant>
        <vt:lpwstr/>
      </vt:variant>
      <vt:variant>
        <vt:lpwstr>_Toc318733317</vt:lpwstr>
      </vt:variant>
      <vt:variant>
        <vt:i4>1245243</vt:i4>
      </vt:variant>
      <vt:variant>
        <vt:i4>86</vt:i4>
      </vt:variant>
      <vt:variant>
        <vt:i4>0</vt:i4>
      </vt:variant>
      <vt:variant>
        <vt:i4>5</vt:i4>
      </vt:variant>
      <vt:variant>
        <vt:lpwstr/>
      </vt:variant>
      <vt:variant>
        <vt:lpwstr>_Toc318733316</vt:lpwstr>
      </vt:variant>
      <vt:variant>
        <vt:i4>1245243</vt:i4>
      </vt:variant>
      <vt:variant>
        <vt:i4>80</vt:i4>
      </vt:variant>
      <vt:variant>
        <vt:i4>0</vt:i4>
      </vt:variant>
      <vt:variant>
        <vt:i4>5</vt:i4>
      </vt:variant>
      <vt:variant>
        <vt:lpwstr/>
      </vt:variant>
      <vt:variant>
        <vt:lpwstr>_Toc318733315</vt:lpwstr>
      </vt:variant>
      <vt:variant>
        <vt:i4>1245243</vt:i4>
      </vt:variant>
      <vt:variant>
        <vt:i4>74</vt:i4>
      </vt:variant>
      <vt:variant>
        <vt:i4>0</vt:i4>
      </vt:variant>
      <vt:variant>
        <vt:i4>5</vt:i4>
      </vt:variant>
      <vt:variant>
        <vt:lpwstr/>
      </vt:variant>
      <vt:variant>
        <vt:lpwstr>_Toc318733314</vt:lpwstr>
      </vt:variant>
      <vt:variant>
        <vt:i4>1245243</vt:i4>
      </vt:variant>
      <vt:variant>
        <vt:i4>68</vt:i4>
      </vt:variant>
      <vt:variant>
        <vt:i4>0</vt:i4>
      </vt:variant>
      <vt:variant>
        <vt:i4>5</vt:i4>
      </vt:variant>
      <vt:variant>
        <vt:lpwstr/>
      </vt:variant>
      <vt:variant>
        <vt:lpwstr>_Toc318733313</vt:lpwstr>
      </vt:variant>
      <vt:variant>
        <vt:i4>1245243</vt:i4>
      </vt:variant>
      <vt:variant>
        <vt:i4>62</vt:i4>
      </vt:variant>
      <vt:variant>
        <vt:i4>0</vt:i4>
      </vt:variant>
      <vt:variant>
        <vt:i4>5</vt:i4>
      </vt:variant>
      <vt:variant>
        <vt:lpwstr/>
      </vt:variant>
      <vt:variant>
        <vt:lpwstr>_Toc318733312</vt:lpwstr>
      </vt:variant>
      <vt:variant>
        <vt:i4>1245243</vt:i4>
      </vt:variant>
      <vt:variant>
        <vt:i4>56</vt:i4>
      </vt:variant>
      <vt:variant>
        <vt:i4>0</vt:i4>
      </vt:variant>
      <vt:variant>
        <vt:i4>5</vt:i4>
      </vt:variant>
      <vt:variant>
        <vt:lpwstr/>
      </vt:variant>
      <vt:variant>
        <vt:lpwstr>_Toc318733311</vt:lpwstr>
      </vt:variant>
      <vt:variant>
        <vt:i4>1245243</vt:i4>
      </vt:variant>
      <vt:variant>
        <vt:i4>50</vt:i4>
      </vt:variant>
      <vt:variant>
        <vt:i4>0</vt:i4>
      </vt:variant>
      <vt:variant>
        <vt:i4>5</vt:i4>
      </vt:variant>
      <vt:variant>
        <vt:lpwstr/>
      </vt:variant>
      <vt:variant>
        <vt:lpwstr>_Toc318733310</vt:lpwstr>
      </vt:variant>
      <vt:variant>
        <vt:i4>1179707</vt:i4>
      </vt:variant>
      <vt:variant>
        <vt:i4>44</vt:i4>
      </vt:variant>
      <vt:variant>
        <vt:i4>0</vt:i4>
      </vt:variant>
      <vt:variant>
        <vt:i4>5</vt:i4>
      </vt:variant>
      <vt:variant>
        <vt:lpwstr/>
      </vt:variant>
      <vt:variant>
        <vt:lpwstr>_Toc318733309</vt:lpwstr>
      </vt:variant>
      <vt:variant>
        <vt:i4>1179707</vt:i4>
      </vt:variant>
      <vt:variant>
        <vt:i4>38</vt:i4>
      </vt:variant>
      <vt:variant>
        <vt:i4>0</vt:i4>
      </vt:variant>
      <vt:variant>
        <vt:i4>5</vt:i4>
      </vt:variant>
      <vt:variant>
        <vt:lpwstr/>
      </vt:variant>
      <vt:variant>
        <vt:lpwstr>_Toc318733308</vt:lpwstr>
      </vt:variant>
      <vt:variant>
        <vt:i4>1179707</vt:i4>
      </vt:variant>
      <vt:variant>
        <vt:i4>32</vt:i4>
      </vt:variant>
      <vt:variant>
        <vt:i4>0</vt:i4>
      </vt:variant>
      <vt:variant>
        <vt:i4>5</vt:i4>
      </vt:variant>
      <vt:variant>
        <vt:lpwstr/>
      </vt:variant>
      <vt:variant>
        <vt:lpwstr>_Toc318733307</vt:lpwstr>
      </vt:variant>
      <vt:variant>
        <vt:i4>1179707</vt:i4>
      </vt:variant>
      <vt:variant>
        <vt:i4>26</vt:i4>
      </vt:variant>
      <vt:variant>
        <vt:i4>0</vt:i4>
      </vt:variant>
      <vt:variant>
        <vt:i4>5</vt:i4>
      </vt:variant>
      <vt:variant>
        <vt:lpwstr/>
      </vt:variant>
      <vt:variant>
        <vt:lpwstr>_Toc318733306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Dijk Data Service Centrum</dc:title>
  <dc:subject>Gebruikershandleiding</dc:subject>
  <dc:creator>Bastiaan Roos</dc:creator>
  <cp:lastModifiedBy>masja stokkers</cp:lastModifiedBy>
  <cp:revision>2</cp:revision>
  <cp:lastPrinted>2013-05-16T09:17:00Z</cp:lastPrinted>
  <dcterms:created xsi:type="dcterms:W3CDTF">2013-05-16T14:14:00Z</dcterms:created>
  <dcterms:modified xsi:type="dcterms:W3CDTF">2013-05-16T14:14:00Z</dcterms:modified>
  <cp:contentStatus>Definitief</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
    <vt:lpwstr>16 april 2013</vt:lpwstr>
  </property>
  <property fmtid="{D5CDD505-2E9C-101B-9397-08002B2CF9AE}" pid="3" name="Status">
    <vt:lpwstr>Concept</vt:lpwstr>
  </property>
  <property fmtid="{D5CDD505-2E9C-101B-9397-08002B2CF9AE}" pid="4" name="Dossier">
    <vt:lpwstr>N0035</vt:lpwstr>
  </property>
  <property fmtid="{D5CDD505-2E9C-101B-9397-08002B2CF9AE}" pid="5" name="Opdrachtgever">
    <vt:lpwstr>Stichting IJkdijk</vt:lpwstr>
  </property>
  <property fmtid="{D5CDD505-2E9C-101B-9397-08002B2CF9AE}" pid="6" name="Titel">
    <vt:lpwstr>Dijk Data Service Centrum</vt:lpwstr>
  </property>
  <property fmtid="{D5CDD505-2E9C-101B-9397-08002B2CF9AE}" pid="7" name="Ondertitel">
    <vt:lpwstr>Gebruikershandleiding</vt:lpwstr>
  </property>
</Properties>
</file>